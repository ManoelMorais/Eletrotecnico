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477D" w14:textId="461B5260" w:rsidR="00B40A2B" w:rsidRDefault="00935A06" w:rsidP="007E0C77">
      <w:r>
        <w:t xml:space="preserve">1) </w:t>
      </w:r>
      <w:r w:rsidR="00B40A2B" w:rsidRPr="00B40A2B">
        <w:t xml:space="preserve">Um motor de indução trifásico, com tensão nominal de 230 V e potência nominal de 10 HP, possui </w:t>
      </w:r>
      <w:r>
        <w:t>6</w:t>
      </w:r>
      <w:r w:rsidR="00B40A2B" w:rsidRPr="00B40A2B">
        <w:t xml:space="preserve"> polos e uma frequência nominal de 50 Hz. Quando conectado em triângulo, esse motor apresenta um escorregamento de 3% durante a operação em condições normais.</w:t>
      </w:r>
    </w:p>
    <w:p w14:paraId="005A3DC7" w14:textId="77777777" w:rsidR="00B40A2B" w:rsidRDefault="00B40A2B" w:rsidP="007E0C77"/>
    <w:p w14:paraId="027636BB" w14:textId="4AB70667" w:rsidR="00935A06" w:rsidRDefault="00B40A2B" w:rsidP="00935A06">
      <w:pPr>
        <w:jc w:val="left"/>
      </w:pPr>
      <w:r>
        <w:t>Fórmula</w:t>
      </w:r>
      <w:r w:rsidR="00935A06">
        <w:t xml:space="preserve">s: </w:t>
      </w:r>
    </w:p>
    <w:p w14:paraId="01A7B8DC" w14:textId="77777777" w:rsidR="00935A06" w:rsidRDefault="00935A06" w:rsidP="00935A06">
      <w:pPr>
        <w:jc w:val="left"/>
      </w:pPr>
    </w:p>
    <w:p w14:paraId="29153BD3" w14:textId="15590B92" w:rsidR="00935A06" w:rsidRPr="00935A06" w:rsidRDefault="00935A06" w:rsidP="00935A06">
      <w:pPr>
        <w:jc w:val="left"/>
        <w:rPr>
          <w:rFonts w:asciiTheme="minorHAnsi" w:hAnsiTheme="minorHAnsi" w:cstheme="minorHAnsi"/>
          <w:u w:val="single"/>
        </w:rPr>
      </w:pPr>
      <w:proofErr w:type="spellStart"/>
      <w:r w:rsidRPr="00935A06">
        <w:rPr>
          <w:rFonts w:asciiTheme="minorHAnsi" w:hAnsiTheme="minorHAnsi" w:cstheme="minorHAnsi"/>
          <w:i/>
          <w:iCs/>
        </w:rPr>
        <w:t>Ns</w:t>
      </w:r>
      <w:proofErr w:type="spellEnd"/>
      <w:r w:rsidRPr="00935A06">
        <w:rPr>
          <w:rFonts w:asciiTheme="minorHAnsi" w:hAnsiTheme="minorHAnsi" w:cstheme="minorHAnsi"/>
        </w:rPr>
        <w:t xml:space="preserve">​= </w:t>
      </w:r>
      <w:r w:rsidRPr="00935A06">
        <w:rPr>
          <w:rFonts w:asciiTheme="minorHAnsi" w:hAnsiTheme="minorHAnsi" w:cstheme="minorHAnsi"/>
          <w:u w:val="single"/>
        </w:rPr>
        <w:t>120.f</w:t>
      </w:r>
    </w:p>
    <w:p w14:paraId="47E2BD36" w14:textId="141DABCB" w:rsidR="00935A06" w:rsidRPr="00935A06" w:rsidRDefault="00935A06" w:rsidP="00935A06">
      <w:pPr>
        <w:jc w:val="left"/>
        <w:rPr>
          <w:rFonts w:asciiTheme="minorHAnsi" w:hAnsiTheme="minorHAnsi" w:cstheme="minorHAnsi"/>
        </w:rPr>
      </w:pPr>
      <w:r w:rsidRPr="00935A06">
        <w:rPr>
          <w:rFonts w:asciiTheme="minorHAnsi" w:hAnsiTheme="minorHAnsi" w:cstheme="minorHAnsi"/>
        </w:rPr>
        <w:t xml:space="preserve">          P</w:t>
      </w:r>
    </w:p>
    <w:p w14:paraId="5B8DCEED" w14:textId="77777777" w:rsidR="00935A06" w:rsidRPr="00935A06" w:rsidRDefault="00935A06" w:rsidP="00935A06">
      <w:pPr>
        <w:jc w:val="left"/>
        <w:rPr>
          <w:rFonts w:asciiTheme="minorHAnsi" w:hAnsiTheme="minorHAnsi" w:cstheme="minorHAnsi"/>
        </w:rPr>
      </w:pPr>
      <w:r w:rsidRPr="00935A06">
        <w:rPr>
          <w:rFonts w:asciiTheme="minorHAnsi" w:hAnsiTheme="minorHAnsi" w:cstheme="minorHAnsi"/>
        </w:rPr>
        <w:t xml:space="preserve">     </w:t>
      </w:r>
    </w:p>
    <w:p w14:paraId="31859585" w14:textId="03734560" w:rsidR="00B40A2B" w:rsidRDefault="00935A06" w:rsidP="00935A06">
      <w:pPr>
        <w:jc w:val="left"/>
      </w:pPr>
      <w:proofErr w:type="spellStart"/>
      <w:r w:rsidRPr="00935A06">
        <w:rPr>
          <w:rFonts w:asciiTheme="minorHAnsi" w:hAnsiTheme="minorHAnsi" w:cstheme="minorHAnsi"/>
          <w:i/>
          <w:iCs/>
        </w:rPr>
        <w:t>Nr</w:t>
      </w:r>
      <w:proofErr w:type="spellEnd"/>
      <w:r w:rsidRPr="00935A06">
        <w:rPr>
          <w:rFonts w:asciiTheme="minorHAnsi" w:hAnsiTheme="minorHAnsi" w:cstheme="minorHAnsi"/>
        </w:rPr>
        <w:t>​=</w:t>
      </w:r>
      <w:proofErr w:type="spellStart"/>
      <w:r w:rsidRPr="00935A06">
        <w:rPr>
          <w:rFonts w:asciiTheme="minorHAnsi" w:hAnsiTheme="minorHAnsi" w:cstheme="minorHAnsi"/>
          <w:i/>
          <w:iCs/>
        </w:rPr>
        <w:t>Ns</w:t>
      </w:r>
      <w:proofErr w:type="spellEnd"/>
      <w:r w:rsidRPr="00935A06">
        <w:rPr>
          <w:rFonts w:asciiTheme="minorHAnsi" w:hAnsiTheme="minorHAnsi" w:cstheme="minorHAnsi"/>
        </w:rPr>
        <w:t>​×(1−</w:t>
      </w:r>
      <w:r w:rsidRPr="00935A06">
        <w:rPr>
          <w:rFonts w:asciiTheme="minorHAnsi" w:hAnsiTheme="minorHAnsi" w:cstheme="minorHAnsi"/>
          <w:i/>
          <w:iCs/>
        </w:rPr>
        <w:t>s</w:t>
      </w:r>
      <w:r w:rsidRPr="00935A06">
        <w:rPr>
          <w:rFonts w:asciiTheme="minorHAnsi" w:hAnsiTheme="minorHAnsi" w:cstheme="minorHAnsi"/>
        </w:rPr>
        <w:t>)</w:t>
      </w:r>
      <w:r w:rsidRPr="00935A06">
        <w:br/>
      </w:r>
    </w:p>
    <w:p w14:paraId="398E9745" w14:textId="77777777" w:rsidR="00B40A2B" w:rsidRDefault="00B40A2B" w:rsidP="007E0C77"/>
    <w:p w14:paraId="43211995" w14:textId="5CEC6D53" w:rsidR="00935A06" w:rsidRDefault="00935A06" w:rsidP="00935A06">
      <w:r>
        <w:t xml:space="preserve">Qual a </w:t>
      </w:r>
      <w:r w:rsidRPr="00935A06">
        <w:t>velocidade do rotor do motor de indução trifásico sob condições nominais, levando em conta um escorregamento de 3%</w:t>
      </w:r>
      <w:r>
        <w:t xml:space="preserve"> em rpm? </w:t>
      </w:r>
    </w:p>
    <w:p w14:paraId="5D26CD20" w14:textId="77777777" w:rsidR="00935A06" w:rsidRDefault="00935A06" w:rsidP="00935A06"/>
    <w:p w14:paraId="3B986A1D" w14:textId="2712C986" w:rsidR="00C41FFD" w:rsidRDefault="00C41FFD" w:rsidP="00935A06">
      <w:pPr>
        <w:rPr>
          <w:lang w:val="en-US"/>
        </w:rPr>
      </w:pPr>
      <w:r>
        <w:t>Velocidade S</w:t>
      </w:r>
      <w:proofErr w:type="spellStart"/>
      <w:r>
        <w:rPr>
          <w:lang w:val="en-US"/>
        </w:rPr>
        <w:t>íncrona</w:t>
      </w:r>
      <w:proofErr w:type="spellEnd"/>
      <w:r>
        <w:rPr>
          <w:lang w:val="en-US"/>
        </w:rPr>
        <w:t xml:space="preserve">: </w:t>
      </w:r>
    </w:p>
    <w:p w14:paraId="5BBB508F" w14:textId="77777777" w:rsidR="00C41FFD" w:rsidRDefault="00C41FFD" w:rsidP="00935A06">
      <w:pPr>
        <w:rPr>
          <w:lang w:val="en-US"/>
        </w:rPr>
      </w:pPr>
    </w:p>
    <w:p w14:paraId="0CEEB632" w14:textId="0F446FA8" w:rsidR="00C41FFD" w:rsidRDefault="00C41FFD" w:rsidP="00935A06">
      <w:pPr>
        <w:rPr>
          <w:lang w:val="en-US"/>
        </w:rPr>
      </w:pPr>
      <w:r>
        <w:rPr>
          <w:lang w:val="en-US"/>
        </w:rPr>
        <w:t xml:space="preserve">Ns = </w:t>
      </w:r>
      <w:proofErr w:type="spellStart"/>
      <w:r>
        <w:rPr>
          <w:lang w:val="en-US"/>
        </w:rPr>
        <w:t>Velocidade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Síncrona</w:t>
      </w:r>
      <w:proofErr w:type="spellEnd"/>
    </w:p>
    <w:p w14:paraId="6AD97382" w14:textId="0BB360D9" w:rsidR="00C41FFD" w:rsidRDefault="00C41FFD" w:rsidP="00935A06">
      <w:pPr>
        <w:rPr>
          <w:lang w:val="en-US"/>
        </w:rPr>
      </w:pPr>
      <w:r>
        <w:rPr>
          <w:lang w:val="en-US"/>
        </w:rPr>
        <w:t xml:space="preserve">F = </w:t>
      </w:r>
      <w:proofErr w:type="spellStart"/>
      <w:r>
        <w:rPr>
          <w:lang w:val="en-US"/>
        </w:rPr>
        <w:t>Frenquência</w:t>
      </w:r>
      <w:proofErr w:type="spellEnd"/>
      <w:r>
        <w:rPr>
          <w:lang w:val="en-US"/>
        </w:rPr>
        <w:t xml:space="preserve"> da Rede</w:t>
      </w:r>
    </w:p>
    <w:p w14:paraId="7035CD3A" w14:textId="22EE3B2F" w:rsidR="00C41FFD" w:rsidRDefault="00C41FFD" w:rsidP="00935A06">
      <w:pPr>
        <w:rPr>
          <w:lang w:val="en-US"/>
        </w:rPr>
      </w:pPr>
      <w:r>
        <w:rPr>
          <w:lang w:val="en-US"/>
        </w:rPr>
        <w:t xml:space="preserve">P =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Polos</w:t>
      </w:r>
    </w:p>
    <w:p w14:paraId="372DDD14" w14:textId="77777777" w:rsidR="00C41FFD" w:rsidRDefault="00C41FFD" w:rsidP="00935A06">
      <w:pPr>
        <w:rPr>
          <w:lang w:val="en-US"/>
        </w:rPr>
      </w:pPr>
    </w:p>
    <w:p w14:paraId="5CC9B0C1" w14:textId="6E55822F" w:rsidR="00C41FFD" w:rsidRDefault="00C41FFD" w:rsidP="00935A06">
      <w:pPr>
        <w:rPr>
          <w:lang w:val="en-US"/>
        </w:rPr>
      </w:pPr>
      <w:r>
        <w:rPr>
          <w:lang w:val="en-US"/>
        </w:rPr>
        <w:t xml:space="preserve">Ns = 120 X 50 / 6 = 6000 </w:t>
      </w:r>
    </w:p>
    <w:p w14:paraId="29E98468" w14:textId="77777777" w:rsidR="00C41FFD" w:rsidRDefault="00C41FFD" w:rsidP="00935A06">
      <w:pPr>
        <w:rPr>
          <w:lang w:val="en-US"/>
        </w:rPr>
      </w:pPr>
    </w:p>
    <w:p w14:paraId="759A9522" w14:textId="01B6CB9C" w:rsidR="00C41FFD" w:rsidRDefault="00C41FFD" w:rsidP="00935A06">
      <w:pPr>
        <w:rPr>
          <w:lang w:val="en-US"/>
        </w:rPr>
      </w:pPr>
      <w:r>
        <w:rPr>
          <w:lang w:val="en-US"/>
        </w:rPr>
        <w:t>6000 / 6 = 1000RPM</w:t>
      </w:r>
    </w:p>
    <w:p w14:paraId="108AAD03" w14:textId="77777777" w:rsidR="00C41FFD" w:rsidRDefault="00C41FFD" w:rsidP="00935A06">
      <w:pPr>
        <w:rPr>
          <w:lang w:val="en-US"/>
        </w:rPr>
      </w:pPr>
    </w:p>
    <w:p w14:paraId="55B4DD80" w14:textId="5F333661" w:rsidR="00C41FFD" w:rsidRDefault="00C41FFD" w:rsidP="00935A06">
      <w:pPr>
        <w:rPr>
          <w:lang w:val="en-US"/>
        </w:rPr>
      </w:pPr>
      <w:proofErr w:type="spellStart"/>
      <w:r>
        <w:rPr>
          <w:lang w:val="en-US"/>
        </w:rPr>
        <w:t>Velocidade</w:t>
      </w:r>
      <w:proofErr w:type="spellEnd"/>
      <w:r>
        <w:rPr>
          <w:lang w:val="en-US"/>
        </w:rPr>
        <w:t xml:space="preserve"> do Rotor:</w:t>
      </w:r>
    </w:p>
    <w:p w14:paraId="60BEE049" w14:textId="77777777" w:rsidR="00C41FFD" w:rsidRDefault="00C41FFD" w:rsidP="00935A06">
      <w:pPr>
        <w:rPr>
          <w:lang w:val="en-US"/>
        </w:rPr>
      </w:pPr>
    </w:p>
    <w:p w14:paraId="7C5D7890" w14:textId="10BF5916" w:rsidR="00C41FFD" w:rsidRDefault="00C41FFD" w:rsidP="00935A06">
      <w:pPr>
        <w:rPr>
          <w:lang w:val="en-US"/>
        </w:rPr>
      </w:pPr>
      <w:r>
        <w:rPr>
          <w:lang w:val="en-US"/>
        </w:rPr>
        <w:t>Nr = Ns X (I - s)</w:t>
      </w:r>
    </w:p>
    <w:p w14:paraId="214FF60E" w14:textId="77777777" w:rsidR="00C41FFD" w:rsidRDefault="00C41FFD" w:rsidP="00935A06">
      <w:pPr>
        <w:rPr>
          <w:lang w:val="en-US"/>
        </w:rPr>
      </w:pPr>
    </w:p>
    <w:p w14:paraId="50CF9D9F" w14:textId="18A48B83" w:rsidR="001D6EC4" w:rsidRDefault="00C41FFD" w:rsidP="00E137FE">
      <w:pPr>
        <w:rPr>
          <w:b/>
          <w:bCs/>
        </w:rPr>
      </w:pPr>
      <w:r>
        <w:rPr>
          <w:lang w:val="en-US"/>
        </w:rPr>
        <w:lastRenderedPageBreak/>
        <w:t>Nr = 1000 X (1 – 0,03)</w:t>
      </w:r>
      <w:r w:rsidR="00194D79">
        <w:rPr>
          <w:lang w:val="en-US"/>
        </w:rPr>
        <w:t xml:space="preserve"> = 1000 X 0,97 = 970 RPM</w:t>
      </w:r>
    </w:p>
    <w:p w14:paraId="46CADB36" w14:textId="77777777" w:rsidR="001D6EC4" w:rsidRDefault="001D6EC4" w:rsidP="00E137FE">
      <w:pPr>
        <w:rPr>
          <w:b/>
          <w:bCs/>
        </w:rPr>
      </w:pPr>
    </w:p>
    <w:p w14:paraId="4B7D79CA" w14:textId="77777777" w:rsidR="001D6EC4" w:rsidRDefault="001D6EC4" w:rsidP="00E137FE">
      <w:pPr>
        <w:rPr>
          <w:b/>
          <w:bCs/>
        </w:rPr>
      </w:pPr>
    </w:p>
    <w:p w14:paraId="0D49F65E" w14:textId="77777777" w:rsidR="001D6EC4" w:rsidRDefault="001D6EC4" w:rsidP="00E137FE">
      <w:pPr>
        <w:rPr>
          <w:b/>
          <w:bCs/>
        </w:rPr>
      </w:pPr>
    </w:p>
    <w:p w14:paraId="615BFC56" w14:textId="7B9C1BAE" w:rsidR="00E137FE" w:rsidRPr="00E137FE" w:rsidRDefault="00E137FE" w:rsidP="00E137FE">
      <w:pPr>
        <w:rPr>
          <w:b/>
          <w:bCs/>
        </w:rPr>
      </w:pPr>
      <w:r w:rsidRPr="00E137FE">
        <w:rPr>
          <w:b/>
          <w:bCs/>
        </w:rPr>
        <w:t xml:space="preserve">Para responder as questões 2 e </w:t>
      </w:r>
      <w:r w:rsidR="001D6EC4" w:rsidRPr="00E137FE">
        <w:rPr>
          <w:b/>
          <w:bCs/>
        </w:rPr>
        <w:t>3,</w:t>
      </w:r>
      <w:r w:rsidRPr="00E137FE">
        <w:rPr>
          <w:b/>
          <w:bCs/>
        </w:rPr>
        <w:t xml:space="preserve"> utilize o seguinte </w:t>
      </w:r>
      <w:r w:rsidR="001D6EC4" w:rsidRPr="00E137FE">
        <w:rPr>
          <w:b/>
          <w:bCs/>
        </w:rPr>
        <w:t>enunciado:</w:t>
      </w:r>
      <w:r w:rsidRPr="00E137FE">
        <w:rPr>
          <w:b/>
          <w:bCs/>
        </w:rPr>
        <w:t xml:space="preserve"> </w:t>
      </w:r>
    </w:p>
    <w:p w14:paraId="78310281" w14:textId="77777777" w:rsidR="00E137FE" w:rsidRDefault="00E137FE" w:rsidP="00E137FE"/>
    <w:p w14:paraId="4DCB2C10" w14:textId="77777777" w:rsidR="00E137FE" w:rsidRDefault="00E137FE" w:rsidP="00E137FE"/>
    <w:p w14:paraId="3DC88BE6" w14:textId="253E47FA" w:rsidR="00E137FE" w:rsidRDefault="00E137FE" w:rsidP="00E137FE">
      <w:pPr>
        <w:rPr>
          <w:b/>
          <w:bCs/>
        </w:rPr>
      </w:pPr>
      <w:r w:rsidRPr="00E137FE">
        <w:rPr>
          <w:b/>
          <w:bCs/>
        </w:rPr>
        <w:t>Um transformador ideal foi projetado para transformar uma tensão de 400 V no lado primário para 200 V no lado secundário. Sabe-se que o enrolamento primário possui 80 espiras.</w:t>
      </w:r>
    </w:p>
    <w:p w14:paraId="6BBAAEE0" w14:textId="479BBB0D" w:rsidR="00E137FE" w:rsidRPr="00E137FE" w:rsidRDefault="00E137FE" w:rsidP="00E137FE">
      <w:pPr>
        <w:rPr>
          <w:b/>
          <w:bCs/>
          <w:color w:val="FF0000"/>
        </w:rPr>
      </w:pPr>
      <w:r w:rsidRPr="00E137FE">
        <w:rPr>
          <w:b/>
          <w:bCs/>
          <w:color w:val="FF0000"/>
        </w:rPr>
        <w:t xml:space="preserve">(Atenção: respostas sem os cálculos serão anuladas) </w:t>
      </w:r>
    </w:p>
    <w:p w14:paraId="429745BC" w14:textId="77777777" w:rsidR="00E137FE" w:rsidRDefault="00E137FE" w:rsidP="00E137FE"/>
    <w:p w14:paraId="042E4D63" w14:textId="77777777" w:rsidR="00E137FE" w:rsidRDefault="00E137FE" w:rsidP="00E137FE"/>
    <w:p w14:paraId="51ABD6C3" w14:textId="7509B653" w:rsidR="00E137FE" w:rsidRDefault="00E137FE" w:rsidP="00E137FE">
      <w:r>
        <w:t>2)</w:t>
      </w:r>
      <w:r w:rsidRPr="00E137FE">
        <w:t>Quantas espiras deverá ter o enrolamento secundário?</w:t>
      </w:r>
    </w:p>
    <w:p w14:paraId="4D7E27DA" w14:textId="77777777" w:rsidR="00194D79" w:rsidRDefault="00194D79" w:rsidP="00E137FE"/>
    <w:p w14:paraId="79B14989" w14:textId="77777777" w:rsidR="00194D79" w:rsidRPr="00194D79" w:rsidRDefault="00194D79" w:rsidP="00194D79">
      <w:pPr>
        <w:jc w:val="left"/>
      </w:pPr>
      <w:proofErr w:type="spellStart"/>
      <w:r w:rsidRPr="00194D79">
        <w:t>Vp</w:t>
      </w:r>
      <w:proofErr w:type="spellEnd"/>
      <w:r w:rsidRPr="00194D79">
        <w:t xml:space="preserve"> / </w:t>
      </w:r>
      <w:proofErr w:type="spellStart"/>
      <w:r w:rsidRPr="00194D79">
        <w:t>Vs</w:t>
      </w:r>
      <w:proofErr w:type="spellEnd"/>
      <w:r w:rsidRPr="00194D79">
        <w:t xml:space="preserve"> = Np / </w:t>
      </w:r>
      <w:proofErr w:type="spellStart"/>
      <w:r w:rsidRPr="00194D79">
        <w:t>Ns</w:t>
      </w:r>
      <w:proofErr w:type="spellEnd"/>
    </w:p>
    <w:p w14:paraId="215EF4FF" w14:textId="77777777" w:rsidR="00194D79" w:rsidRPr="00194D79" w:rsidRDefault="00194D79" w:rsidP="00194D79">
      <w:pPr>
        <w:jc w:val="left"/>
      </w:pPr>
      <w:proofErr w:type="spellStart"/>
      <w:r w:rsidRPr="00194D79">
        <w:t>Vp</w:t>
      </w:r>
      <w:proofErr w:type="spellEnd"/>
      <w:r w:rsidRPr="00194D79">
        <w:t xml:space="preserve"> = tensão no primário (400V)</w:t>
      </w:r>
      <w:r w:rsidRPr="00194D79">
        <w:br/>
      </w:r>
      <w:proofErr w:type="spellStart"/>
      <w:r w:rsidRPr="00194D79">
        <w:t>Vs</w:t>
      </w:r>
      <w:proofErr w:type="spellEnd"/>
      <w:r w:rsidRPr="00194D79">
        <w:t xml:space="preserve"> = tensão no secundário (200V)</w:t>
      </w:r>
      <w:r w:rsidRPr="00194D79">
        <w:br/>
        <w:t>Np = número de espiras no primário (80 espiras)</w:t>
      </w:r>
      <w:r w:rsidRPr="00194D79">
        <w:br/>
      </w:r>
      <w:proofErr w:type="spellStart"/>
      <w:r w:rsidRPr="00194D79">
        <w:t>Ns</w:t>
      </w:r>
      <w:proofErr w:type="spellEnd"/>
      <w:r w:rsidRPr="00194D79">
        <w:t xml:space="preserve"> = número de espiras no secundário</w:t>
      </w:r>
    </w:p>
    <w:p w14:paraId="52E9A796" w14:textId="77777777" w:rsidR="00194D79" w:rsidRPr="00194D79" w:rsidRDefault="00194D79" w:rsidP="00194D79">
      <w:pPr>
        <w:jc w:val="left"/>
        <w:rPr>
          <w:lang w:val="en-US"/>
        </w:rPr>
      </w:pPr>
      <w:r w:rsidRPr="00194D79">
        <w:rPr>
          <w:lang w:val="en-US"/>
        </w:rPr>
        <w:t xml:space="preserve">Ns = Np x Vs / </w:t>
      </w:r>
      <w:proofErr w:type="spellStart"/>
      <w:r w:rsidRPr="00194D79">
        <w:rPr>
          <w:lang w:val="en-US"/>
        </w:rPr>
        <w:t>Vp</w:t>
      </w:r>
      <w:proofErr w:type="spellEnd"/>
      <w:r w:rsidRPr="00194D79">
        <w:rPr>
          <w:lang w:val="en-US"/>
        </w:rPr>
        <w:br/>
        <w:t>Ns = 80 x 200 / 400</w:t>
      </w:r>
      <w:r w:rsidRPr="00194D79">
        <w:rPr>
          <w:lang w:val="en-US"/>
        </w:rPr>
        <w:br/>
        <w:t>Ns = 80 x 0,5</w:t>
      </w:r>
      <w:r w:rsidRPr="00194D79">
        <w:rPr>
          <w:lang w:val="en-US"/>
        </w:rPr>
        <w:br/>
        <w:t>Ns = 40</w:t>
      </w:r>
    </w:p>
    <w:p w14:paraId="6C231098" w14:textId="77777777" w:rsidR="00E137FE" w:rsidRDefault="00E137FE" w:rsidP="00E137FE"/>
    <w:p w14:paraId="7CFCA991" w14:textId="77777777" w:rsidR="00E137FE" w:rsidRDefault="00E137FE" w:rsidP="00E137FE"/>
    <w:p w14:paraId="485AD95F" w14:textId="5EE45FA0" w:rsidR="00E137FE" w:rsidRDefault="00E137FE" w:rsidP="00E137FE">
      <w:r>
        <w:t>3)</w:t>
      </w:r>
      <w:r w:rsidRPr="00E137FE">
        <w:t>Se uma carga de 10 A estiver conectada ao lado secundário, qual será a corrente no lado primário?</w:t>
      </w:r>
    </w:p>
    <w:p w14:paraId="74D26C0F" w14:textId="77777777" w:rsidR="00194D79" w:rsidRDefault="00194D79" w:rsidP="00E137FE"/>
    <w:p w14:paraId="20E67B14" w14:textId="77777777" w:rsidR="00194D79" w:rsidRPr="00194D79" w:rsidRDefault="00194D79" w:rsidP="00194D79">
      <w:pPr>
        <w:jc w:val="left"/>
      </w:pPr>
      <w:r w:rsidRPr="00194D79">
        <w:t>Vp x Ip = Vs x Is</w:t>
      </w:r>
    </w:p>
    <w:p w14:paraId="450C700D" w14:textId="77777777" w:rsidR="00194D79" w:rsidRPr="00194D79" w:rsidRDefault="00194D79" w:rsidP="00194D79">
      <w:pPr>
        <w:jc w:val="left"/>
      </w:pPr>
      <w:r w:rsidRPr="00194D79">
        <w:t>Vp = Tensão no primário (400V)</w:t>
      </w:r>
      <w:r w:rsidRPr="00194D79">
        <w:br/>
        <w:t>Ip = corrente no primário (?)</w:t>
      </w:r>
      <w:r w:rsidRPr="00194D79">
        <w:br/>
        <w:t>Vs = tensão no secundário (200V)</w:t>
      </w:r>
      <w:r w:rsidRPr="00194D79">
        <w:br/>
        <w:t>Is = Corrente no secundário (10A)</w:t>
      </w:r>
    </w:p>
    <w:p w14:paraId="09338EFF" w14:textId="77777777" w:rsidR="00194D79" w:rsidRPr="00194D79" w:rsidRDefault="00194D79" w:rsidP="00194D79">
      <w:pPr>
        <w:jc w:val="left"/>
        <w:rPr>
          <w:lang w:val="en-US"/>
        </w:rPr>
      </w:pPr>
      <w:r w:rsidRPr="00194D79">
        <w:rPr>
          <w:lang w:val="en-US"/>
        </w:rPr>
        <w:t xml:space="preserve">Ip = Vs x Is / </w:t>
      </w:r>
      <w:proofErr w:type="spellStart"/>
      <w:r w:rsidRPr="00194D79">
        <w:rPr>
          <w:lang w:val="en-US"/>
        </w:rPr>
        <w:t>Vp</w:t>
      </w:r>
      <w:proofErr w:type="spellEnd"/>
      <w:r w:rsidRPr="00194D79">
        <w:rPr>
          <w:lang w:val="en-US"/>
        </w:rPr>
        <w:br/>
        <w:t>Ip = 200 x 10 / 400</w:t>
      </w:r>
      <w:r w:rsidRPr="00194D79">
        <w:rPr>
          <w:lang w:val="en-US"/>
        </w:rPr>
        <w:br/>
        <w:t>Ip = 2000 / 400</w:t>
      </w:r>
    </w:p>
    <w:p w14:paraId="1A01922C" w14:textId="77777777" w:rsidR="00194D79" w:rsidRPr="00194D79" w:rsidRDefault="00194D79" w:rsidP="00194D79">
      <w:pPr>
        <w:jc w:val="left"/>
        <w:rPr>
          <w:lang w:val="en-US"/>
        </w:rPr>
      </w:pPr>
      <w:r w:rsidRPr="00194D79">
        <w:rPr>
          <w:lang w:val="en-US"/>
        </w:rPr>
        <w:t>Ip = 5 A</w:t>
      </w:r>
    </w:p>
    <w:p w14:paraId="59EB4830" w14:textId="77777777" w:rsidR="00194D79" w:rsidRPr="00E137FE" w:rsidRDefault="00194D79" w:rsidP="00E137FE"/>
    <w:p w14:paraId="1F048929" w14:textId="6051E5E1" w:rsidR="00935A06" w:rsidRPr="00935A06" w:rsidRDefault="00935A06" w:rsidP="00935A06"/>
    <w:p w14:paraId="033CD42E" w14:textId="67DF49EF" w:rsidR="00B40A2B" w:rsidRDefault="00B40A2B" w:rsidP="007E0C77">
      <w:r>
        <w:t xml:space="preserve"> </w:t>
      </w:r>
    </w:p>
    <w:p w14:paraId="1D9E8CD9" w14:textId="77777777" w:rsidR="00B40A2B" w:rsidRDefault="00B40A2B" w:rsidP="007E0C77"/>
    <w:p w14:paraId="7690AB22" w14:textId="4E1BC8C0" w:rsidR="00B40A2B" w:rsidRDefault="00B40A2B" w:rsidP="007E0C77"/>
    <w:p w14:paraId="7D79FD15" w14:textId="77777777" w:rsidR="00935A06" w:rsidRPr="007E0C77" w:rsidRDefault="00935A06" w:rsidP="007E0C77"/>
    <w:sectPr w:rsidR="00935A06" w:rsidRPr="007E0C77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D3C7" w14:textId="77777777" w:rsidR="007A2FB6" w:rsidRDefault="007A2FB6">
      <w:r>
        <w:separator/>
      </w:r>
    </w:p>
  </w:endnote>
  <w:endnote w:type="continuationSeparator" w:id="0">
    <w:p w14:paraId="0CCC71AD" w14:textId="77777777" w:rsidR="007A2FB6" w:rsidRDefault="007A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576E" w14:textId="77777777" w:rsidR="00194D79" w:rsidRDefault="00194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72B3" w14:textId="77777777" w:rsidR="00194D79" w:rsidRDefault="00194D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2E07" w14:textId="77777777" w:rsidR="007A2FB6" w:rsidRDefault="007A2FB6">
      <w:r>
        <w:separator/>
      </w:r>
    </w:p>
  </w:footnote>
  <w:footnote w:type="continuationSeparator" w:id="0">
    <w:p w14:paraId="65196F8B" w14:textId="77777777" w:rsidR="007A2FB6" w:rsidRDefault="007A2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0380" w14:textId="77777777" w:rsidR="00194D79" w:rsidRDefault="00194D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4D593" w14:textId="77777777" w:rsidR="00194D79" w:rsidRDefault="00194D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141285E6" w:rsidR="00C26B7C" w:rsidRPr="00BF1FDC" w:rsidRDefault="00BF1FDC" w:rsidP="005D41AF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BF1FD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Conceitos eletromecânicos-sg- ELE 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555D74A4" w14:textId="141285E6" w:rsidR="00C26B7C" w:rsidRPr="00BF1FDC" w:rsidRDefault="00BF1FDC" w:rsidP="005D41AF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BF1FDC">
                      <w:rPr>
                        <w:b/>
                        <w:bCs/>
                        <w:sz w:val="36"/>
                        <w:szCs w:val="36"/>
                      </w:rPr>
                      <w:t>Conceitos eletromecânicos-sg- ELE  2024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4CC4762E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194D79">
                            <w:rPr>
                              <w:b/>
                              <w:sz w:val="22"/>
                              <w:szCs w:val="22"/>
                            </w:rPr>
                            <w:t>20/09/2025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4CC4762E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194D79">
                      <w:rPr>
                        <w:b/>
                        <w:sz w:val="22"/>
                        <w:szCs w:val="22"/>
                      </w:rPr>
                      <w:t>20/09/2025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201304C8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94D79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201304C8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94D79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6D28F94A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  <w:r w:rsidR="00DB2E1A">
      <w:rPr>
        <w:b/>
        <w:sz w:val="44"/>
        <w:szCs w:val="44"/>
      </w:rPr>
      <w:t xml:space="preserve"> 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C337693" w14:textId="77777777" w:rsidR="00BF1FDC" w:rsidRDefault="00BF1FDC" w:rsidP="00BF1FD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4D589F2C" w14:textId="77777777" w:rsidR="00BF1FDC" w:rsidRPr="008319AD" w:rsidRDefault="00BF1FDC" w:rsidP="00BF1FDC">
    <w:pPr>
      <w:rPr>
        <w:b/>
        <w:sz w:val="16"/>
        <w:szCs w:val="16"/>
      </w:rPr>
    </w:pPr>
  </w:p>
  <w:p w14:paraId="5BDF368C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Atividade </w:t>
    </w:r>
    <w:r w:rsidRPr="000419FB">
      <w:rPr>
        <w:b/>
        <w:sz w:val="22"/>
        <w:szCs w:val="22"/>
      </w:rPr>
      <w:t xml:space="preserve">contém </w:t>
    </w:r>
    <w:r>
      <w:rPr>
        <w:b/>
        <w:sz w:val="22"/>
        <w:szCs w:val="22"/>
      </w:rPr>
      <w:t>uma ou mais questões totalizando 10 (dez) pontos;</w:t>
    </w:r>
  </w:p>
  <w:p w14:paraId="1D3C715A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deve preencher dos dados no Cabeçalho para sua identificação: </w:t>
    </w:r>
  </w:p>
  <w:p w14:paraId="32D55107" w14:textId="77777777" w:rsidR="00BF1FDC" w:rsidRDefault="00BF1FDC" w:rsidP="00BF1FD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entrega.</w:t>
    </w:r>
  </w:p>
  <w:p w14:paraId="3C925063" w14:textId="77777777" w:rsidR="00BF1FDC" w:rsidRPr="000419FB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pergunta;</w:t>
    </w:r>
  </w:p>
  <w:p w14:paraId="5422AD72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 xml:space="preserve">salve o arquivo no formato </w:t>
    </w:r>
    <w:r w:rsidRPr="005D41AF">
      <w:rPr>
        <w:b/>
        <w:color w:val="FF0000"/>
        <w:sz w:val="22"/>
        <w:szCs w:val="22"/>
      </w:rPr>
      <w:t>PDF ou DOC</w:t>
    </w:r>
    <w:r>
      <w:rPr>
        <w:b/>
        <w:sz w:val="22"/>
        <w:szCs w:val="22"/>
      </w:rPr>
      <w:t>;</w:t>
    </w:r>
  </w:p>
  <w:p w14:paraId="5164D331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Envie o arquivo pelo sistema no local indicado;</w:t>
    </w:r>
  </w:p>
  <w:p w14:paraId="2406E468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dúvidas, consulte o seu Tutor.</w:t>
    </w:r>
  </w:p>
  <w:p w14:paraId="377528F2" w14:textId="77777777" w:rsidR="00BF1FDC" w:rsidRPr="00063F61" w:rsidRDefault="00BF1FDC" w:rsidP="00BF1FDC">
    <w:pPr>
      <w:numPr>
        <w:ilvl w:val="0"/>
        <w:numId w:val="1"/>
      </w:numPr>
      <w:rPr>
        <w:b/>
        <w:color w:val="FF0000"/>
        <w:sz w:val="22"/>
        <w:szCs w:val="22"/>
      </w:rPr>
    </w:pPr>
    <w:r w:rsidRPr="00063F61">
      <w:rPr>
        <w:b/>
        <w:color w:val="FF0000"/>
        <w:sz w:val="22"/>
        <w:szCs w:val="22"/>
      </w:rPr>
      <w:t xml:space="preserve">RESPONDA A ATIVIDADE COM AS SUAS </w:t>
    </w:r>
    <w:proofErr w:type="gramStart"/>
    <w:r w:rsidRPr="00063F61">
      <w:rPr>
        <w:b/>
        <w:color w:val="FF0000"/>
        <w:sz w:val="22"/>
        <w:szCs w:val="22"/>
      </w:rPr>
      <w:t>PALAVRAS .</w:t>
    </w:r>
    <w:proofErr w:type="gramEnd"/>
  </w:p>
  <w:p w14:paraId="24B0AA7A" w14:textId="77777777" w:rsidR="00BF1FDC" w:rsidRPr="00063F61" w:rsidRDefault="00BF1FDC" w:rsidP="00BF1FDC">
    <w:pPr>
      <w:numPr>
        <w:ilvl w:val="0"/>
        <w:numId w:val="1"/>
      </w:numPr>
      <w:rPr>
        <w:b/>
        <w:color w:val="FF0000"/>
        <w:sz w:val="22"/>
        <w:szCs w:val="22"/>
      </w:rPr>
    </w:pPr>
    <w:r w:rsidRPr="00063F61">
      <w:rPr>
        <w:b/>
        <w:color w:val="FF0000"/>
        <w:sz w:val="22"/>
        <w:szCs w:val="22"/>
      </w:rPr>
      <w:t xml:space="preserve">NÃO UTILIZE CHATGPT. </w:t>
    </w:r>
  </w:p>
  <w:p w14:paraId="2888C6A4" w14:textId="77777777" w:rsidR="00BF1FDC" w:rsidRPr="00063F61" w:rsidRDefault="00BF1FDC" w:rsidP="00BF1FDC">
    <w:pPr>
      <w:numPr>
        <w:ilvl w:val="0"/>
        <w:numId w:val="1"/>
      </w:numPr>
      <w:rPr>
        <w:b/>
        <w:sz w:val="22"/>
        <w:szCs w:val="22"/>
      </w:rPr>
    </w:pPr>
    <w:r w:rsidRPr="00063F61">
      <w:rPr>
        <w:b/>
        <w:color w:val="FF0000"/>
        <w:sz w:val="22"/>
        <w:szCs w:val="22"/>
      </w:rPr>
      <w:t xml:space="preserve">NÃO SERÁ ACEITO FOTOS. </w:t>
    </w:r>
  </w:p>
  <w:p w14:paraId="22393D86" w14:textId="77777777" w:rsidR="00BF1FDC" w:rsidRPr="00590CBB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color w:val="FF0000"/>
        <w:sz w:val="22"/>
        <w:szCs w:val="22"/>
      </w:rPr>
      <w:t xml:space="preserve">ATIVIDADES QUE NÃO CORRESPONDEREM A ESSES CRITÉRIOS SERÃO ZERADAS. 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DBC"/>
    <w:multiLevelType w:val="multilevel"/>
    <w:tmpl w:val="D3F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4529"/>
    <w:multiLevelType w:val="multilevel"/>
    <w:tmpl w:val="0354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2A9C"/>
    <w:multiLevelType w:val="multilevel"/>
    <w:tmpl w:val="C7E2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E78"/>
    <w:multiLevelType w:val="multilevel"/>
    <w:tmpl w:val="243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44962"/>
    <w:multiLevelType w:val="multilevel"/>
    <w:tmpl w:val="EA3CB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647BE"/>
    <w:multiLevelType w:val="multilevel"/>
    <w:tmpl w:val="248A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5C4482"/>
    <w:multiLevelType w:val="multilevel"/>
    <w:tmpl w:val="E65C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A6575"/>
    <w:multiLevelType w:val="multilevel"/>
    <w:tmpl w:val="237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E74A5A"/>
    <w:multiLevelType w:val="multilevel"/>
    <w:tmpl w:val="426E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628695">
    <w:abstractNumId w:val="26"/>
  </w:num>
  <w:num w:numId="2" w16cid:durableId="1384521414">
    <w:abstractNumId w:val="35"/>
  </w:num>
  <w:num w:numId="3" w16cid:durableId="1375350722">
    <w:abstractNumId w:val="28"/>
  </w:num>
  <w:num w:numId="4" w16cid:durableId="563297309">
    <w:abstractNumId w:val="36"/>
  </w:num>
  <w:num w:numId="5" w16cid:durableId="350036708">
    <w:abstractNumId w:val="18"/>
  </w:num>
  <w:num w:numId="6" w16cid:durableId="1039864774">
    <w:abstractNumId w:val="37"/>
  </w:num>
  <w:num w:numId="7" w16cid:durableId="67270748">
    <w:abstractNumId w:val="3"/>
  </w:num>
  <w:num w:numId="8" w16cid:durableId="62871216">
    <w:abstractNumId w:val="19"/>
  </w:num>
  <w:num w:numId="9" w16cid:durableId="562184233">
    <w:abstractNumId w:val="29"/>
  </w:num>
  <w:num w:numId="10" w16cid:durableId="656031956">
    <w:abstractNumId w:val="33"/>
  </w:num>
  <w:num w:numId="11" w16cid:durableId="352267478">
    <w:abstractNumId w:val="6"/>
  </w:num>
  <w:num w:numId="12" w16cid:durableId="34162419">
    <w:abstractNumId w:val="4"/>
  </w:num>
  <w:num w:numId="13" w16cid:durableId="1112478884">
    <w:abstractNumId w:val="39"/>
  </w:num>
  <w:num w:numId="14" w16cid:durableId="1281258449">
    <w:abstractNumId w:val="2"/>
  </w:num>
  <w:num w:numId="15" w16cid:durableId="1233155025">
    <w:abstractNumId w:val="25"/>
  </w:num>
  <w:num w:numId="16" w16cid:durableId="440228985">
    <w:abstractNumId w:val="23"/>
  </w:num>
  <w:num w:numId="17" w16cid:durableId="584725897">
    <w:abstractNumId w:val="14"/>
  </w:num>
  <w:num w:numId="18" w16cid:durableId="1238828527">
    <w:abstractNumId w:val="40"/>
  </w:num>
  <w:num w:numId="19" w16cid:durableId="1171216127">
    <w:abstractNumId w:val="1"/>
  </w:num>
  <w:num w:numId="20" w16cid:durableId="1785490895">
    <w:abstractNumId w:val="7"/>
  </w:num>
  <w:num w:numId="21" w16cid:durableId="190848308">
    <w:abstractNumId w:val="10"/>
  </w:num>
  <w:num w:numId="22" w16cid:durableId="1300914691">
    <w:abstractNumId w:val="38"/>
  </w:num>
  <w:num w:numId="23" w16cid:durableId="12360920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9"/>
  </w:num>
  <w:num w:numId="25" w16cid:durableId="2107576176">
    <w:abstractNumId w:val="21"/>
  </w:num>
  <w:num w:numId="26" w16cid:durableId="1619752095">
    <w:abstractNumId w:val="17"/>
  </w:num>
  <w:num w:numId="27" w16cid:durableId="1813135745">
    <w:abstractNumId w:val="32"/>
  </w:num>
  <w:num w:numId="28" w16cid:durableId="288171642">
    <w:abstractNumId w:val="8"/>
  </w:num>
  <w:num w:numId="29" w16cid:durableId="582496129">
    <w:abstractNumId w:val="16"/>
  </w:num>
  <w:num w:numId="30" w16cid:durableId="155849520">
    <w:abstractNumId w:val="41"/>
  </w:num>
  <w:num w:numId="31" w16cid:durableId="1584341341">
    <w:abstractNumId w:val="24"/>
  </w:num>
  <w:num w:numId="32" w16cid:durableId="1317488823">
    <w:abstractNumId w:val="27"/>
  </w:num>
  <w:num w:numId="33" w16cid:durableId="392041768">
    <w:abstractNumId w:val="15"/>
  </w:num>
  <w:num w:numId="34" w16cid:durableId="2048751567">
    <w:abstractNumId w:val="11"/>
  </w:num>
  <w:num w:numId="35" w16cid:durableId="999623905">
    <w:abstractNumId w:val="13"/>
  </w:num>
  <w:num w:numId="36" w16cid:durableId="61218328">
    <w:abstractNumId w:val="20"/>
  </w:num>
  <w:num w:numId="37" w16cid:durableId="61875576">
    <w:abstractNumId w:val="12"/>
  </w:num>
  <w:num w:numId="38" w16cid:durableId="1729575215">
    <w:abstractNumId w:val="42"/>
  </w:num>
  <w:num w:numId="39" w16cid:durableId="1977250002">
    <w:abstractNumId w:val="30"/>
  </w:num>
  <w:num w:numId="40" w16cid:durableId="735591445">
    <w:abstractNumId w:val="34"/>
  </w:num>
  <w:num w:numId="41" w16cid:durableId="1186823919">
    <w:abstractNumId w:val="22"/>
  </w:num>
  <w:num w:numId="42" w16cid:durableId="942997866">
    <w:abstractNumId w:val="43"/>
  </w:num>
  <w:num w:numId="43" w16cid:durableId="1657805284">
    <w:abstractNumId w:val="5"/>
  </w:num>
  <w:num w:numId="44" w16cid:durableId="108457055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51245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770"/>
    <w:rsid w:val="0016378A"/>
    <w:rsid w:val="0016634E"/>
    <w:rsid w:val="00173436"/>
    <w:rsid w:val="00194D79"/>
    <w:rsid w:val="0019563B"/>
    <w:rsid w:val="0019666F"/>
    <w:rsid w:val="001C1730"/>
    <w:rsid w:val="001C6852"/>
    <w:rsid w:val="001D10A0"/>
    <w:rsid w:val="001D6EC4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5F65"/>
    <w:rsid w:val="002A7536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06C77"/>
    <w:rsid w:val="003339CB"/>
    <w:rsid w:val="003548A9"/>
    <w:rsid w:val="00365887"/>
    <w:rsid w:val="003844F5"/>
    <w:rsid w:val="00395957"/>
    <w:rsid w:val="0039777B"/>
    <w:rsid w:val="003A06EF"/>
    <w:rsid w:val="003B6D67"/>
    <w:rsid w:val="003C5E80"/>
    <w:rsid w:val="003C6288"/>
    <w:rsid w:val="003C62A0"/>
    <w:rsid w:val="003D1D4F"/>
    <w:rsid w:val="003E2B5B"/>
    <w:rsid w:val="003E5BBC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15131"/>
    <w:rsid w:val="00525C32"/>
    <w:rsid w:val="005353DE"/>
    <w:rsid w:val="00537D97"/>
    <w:rsid w:val="00552D5D"/>
    <w:rsid w:val="00554227"/>
    <w:rsid w:val="00554B34"/>
    <w:rsid w:val="00556CCD"/>
    <w:rsid w:val="005646C1"/>
    <w:rsid w:val="00564A7B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41AF"/>
    <w:rsid w:val="005D705B"/>
    <w:rsid w:val="005E35E6"/>
    <w:rsid w:val="005F5FB5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7BE1"/>
    <w:rsid w:val="007A2FB6"/>
    <w:rsid w:val="007A4043"/>
    <w:rsid w:val="007A7A94"/>
    <w:rsid w:val="007B37A4"/>
    <w:rsid w:val="007C2FE9"/>
    <w:rsid w:val="007C321A"/>
    <w:rsid w:val="007C67CB"/>
    <w:rsid w:val="007D0DF8"/>
    <w:rsid w:val="007D6D8D"/>
    <w:rsid w:val="007E0C77"/>
    <w:rsid w:val="007E46B6"/>
    <w:rsid w:val="007E637E"/>
    <w:rsid w:val="00800575"/>
    <w:rsid w:val="008039A3"/>
    <w:rsid w:val="00804CFA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35A06"/>
    <w:rsid w:val="009369D3"/>
    <w:rsid w:val="00944620"/>
    <w:rsid w:val="0094519A"/>
    <w:rsid w:val="0095235F"/>
    <w:rsid w:val="009636AF"/>
    <w:rsid w:val="00972E18"/>
    <w:rsid w:val="00975860"/>
    <w:rsid w:val="00975EE6"/>
    <w:rsid w:val="009856E1"/>
    <w:rsid w:val="00993BB2"/>
    <w:rsid w:val="009979E4"/>
    <w:rsid w:val="009A50E3"/>
    <w:rsid w:val="009A57E2"/>
    <w:rsid w:val="009B4549"/>
    <w:rsid w:val="009C0668"/>
    <w:rsid w:val="009C427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5589"/>
    <w:rsid w:val="00A67054"/>
    <w:rsid w:val="00A725A1"/>
    <w:rsid w:val="00A82C59"/>
    <w:rsid w:val="00AA0A83"/>
    <w:rsid w:val="00AA5126"/>
    <w:rsid w:val="00AB224F"/>
    <w:rsid w:val="00AE2AEC"/>
    <w:rsid w:val="00AF5497"/>
    <w:rsid w:val="00B13780"/>
    <w:rsid w:val="00B21F6D"/>
    <w:rsid w:val="00B40A2B"/>
    <w:rsid w:val="00B44CF5"/>
    <w:rsid w:val="00B476A9"/>
    <w:rsid w:val="00B56B93"/>
    <w:rsid w:val="00B639D7"/>
    <w:rsid w:val="00B71FD2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1FDC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1FFD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2F7B"/>
    <w:rsid w:val="00CE7D05"/>
    <w:rsid w:val="00CF23CD"/>
    <w:rsid w:val="00CF7EB0"/>
    <w:rsid w:val="00D04C10"/>
    <w:rsid w:val="00D06633"/>
    <w:rsid w:val="00D1206C"/>
    <w:rsid w:val="00D21EF5"/>
    <w:rsid w:val="00D262CA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2E1A"/>
    <w:rsid w:val="00DB508E"/>
    <w:rsid w:val="00DB54A2"/>
    <w:rsid w:val="00DB6454"/>
    <w:rsid w:val="00DB7AAA"/>
    <w:rsid w:val="00DD2B66"/>
    <w:rsid w:val="00DD7A71"/>
    <w:rsid w:val="00DE1CE8"/>
    <w:rsid w:val="00DF1705"/>
    <w:rsid w:val="00E137FE"/>
    <w:rsid w:val="00E168CF"/>
    <w:rsid w:val="00E24BB4"/>
    <w:rsid w:val="00E3285B"/>
    <w:rsid w:val="00E36535"/>
    <w:rsid w:val="00E368E8"/>
    <w:rsid w:val="00E40E21"/>
    <w:rsid w:val="00E41C0D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6883"/>
    <w:rsid w:val="00ED74F9"/>
    <w:rsid w:val="00EE0EDB"/>
    <w:rsid w:val="00EF2D8E"/>
    <w:rsid w:val="00EF55C3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77742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5961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587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7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29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30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81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23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267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7070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001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65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673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8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271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75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04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1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8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483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574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52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34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340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2912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50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28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97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1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0982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022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3799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03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1802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658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0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20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10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862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753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2449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51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2024-09-10T17:30:00Z</dcterms:created>
  <dcterms:modified xsi:type="dcterms:W3CDTF">2025-09-20T16:00:00Z</dcterms:modified>
</cp:coreProperties>
</file>