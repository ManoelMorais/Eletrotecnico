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1ED7B" w14:textId="4A090A64" w:rsidR="007857EA" w:rsidRDefault="00042A28" w:rsidP="00042A28">
      <w:pPr>
        <w:rPr>
          <w:b/>
        </w:rPr>
      </w:pPr>
      <w:r w:rsidRPr="00042A28">
        <w:rPr>
          <w:b/>
        </w:rPr>
        <w:t xml:space="preserve">1)Quais os materiais que podem ser aplicados nos ensaios por partículas magnéticas? </w:t>
      </w:r>
    </w:p>
    <w:p w14:paraId="1EF873FD" w14:textId="77777777" w:rsidR="00733E20" w:rsidRPr="00042A28" w:rsidRDefault="00733E20" w:rsidP="00042A28">
      <w:pPr>
        <w:rPr>
          <w:b/>
        </w:rPr>
      </w:pPr>
    </w:p>
    <w:p w14:paraId="506C99B5" w14:textId="407943FB" w:rsidR="00733E20" w:rsidRPr="00733E20" w:rsidRDefault="00733E20" w:rsidP="00733E20">
      <w:pPr>
        <w:rPr>
          <w:b/>
        </w:rPr>
      </w:pPr>
      <w:r w:rsidRPr="00733E20">
        <w:rPr>
          <w:b/>
        </w:rPr>
        <w:t>Os materiais que podem ser aplicados nos ensaios por partículas magnéticas são aqueles que são ferromagnéticos, ou seja, que possuem propriedades magnéticas, como o ferro, níquel, cobalto e suas ligas. Além disso, outros materiais como o aço carbono, aço inoxidável, alumínio e cobre também podem ser testados com a técnica de partículas magnéticas, desde que sejam magnetizáveis.</w:t>
      </w:r>
    </w:p>
    <w:p w14:paraId="3C443C29" w14:textId="77777777" w:rsidR="00042A28" w:rsidRDefault="00042A28" w:rsidP="00042A28">
      <w:pPr>
        <w:rPr>
          <w:b/>
        </w:rPr>
      </w:pPr>
    </w:p>
    <w:p w14:paraId="7832FEF3" w14:textId="77777777" w:rsidR="00042A28" w:rsidRDefault="00042A28" w:rsidP="00042A28">
      <w:pPr>
        <w:rPr>
          <w:b/>
        </w:rPr>
      </w:pPr>
    </w:p>
    <w:p w14:paraId="576BBB1E" w14:textId="77777777" w:rsidR="00042A28" w:rsidRDefault="00042A28" w:rsidP="00042A28">
      <w:pPr>
        <w:rPr>
          <w:b/>
        </w:rPr>
      </w:pPr>
    </w:p>
    <w:p w14:paraId="5AF65E11" w14:textId="77777777" w:rsidR="00042A28" w:rsidRDefault="00042A28" w:rsidP="00042A28">
      <w:pPr>
        <w:rPr>
          <w:b/>
        </w:rPr>
      </w:pPr>
    </w:p>
    <w:p w14:paraId="388388CB" w14:textId="761FC1C6" w:rsidR="00042A28" w:rsidRPr="00042A28" w:rsidRDefault="00042A28" w:rsidP="00042A28">
      <w:pPr>
        <w:rPr>
          <w:b/>
        </w:rPr>
      </w:pPr>
      <w:r>
        <w:rPr>
          <w:b/>
        </w:rPr>
        <w:t xml:space="preserve">2) De acordo com a tabela </w:t>
      </w:r>
      <w:proofErr w:type="gramStart"/>
      <w:r>
        <w:rPr>
          <w:b/>
        </w:rPr>
        <w:t>abaixo ,</w:t>
      </w:r>
      <w:proofErr w:type="gramEnd"/>
      <w:r>
        <w:rPr>
          <w:b/>
        </w:rPr>
        <w:t xml:space="preserve"> quais seriam os melhores materiais para isolação de uma </w:t>
      </w:r>
      <w:r w:rsidRPr="00042A28">
        <w:rPr>
          <w:b/>
        </w:rPr>
        <w:t>estufa esterilizadora</w:t>
      </w:r>
      <w:r>
        <w:rPr>
          <w:b/>
        </w:rPr>
        <w:t xml:space="preserve"> que chega a 140 graus e qual sua classe térmica ?</w:t>
      </w:r>
    </w:p>
    <w:p w14:paraId="3D649196" w14:textId="3B59C623" w:rsidR="00042A28" w:rsidRDefault="00042A28" w:rsidP="007857EA">
      <w:r>
        <w:rPr>
          <w:noProof/>
        </w:rPr>
        <w:drawing>
          <wp:inline distT="0" distB="0" distL="0" distR="0" wp14:anchorId="249FBD4D" wp14:editId="5BD0F795">
            <wp:extent cx="6296025" cy="31908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49DAB" w14:textId="22561AAF" w:rsidR="00733E20" w:rsidRPr="00733E20" w:rsidRDefault="00733E20" w:rsidP="00733E20">
      <w:pPr>
        <w:jc w:val="left"/>
        <w:rPr>
          <w:b/>
          <w:bCs/>
        </w:rPr>
      </w:pPr>
      <w:r w:rsidRPr="00733E20">
        <w:lastRenderedPageBreak/>
        <w:t>Se a esterilizadora chega a temperatura de 140° espera-se que o material que vai fazer o isolamento da estufa tenha ponto de temperatura mais alto que isso, a exemplo da fibra de vidro que aquece acima de 155°C e sua classe térmica é F.</w:t>
      </w:r>
      <w:r w:rsidRPr="00733E20">
        <w:br/>
        <w:t>Outros materiais são asbesto, substâncias aglutinadas adequadas para operação com 155 °C, o elastômero de Silicone e mica, adequadas tais como resinas e outros materiais com capacidade de operação em 180 °C e materiais em que a experiência ou os testes de aceitação mostrem que são adequados para operar a 220 °C como a porcelana e quartzo</w:t>
      </w:r>
    </w:p>
    <w:p w14:paraId="7E12F445" w14:textId="3831E6D0" w:rsidR="00042A28" w:rsidRDefault="00042A28" w:rsidP="00042A28"/>
    <w:p w14:paraId="6D709B31" w14:textId="13FE9AA5" w:rsidR="00042A28" w:rsidRDefault="00042A28" w:rsidP="00042A28"/>
    <w:p w14:paraId="297F5887" w14:textId="74797BA5" w:rsidR="005665CA" w:rsidRDefault="00042A28" w:rsidP="00042A28">
      <w:pPr>
        <w:tabs>
          <w:tab w:val="left" w:pos="7665"/>
        </w:tabs>
      </w:pPr>
      <w:r>
        <w:t xml:space="preserve">3) Informe </w:t>
      </w:r>
      <w:proofErr w:type="spellStart"/>
      <w:r w:rsidR="007A1DFC">
        <w:t>oque</w:t>
      </w:r>
      <w:proofErr w:type="spellEnd"/>
      <w:r w:rsidR="007A1DFC">
        <w:t xml:space="preserve"> é o </w:t>
      </w:r>
      <w:proofErr w:type="spellStart"/>
      <w:r w:rsidR="007A1DFC" w:rsidRPr="007A1DFC">
        <w:t>boroscópio</w:t>
      </w:r>
      <w:proofErr w:type="spellEnd"/>
      <w:r w:rsidR="007A1DFC">
        <w:t xml:space="preserve"> e como o mesmo é utilizado nas </w:t>
      </w:r>
      <w:proofErr w:type="gramStart"/>
      <w:r w:rsidR="007A1DFC">
        <w:t>manutenções :</w:t>
      </w:r>
      <w:proofErr w:type="gramEnd"/>
      <w:r w:rsidR="007A1DFC">
        <w:t xml:space="preserve"> </w:t>
      </w:r>
    </w:p>
    <w:p w14:paraId="153BEB85" w14:textId="77777777" w:rsidR="00733E20" w:rsidRDefault="00733E20" w:rsidP="00042A28">
      <w:pPr>
        <w:tabs>
          <w:tab w:val="left" w:pos="7665"/>
        </w:tabs>
      </w:pPr>
    </w:p>
    <w:p w14:paraId="0F41D1B6" w14:textId="7C566FF8" w:rsidR="00733E20" w:rsidRPr="00042A28" w:rsidRDefault="00733E20" w:rsidP="00042A28">
      <w:pPr>
        <w:tabs>
          <w:tab w:val="left" w:pos="7665"/>
        </w:tabs>
      </w:pPr>
      <w:r w:rsidRPr="00733E20">
        <w:t xml:space="preserve">O </w:t>
      </w:r>
      <w:proofErr w:type="spellStart"/>
      <w:r w:rsidRPr="00733E20">
        <w:t>boroscópio</w:t>
      </w:r>
      <w:proofErr w:type="spellEnd"/>
      <w:r w:rsidRPr="00733E20">
        <w:t xml:space="preserve"> é um instrumento óptico utilizado para visualizar áreas de difícil acesso, como tubulações, motores, turbinas, entre outros. Ele é composto por uma sonda flexível com uma câmera na ponta, que transmite as imagens para um monitor externo. Na manutenção, o </w:t>
      </w:r>
      <w:proofErr w:type="spellStart"/>
      <w:r w:rsidRPr="00733E20">
        <w:t>boroscópio</w:t>
      </w:r>
      <w:proofErr w:type="spellEnd"/>
      <w:r w:rsidRPr="00733E20">
        <w:t xml:space="preserve"> é utilizado para inspecionar o interior de equipamentos sem a necessidade de desmontá-los, permitindo a identificação de possíveis problemas, como desgaste, corrosão, trincas, entre outros. Com isso, é possível realizar reparos e substituições de forma mais precisa e eficiente, reduzindo o tempo de parada do equipamento e os custos de manutenção</w:t>
      </w:r>
      <w:r>
        <w:t>.</w:t>
      </w:r>
    </w:p>
    <w:sectPr w:rsidR="00733E20" w:rsidRPr="00042A28" w:rsidSect="009C6BF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7" w:h="16840" w:code="9"/>
      <w:pgMar w:top="709" w:right="992" w:bottom="851" w:left="993" w:header="794" w:footer="40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8749E" w14:textId="77777777" w:rsidR="0077559B" w:rsidRDefault="0077559B">
      <w:r>
        <w:separator/>
      </w:r>
    </w:p>
  </w:endnote>
  <w:endnote w:type="continuationSeparator" w:id="0">
    <w:p w14:paraId="0D040228" w14:textId="77777777" w:rsidR="0077559B" w:rsidRDefault="00775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ngkok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ZapfHumnst Ult BT"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Times New Roman"/>
    <w:charset w:val="00"/>
    <w:family w:val="auto"/>
    <w:pitch w:val="variable"/>
  </w:font>
  <w:font w:name="DejaVu Sans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83B5B" w14:textId="77777777" w:rsidR="00733E20" w:rsidRDefault="00733E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D0F39" w14:textId="3DC76EF6" w:rsidR="006309A6" w:rsidRDefault="002C0F09">
    <w:pPr>
      <w:pStyle w:val="Footer"/>
    </w:pPr>
    <w:r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AF07840" wp14:editId="1C45D34A">
              <wp:simplePos x="0" y="0"/>
              <wp:positionH relativeFrom="column">
                <wp:posOffset>-434340</wp:posOffset>
              </wp:positionH>
              <wp:positionV relativeFrom="paragraph">
                <wp:posOffset>46355</wp:posOffset>
              </wp:positionV>
              <wp:extent cx="2946400" cy="240030"/>
              <wp:effectExtent l="0" t="0" r="0" b="0"/>
              <wp:wrapNone/>
              <wp:docPr id="5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46400" cy="24003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8441002" w14:textId="77777777" w:rsidR="0020449B" w:rsidRPr="0020449B" w:rsidRDefault="00D1206C" w:rsidP="0020449B">
                          <w:pPr>
                            <w:rPr>
                              <w:b/>
                              <w:color w:val="404040" w:themeColor="text1" w:themeTint="BF"/>
                              <w:sz w:val="16"/>
                              <w:szCs w:val="16"/>
                            </w:rPr>
                          </w:pPr>
                          <w:r w:rsidRPr="00D1206C">
                            <w:rPr>
                              <w:b/>
                              <w:color w:val="404040" w:themeColor="text1" w:themeTint="BF"/>
                              <w:sz w:val="16"/>
                              <w:szCs w:val="16"/>
                            </w:rPr>
                            <w:t>Serviços de Turismo e Viagens - GUI</w:t>
                          </w:r>
                        </w:p>
                        <w:p w14:paraId="7626FC2F" w14:textId="77777777" w:rsidR="0087612B" w:rsidRPr="0087612B" w:rsidRDefault="0087612B" w:rsidP="0087612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F07840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6" type="#_x0000_t202" style="position:absolute;left:0;text-align:left;margin-left:-34.2pt;margin-top:3.65pt;width:232pt;height:1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" fillcolor="white [3201]" stroked="f" strokeweight=".5pt">
              <v:textbox>
                <w:txbxContent>
                  <w:p w14:paraId="48441002" w14:textId="77777777" w:rsidR="0020449B" w:rsidRPr="0020449B" w:rsidRDefault="00D1206C" w:rsidP="0020449B">
                    <w:pPr>
                      <w:rPr>
                        <w:b/>
                        <w:color w:val="404040" w:themeColor="text1" w:themeTint="BF"/>
                        <w:sz w:val="16"/>
                        <w:szCs w:val="16"/>
                      </w:rPr>
                    </w:pPr>
                    <w:r w:rsidRPr="00D1206C">
                      <w:rPr>
                        <w:b/>
                        <w:color w:val="404040" w:themeColor="text1" w:themeTint="BF"/>
                        <w:sz w:val="16"/>
                        <w:szCs w:val="16"/>
                      </w:rPr>
                      <w:t>Serviços de Turismo e Viagens - GUI</w:t>
                    </w:r>
                  </w:p>
                  <w:p w14:paraId="7626FC2F" w14:textId="77777777" w:rsidR="0087612B" w:rsidRPr="0087612B" w:rsidRDefault="0087612B" w:rsidP="0087612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87612B">
      <w:rPr>
        <w:noProof/>
      </w:rPr>
      <w:drawing>
        <wp:anchor distT="0" distB="0" distL="114300" distR="114300" simplePos="0" relativeHeight="251664384" behindDoc="0" locked="0" layoutInCell="1" allowOverlap="1" wp14:anchorId="364208CA" wp14:editId="1E58098C">
          <wp:simplePos x="0" y="0"/>
          <wp:positionH relativeFrom="column">
            <wp:posOffset>5883275</wp:posOffset>
          </wp:positionH>
          <wp:positionV relativeFrom="paragraph">
            <wp:posOffset>63789</wp:posOffset>
          </wp:positionV>
          <wp:extent cx="733470" cy="221672"/>
          <wp:effectExtent l="0" t="0" r="0" b="6985"/>
          <wp:wrapNone/>
          <wp:docPr id="56" name="Imagem 56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70" cy="221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0E665" w14:textId="3EA39DB6" w:rsidR="00733E20" w:rsidRDefault="00733E20" w:rsidP="00733E20">
    <w:pPr>
      <w:tabs>
        <w:tab w:val="left" w:pos="9028"/>
      </w:tabs>
      <w:rPr>
        <w:b/>
        <w:szCs w:val="24"/>
      </w:rPr>
    </w:pPr>
    <w:r>
      <w:rPr>
        <w:b/>
        <w:szCs w:val="24"/>
      </w:rPr>
      <w:tab/>
    </w:r>
  </w:p>
  <w:p w14:paraId="403809E3" w14:textId="5AE139E4" w:rsidR="00C26B7C" w:rsidRPr="00C26B7C" w:rsidRDefault="002C0F09" w:rsidP="009C6BF4">
    <w:r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4F37FE0" wp14:editId="14ECC8D4">
              <wp:simplePos x="0" y="0"/>
              <wp:positionH relativeFrom="column">
                <wp:posOffset>-411480</wp:posOffset>
              </wp:positionH>
              <wp:positionV relativeFrom="paragraph">
                <wp:posOffset>99060</wp:posOffset>
              </wp:positionV>
              <wp:extent cx="5505450" cy="240030"/>
              <wp:effectExtent l="0" t="0" r="0" b="0"/>
              <wp:wrapNone/>
              <wp:docPr id="4" name="Caixa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05450" cy="24003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B90F80B" w14:textId="0A82080F" w:rsidR="0087612B" w:rsidRPr="009C6BF4" w:rsidRDefault="00A40057" w:rsidP="004531A8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Atividade Prática</w:t>
                          </w:r>
                          <w:r w:rsidR="0014798B">
                            <w:rPr>
                              <w:b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F37FE0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31" type="#_x0000_t202" style="position:absolute;left:0;text-align:left;margin-left:-32.4pt;margin-top:7.8pt;width:433.5pt;height:1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" fillcolor="white [3201]" stroked="f" strokeweight=".5pt">
              <v:textbox>
                <w:txbxContent>
                  <w:p w14:paraId="2B90F80B" w14:textId="0A82080F" w:rsidR="0087612B" w:rsidRPr="009C6BF4" w:rsidRDefault="00A40057" w:rsidP="004531A8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Atividade Prática</w:t>
                    </w:r>
                    <w:r w:rsidR="0014798B">
                      <w:rPr>
                        <w:b/>
                        <w:sz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524FB" w14:textId="77777777" w:rsidR="0077559B" w:rsidRDefault="0077559B">
      <w:r>
        <w:separator/>
      </w:r>
    </w:p>
  </w:footnote>
  <w:footnote w:type="continuationSeparator" w:id="0">
    <w:p w14:paraId="4E306CD2" w14:textId="77777777" w:rsidR="0077559B" w:rsidRDefault="007755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02748" w14:textId="77777777" w:rsidR="00733E20" w:rsidRDefault="00733E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9F629" w14:textId="77777777" w:rsidR="00733E20" w:rsidRDefault="00733E2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42B02" w14:textId="364EB1EE" w:rsidR="00C26B7C" w:rsidRDefault="002C0F09" w:rsidP="00C26B7C"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273035F" wp14:editId="1C103F07">
              <wp:simplePos x="0" y="0"/>
              <wp:positionH relativeFrom="column">
                <wp:posOffset>-83820</wp:posOffset>
              </wp:positionH>
              <wp:positionV relativeFrom="paragraph">
                <wp:posOffset>13335</wp:posOffset>
              </wp:positionV>
              <wp:extent cx="1758315" cy="615950"/>
              <wp:effectExtent l="0" t="0" r="0" b="0"/>
              <wp:wrapNone/>
              <wp:docPr id="10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8315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8453798" w14:textId="03318E2A" w:rsidR="00C26B7C" w:rsidRPr="00FA465F" w:rsidRDefault="00C26B7C" w:rsidP="00C26B7C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73035F" id="Rectangle 35" o:spid="_x0000_s1027" style="position:absolute;left:0;text-align:left;margin-left:-6.6pt;margin-top:1.05pt;width:138.45pt;height:48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" filled="f" strokeweight="1.5pt">
              <v:textbox>
                <w:txbxContent>
                  <w:p w14:paraId="78453798" w14:textId="03318E2A" w:rsidR="00C26B7C" w:rsidRPr="00FA465F" w:rsidRDefault="00C26B7C" w:rsidP="00C26B7C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A3437AB" wp14:editId="331A237F">
              <wp:simplePos x="0" y="0"/>
              <wp:positionH relativeFrom="column">
                <wp:posOffset>1674495</wp:posOffset>
              </wp:positionH>
              <wp:positionV relativeFrom="paragraph">
                <wp:posOffset>13335</wp:posOffset>
              </wp:positionV>
              <wp:extent cx="4669155" cy="615950"/>
              <wp:effectExtent l="0" t="0" r="0" b="0"/>
              <wp:wrapNone/>
              <wp:docPr id="1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69155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8771EE9" w14:textId="33B840F6" w:rsidR="00572952" w:rsidRDefault="00572952" w:rsidP="00572952">
                          <w:pPr>
                            <w:pStyle w:val="Heading4"/>
                            <w:jc w:val="center"/>
                          </w:pPr>
                          <w:r>
                            <w:t xml:space="preserve">Manutenção Elétrica Industrial </w:t>
                          </w:r>
                          <w:r w:rsidR="00915AA7">
                            <w:t>–</w:t>
                          </w:r>
                          <w:r>
                            <w:t xml:space="preserve"> </w:t>
                          </w:r>
                          <w:proofErr w:type="spellStart"/>
                          <w:r>
                            <w:t>sg</w:t>
                          </w:r>
                          <w:proofErr w:type="spellEnd"/>
                          <w:r w:rsidR="00915AA7">
                            <w:t xml:space="preserve"> (2024) </w:t>
                          </w:r>
                        </w:p>
                        <w:p w14:paraId="555D74A4" w14:textId="751592BB" w:rsidR="00C26B7C" w:rsidRPr="0027798F" w:rsidRDefault="00C26B7C" w:rsidP="00C26B7C">
                          <w:pPr>
                            <w:jc w:val="center"/>
                            <w:rPr>
                              <w:b/>
                              <w:sz w:val="48"/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3437AB" id="_x0000_s1028" style="position:absolute;left:0;text-align:left;margin-left:131.85pt;margin-top:1.05pt;width:367.65pt;height:4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" filled="f" strokeweight="1.5pt">
              <v:textbox>
                <w:txbxContent>
                  <w:p w14:paraId="58771EE9" w14:textId="33B840F6" w:rsidR="00572952" w:rsidRDefault="00572952" w:rsidP="00572952">
                    <w:pPr>
                      <w:pStyle w:val="Heading4"/>
                      <w:jc w:val="center"/>
                    </w:pPr>
                    <w:r>
                      <w:t xml:space="preserve">Manutenção Elétrica Industrial </w:t>
                    </w:r>
                    <w:r w:rsidR="00915AA7">
                      <w:t>–</w:t>
                    </w:r>
                    <w:r>
                      <w:t xml:space="preserve"> </w:t>
                    </w:r>
                    <w:proofErr w:type="spellStart"/>
                    <w:r>
                      <w:t>sg</w:t>
                    </w:r>
                    <w:proofErr w:type="spellEnd"/>
                    <w:r w:rsidR="00915AA7">
                      <w:t xml:space="preserve"> (2024) </w:t>
                    </w:r>
                  </w:p>
                  <w:p w14:paraId="555D74A4" w14:textId="751592BB" w:rsidR="00C26B7C" w:rsidRPr="0027798F" w:rsidRDefault="00C26B7C" w:rsidP="00C26B7C">
                    <w:pPr>
                      <w:jc w:val="center"/>
                      <w:rPr>
                        <w:b/>
                        <w:sz w:val="48"/>
                        <w:szCs w:val="48"/>
                      </w:rPr>
                    </w:pPr>
                  </w:p>
                </w:txbxContent>
              </v:textbox>
            </v:rect>
          </w:pict>
        </mc:Fallback>
      </mc:AlternateContent>
    </w:r>
    <w:r w:rsidR="00DB7AAA">
      <w:rPr>
        <w:b/>
        <w:noProof/>
        <w:sz w:val="28"/>
        <w:szCs w:val="28"/>
      </w:rPr>
      <w:drawing>
        <wp:anchor distT="0" distB="0" distL="114300" distR="114300" simplePos="0" relativeHeight="251665408" behindDoc="1" locked="0" layoutInCell="1" allowOverlap="1" wp14:anchorId="7A9B94A0" wp14:editId="7DFA9449">
          <wp:simplePos x="0" y="0"/>
          <wp:positionH relativeFrom="column">
            <wp:posOffset>-27940</wp:posOffset>
          </wp:positionH>
          <wp:positionV relativeFrom="paragraph">
            <wp:posOffset>-26670</wp:posOffset>
          </wp:positionV>
          <wp:extent cx="1611630" cy="719455"/>
          <wp:effectExtent l="0" t="0" r="7620" b="444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1630" cy="719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82BAA0" w14:textId="44DE53ED" w:rsidR="00C26B7C" w:rsidRDefault="00C26B7C" w:rsidP="00C26B7C"/>
  <w:p w14:paraId="3D842355" w14:textId="29FB49AB" w:rsidR="00A40057" w:rsidRDefault="00A40057" w:rsidP="00C26B7C"/>
  <w:p w14:paraId="2845E6AF" w14:textId="77777777" w:rsidR="00DB7AAA" w:rsidRDefault="00DB7AAA" w:rsidP="00C26B7C"/>
  <w:p w14:paraId="363E703B" w14:textId="5F1BFCE9" w:rsidR="00C26B7C" w:rsidRDefault="002C0F09" w:rsidP="00C26B7C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48A657" wp14:editId="0ADD1930">
              <wp:simplePos x="0" y="0"/>
              <wp:positionH relativeFrom="column">
                <wp:posOffset>4678045</wp:posOffset>
              </wp:positionH>
              <wp:positionV relativeFrom="paragraph">
                <wp:posOffset>1905</wp:posOffset>
              </wp:positionV>
              <wp:extent cx="1673225" cy="323215"/>
              <wp:effectExtent l="0" t="0" r="3175" b="635"/>
              <wp:wrapNone/>
              <wp:docPr id="12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322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9010F5D" w14:textId="6ACE69B1" w:rsidR="00C26B7C" w:rsidRPr="00EA592F" w:rsidRDefault="009C6BF4" w:rsidP="00DB7AAA">
                          <w:pPr>
                            <w:jc w:val="left"/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Data</w:t>
                          </w:r>
                          <w:r w:rsidR="004A7504">
                            <w:rPr>
                              <w:b/>
                              <w:sz w:val="22"/>
                              <w:szCs w:val="22"/>
                            </w:rPr>
                            <w:t>:</w:t>
                          </w:r>
                          <w:r w:rsidR="009E25B0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DB7AAA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733E20">
                            <w:rPr>
                              <w:b/>
                              <w:sz w:val="22"/>
                              <w:szCs w:val="22"/>
                            </w:rPr>
                            <w:t>27/09/2025</w:t>
                          </w:r>
                          <w:r w:rsidR="00DB7AAA">
                            <w:rPr>
                              <w:b/>
                              <w:sz w:val="22"/>
                              <w:szCs w:val="22"/>
                            </w:rPr>
                            <w:t xml:space="preserve">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48A657" id="Rectangle 38" o:spid="_x0000_s1029" style="position:absolute;left:0;text-align:left;margin-left:368.35pt;margin-top:.15pt;width:131.75pt;height:25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" filled="f" strokeweight="1.5pt">
              <v:textbox>
                <w:txbxContent>
                  <w:p w14:paraId="19010F5D" w14:textId="6ACE69B1" w:rsidR="00C26B7C" w:rsidRPr="00EA592F" w:rsidRDefault="009C6BF4" w:rsidP="00DB7AAA">
                    <w:pPr>
                      <w:jc w:val="left"/>
                      <w:rPr>
                        <w:b/>
                        <w:sz w:val="22"/>
                        <w:szCs w:val="22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Data</w:t>
                    </w:r>
                    <w:r w:rsidR="004A7504">
                      <w:rPr>
                        <w:b/>
                        <w:sz w:val="22"/>
                        <w:szCs w:val="22"/>
                      </w:rPr>
                      <w:t>:</w:t>
                    </w:r>
                    <w:r w:rsidR="009E25B0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DB7AAA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733E20">
                      <w:rPr>
                        <w:b/>
                        <w:sz w:val="22"/>
                        <w:szCs w:val="22"/>
                      </w:rPr>
                      <w:t>27/09/2025</w:t>
                    </w:r>
                    <w:r w:rsidR="00DB7AAA">
                      <w:rPr>
                        <w:b/>
                        <w:sz w:val="22"/>
                        <w:szCs w:val="22"/>
                      </w:rPr>
                      <w:t xml:space="preserve">                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4032" behindDoc="0" locked="0" layoutInCell="1" allowOverlap="1" wp14:anchorId="3E221DF7" wp14:editId="7F7C751E">
              <wp:simplePos x="0" y="0"/>
              <wp:positionH relativeFrom="column">
                <wp:posOffset>-85090</wp:posOffset>
              </wp:positionH>
              <wp:positionV relativeFrom="paragraph">
                <wp:posOffset>1905</wp:posOffset>
              </wp:positionV>
              <wp:extent cx="4698365" cy="323215"/>
              <wp:effectExtent l="0" t="0" r="6985" b="635"/>
              <wp:wrapNone/>
              <wp:docPr id="13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836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24E207B" w14:textId="5F8A4697" w:rsidR="00C26B7C" w:rsidRPr="00EA592F" w:rsidRDefault="00C26B7C" w:rsidP="00733E20">
                          <w:pPr>
                            <w:jc w:val="left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EA592F">
                            <w:rPr>
                              <w:b/>
                              <w:sz w:val="22"/>
                              <w:szCs w:val="22"/>
                            </w:rPr>
                            <w:t>Aluno(a):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733E20">
                            <w:rPr>
                              <w:b/>
                              <w:sz w:val="22"/>
                              <w:szCs w:val="22"/>
                            </w:rPr>
                            <w:t>Manoel Almeida de Morais</w:t>
                          </w:r>
                          <w:r w:rsidR="00A82C59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DF5138">
                            <w:rPr>
                              <w:b/>
                              <w:sz w:val="22"/>
                              <w:szCs w:val="22"/>
                            </w:rPr>
                            <w:t xml:space="preserve">               CPF:</w:t>
                          </w:r>
                          <w:r w:rsidR="00733E20">
                            <w:rPr>
                              <w:b/>
                              <w:sz w:val="22"/>
                              <w:szCs w:val="22"/>
                            </w:rPr>
                            <w:t>07025872571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221DF7" id="Rectangle 37" o:spid="_x0000_s1030" style="position:absolute;left:0;text-align:left;margin-left:-6.7pt;margin-top:.15pt;width:369.95pt;height:25.4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" filled="f" strokeweight="1.5pt">
              <v:textbox>
                <w:txbxContent>
                  <w:p w14:paraId="024E207B" w14:textId="5F8A4697" w:rsidR="00C26B7C" w:rsidRPr="00EA592F" w:rsidRDefault="00C26B7C" w:rsidP="00733E20">
                    <w:pPr>
                      <w:jc w:val="left"/>
                      <w:rPr>
                        <w:b/>
                        <w:sz w:val="22"/>
                        <w:szCs w:val="22"/>
                      </w:rPr>
                    </w:pPr>
                    <w:r w:rsidRPr="00EA592F">
                      <w:rPr>
                        <w:b/>
                        <w:sz w:val="22"/>
                        <w:szCs w:val="22"/>
                      </w:rPr>
                      <w:t>Aluno(a):</w:t>
                    </w:r>
                    <w:r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733E20">
                      <w:rPr>
                        <w:b/>
                        <w:sz w:val="22"/>
                        <w:szCs w:val="22"/>
                      </w:rPr>
                      <w:t>Manoel Almeida de Morais</w:t>
                    </w:r>
                    <w:r w:rsidR="00A82C59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DF5138">
                      <w:rPr>
                        <w:b/>
                        <w:sz w:val="22"/>
                        <w:szCs w:val="22"/>
                      </w:rPr>
                      <w:t xml:space="preserve">               CPF:</w:t>
                    </w:r>
                    <w:r w:rsidR="00733E20">
                      <w:rPr>
                        <w:b/>
                        <w:sz w:val="22"/>
                        <w:szCs w:val="22"/>
                      </w:rPr>
                      <w:t>07025872571</w:t>
                    </w:r>
                  </w:p>
                </w:txbxContent>
              </v:textbox>
            </v:rect>
          </w:pict>
        </mc:Fallback>
      </mc:AlternateContent>
    </w:r>
  </w:p>
  <w:p w14:paraId="146454B0" w14:textId="5F08CFF8" w:rsidR="00C26B7C" w:rsidRDefault="00C26B7C" w:rsidP="00C26B7C"/>
  <w:p w14:paraId="6811A1D3" w14:textId="157C5930" w:rsidR="00C26B7C" w:rsidRDefault="00C26B7C" w:rsidP="00C26B7C"/>
  <w:p w14:paraId="701F3C8D" w14:textId="30912B65" w:rsidR="00DB7AAA" w:rsidRPr="002C0F09" w:rsidRDefault="00DB7AAA" w:rsidP="00DB7AAA">
    <w:pPr>
      <w:jc w:val="center"/>
      <w:rPr>
        <w:b/>
        <w:sz w:val="36"/>
        <w:szCs w:val="36"/>
      </w:rPr>
    </w:pPr>
    <w:r w:rsidRPr="002C0F09">
      <w:rPr>
        <w:b/>
        <w:sz w:val="44"/>
        <w:szCs w:val="44"/>
      </w:rPr>
      <w:t xml:space="preserve">Atividade Prática </w:t>
    </w:r>
    <w:r w:rsidR="00042A28">
      <w:rPr>
        <w:b/>
        <w:sz w:val="44"/>
        <w:szCs w:val="44"/>
      </w:rPr>
      <w:t xml:space="preserve">Final </w:t>
    </w:r>
  </w:p>
  <w:p w14:paraId="077A1D35" w14:textId="243F7856" w:rsidR="00C26B7C" w:rsidRDefault="00C26B7C" w:rsidP="00C26B7C">
    <w:pPr>
      <w:tabs>
        <w:tab w:val="left" w:pos="4144"/>
      </w:tabs>
    </w:pPr>
  </w:p>
  <w:p w14:paraId="72BF2FE6" w14:textId="1AA0159A" w:rsidR="00C26B7C" w:rsidRDefault="002C0F09" w:rsidP="00DB7AAA">
    <w:pPr>
      <w:tabs>
        <w:tab w:val="left" w:pos="4144"/>
      </w:tabs>
      <w:jc w:val="cen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826176" behindDoc="0" locked="0" layoutInCell="1" allowOverlap="1" wp14:anchorId="02EDCE1D" wp14:editId="074FC75E">
              <wp:simplePos x="0" y="0"/>
              <wp:positionH relativeFrom="column">
                <wp:posOffset>-96520</wp:posOffset>
              </wp:positionH>
              <wp:positionV relativeFrom="paragraph">
                <wp:posOffset>93979</wp:posOffset>
              </wp:positionV>
              <wp:extent cx="6447790" cy="0"/>
              <wp:effectExtent l="0" t="0" r="0" b="0"/>
              <wp:wrapNone/>
              <wp:docPr id="16" name="AutoShap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05BA4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9" o:spid="_x0000_s1026" type="#_x0000_t32" style="position:absolute;margin-left:-7.6pt;margin-top:7.4pt;width:507.7pt;height:0;z-index:251826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" strokeweight="1.5pt"/>
          </w:pict>
        </mc:Fallback>
      </mc:AlternateContent>
    </w:r>
  </w:p>
  <w:p w14:paraId="2B9D8CDB" w14:textId="22611655" w:rsidR="00C26B7C" w:rsidRDefault="00C26B7C" w:rsidP="00C26B7C">
    <w:pPr>
      <w:rPr>
        <w:b/>
      </w:rPr>
    </w:pPr>
    <w:r w:rsidRPr="005B6B74">
      <w:rPr>
        <w:b/>
        <w:u w:val="single"/>
      </w:rPr>
      <w:t>INSTRUÇÕES</w:t>
    </w:r>
    <w:r>
      <w:rPr>
        <w:b/>
      </w:rPr>
      <w:t>:</w:t>
    </w:r>
  </w:p>
  <w:p w14:paraId="5631829A" w14:textId="755C1A7D" w:rsidR="00C26B7C" w:rsidRPr="008319AD" w:rsidRDefault="00C26B7C" w:rsidP="00C26B7C">
    <w:pPr>
      <w:rPr>
        <w:b/>
        <w:sz w:val="16"/>
        <w:szCs w:val="16"/>
      </w:rPr>
    </w:pPr>
  </w:p>
  <w:p w14:paraId="446C2E01" w14:textId="51F435BD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0419FB">
      <w:rPr>
        <w:b/>
        <w:sz w:val="22"/>
        <w:szCs w:val="22"/>
      </w:rPr>
      <w:t xml:space="preserve">Esta </w:t>
    </w:r>
    <w:r w:rsidR="002C0F09">
      <w:rPr>
        <w:b/>
        <w:sz w:val="22"/>
        <w:szCs w:val="22"/>
      </w:rPr>
      <w:t>Atividade</w:t>
    </w:r>
    <w:r>
      <w:rPr>
        <w:b/>
        <w:sz w:val="22"/>
        <w:szCs w:val="22"/>
      </w:rPr>
      <w:t xml:space="preserve"> </w:t>
    </w:r>
    <w:r w:rsidRPr="000419FB">
      <w:rPr>
        <w:b/>
        <w:sz w:val="22"/>
        <w:szCs w:val="22"/>
      </w:rPr>
      <w:t>contém quest</w:t>
    </w:r>
    <w:r w:rsidR="00A40057">
      <w:rPr>
        <w:b/>
        <w:sz w:val="22"/>
        <w:szCs w:val="22"/>
      </w:rPr>
      <w:t>ões</w:t>
    </w:r>
    <w:r>
      <w:rPr>
        <w:b/>
        <w:sz w:val="22"/>
        <w:szCs w:val="22"/>
      </w:rPr>
      <w:t xml:space="preserve"> totalizando 10 (dez) pontos</w:t>
    </w:r>
    <w:r w:rsidR="00F0253A">
      <w:rPr>
        <w:b/>
        <w:sz w:val="22"/>
        <w:szCs w:val="22"/>
      </w:rPr>
      <w:t>;</w:t>
    </w:r>
  </w:p>
  <w:p w14:paraId="44EA839E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Você deve preencher dos dados no Cabeçalho para sua identificação</w:t>
    </w:r>
    <w:r w:rsidR="00F0253A">
      <w:rPr>
        <w:b/>
        <w:sz w:val="22"/>
        <w:szCs w:val="22"/>
      </w:rPr>
      <w:t>:</w:t>
    </w:r>
    <w:r>
      <w:rPr>
        <w:b/>
        <w:sz w:val="22"/>
        <w:szCs w:val="22"/>
      </w:rPr>
      <w:t xml:space="preserve"> </w:t>
    </w:r>
  </w:p>
  <w:p w14:paraId="73C80B5A" w14:textId="7A685D6A" w:rsidR="00C26B7C" w:rsidRDefault="00B45B5F" w:rsidP="00C26B7C">
    <w:pPr>
      <w:numPr>
        <w:ilvl w:val="1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 xml:space="preserve">Nome </w:t>
    </w:r>
    <w:r w:rsidR="00DF5138">
      <w:rPr>
        <w:b/>
        <w:sz w:val="22"/>
        <w:szCs w:val="22"/>
      </w:rPr>
      <w:t>/CPF</w:t>
    </w:r>
    <w:r>
      <w:rPr>
        <w:b/>
        <w:sz w:val="22"/>
        <w:szCs w:val="22"/>
      </w:rPr>
      <w:t>/Data</w:t>
    </w:r>
  </w:p>
  <w:p w14:paraId="5C687C6C" w14:textId="77777777" w:rsidR="00C26B7C" w:rsidRPr="000419FB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As respostas devem ser digitadas abaixo de cada pergunta</w:t>
    </w:r>
    <w:r w:rsidR="00F0253A">
      <w:rPr>
        <w:b/>
        <w:sz w:val="22"/>
        <w:szCs w:val="22"/>
      </w:rPr>
      <w:t>;</w:t>
    </w:r>
  </w:p>
  <w:p w14:paraId="2F7A1779" w14:textId="51D8E6C5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590CBB">
      <w:rPr>
        <w:b/>
        <w:sz w:val="22"/>
        <w:szCs w:val="22"/>
      </w:rPr>
      <w:t xml:space="preserve">Ao terminar </w:t>
    </w:r>
    <w:r w:rsidR="002C0F09">
      <w:rPr>
        <w:b/>
        <w:sz w:val="22"/>
        <w:szCs w:val="22"/>
      </w:rPr>
      <w:t>salve</w:t>
    </w:r>
    <w:r>
      <w:rPr>
        <w:b/>
        <w:sz w:val="22"/>
        <w:szCs w:val="22"/>
      </w:rPr>
      <w:t xml:space="preserve"> o arquivo</w:t>
    </w:r>
    <w:r w:rsidR="002C0F09">
      <w:rPr>
        <w:b/>
        <w:sz w:val="22"/>
        <w:szCs w:val="22"/>
      </w:rPr>
      <w:t xml:space="preserve"> no formato </w:t>
    </w:r>
    <w:r w:rsidR="00DF5138">
      <w:rPr>
        <w:b/>
        <w:sz w:val="22"/>
        <w:szCs w:val="22"/>
      </w:rPr>
      <w:t>.</w:t>
    </w:r>
    <w:r w:rsidR="002C0F09">
      <w:rPr>
        <w:b/>
        <w:sz w:val="22"/>
        <w:szCs w:val="22"/>
      </w:rPr>
      <w:t xml:space="preserve">PDF ou </w:t>
    </w:r>
    <w:r w:rsidR="00DF5138">
      <w:rPr>
        <w:b/>
        <w:sz w:val="22"/>
        <w:szCs w:val="22"/>
      </w:rPr>
      <w:t>.</w:t>
    </w:r>
    <w:r w:rsidR="002C0F09">
      <w:rPr>
        <w:b/>
        <w:sz w:val="22"/>
        <w:szCs w:val="22"/>
      </w:rPr>
      <w:t>DOC</w:t>
    </w:r>
    <w:r w:rsidR="00DF5138">
      <w:rPr>
        <w:b/>
        <w:sz w:val="22"/>
        <w:szCs w:val="22"/>
      </w:rPr>
      <w:t>X</w:t>
    </w:r>
    <w:r w:rsidR="00F0253A">
      <w:rPr>
        <w:b/>
        <w:sz w:val="22"/>
        <w:szCs w:val="22"/>
      </w:rPr>
      <w:t>;</w:t>
    </w:r>
  </w:p>
  <w:p w14:paraId="1F385C4C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Envio o arquivo pelo sistema no local indicado</w:t>
    </w:r>
    <w:r w:rsidR="00F0253A">
      <w:rPr>
        <w:b/>
        <w:sz w:val="22"/>
        <w:szCs w:val="22"/>
      </w:rPr>
      <w:t>;</w:t>
    </w:r>
  </w:p>
  <w:p w14:paraId="7F0244D0" w14:textId="09A279C2" w:rsidR="00DF5138" w:rsidRDefault="00C26B7C" w:rsidP="00DF5138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Em caso de dúvidas consulte o seu Tutor</w:t>
    </w:r>
    <w:r w:rsidR="00F0253A">
      <w:rPr>
        <w:b/>
        <w:sz w:val="22"/>
        <w:szCs w:val="22"/>
      </w:rPr>
      <w:t>.</w:t>
    </w:r>
  </w:p>
  <w:p w14:paraId="4977F3E3" w14:textId="3DC195F3" w:rsidR="00C26B7C" w:rsidRPr="00DF5138" w:rsidRDefault="00DF5138" w:rsidP="003B2362">
    <w:pPr>
      <w:numPr>
        <w:ilvl w:val="0"/>
        <w:numId w:val="1"/>
      </w:numPr>
      <w:rPr>
        <w:color w:val="FF0000"/>
      </w:rPr>
    </w:pPr>
    <w:r w:rsidRPr="00DF5138">
      <w:rPr>
        <w:b/>
        <w:color w:val="FF0000"/>
        <w:sz w:val="22"/>
        <w:szCs w:val="22"/>
      </w:rPr>
      <w:t>ATENÇÃO O NÃO PREENCHIMENTO DOS DADOS ACARRETARÁ NA ANULAÇÃO DA ATIVIDADE.</w:t>
    </w:r>
  </w:p>
  <w:p w14:paraId="474C43D0" w14:textId="46A268A3" w:rsidR="00DF5138" w:rsidRDefault="00DF5138" w:rsidP="00DF5138">
    <w:pPr>
      <w:ind w:left="720"/>
    </w:pPr>
    <w:r w:rsidRPr="00DF5138">
      <w:rPr>
        <w:bCs/>
        <w:noProof/>
        <w:color w:val="FF0000"/>
        <w:sz w:val="20"/>
      </w:rPr>
      <mc:AlternateContent>
        <mc:Choice Requires="wps">
          <w:drawing>
            <wp:anchor distT="4294967295" distB="4294967295" distL="114300" distR="114300" simplePos="0" relativeHeight="251863040" behindDoc="0" locked="0" layoutInCell="1" allowOverlap="1" wp14:anchorId="7808CED3" wp14:editId="7B85D931">
              <wp:simplePos x="0" y="0"/>
              <wp:positionH relativeFrom="margin">
                <wp:align>center</wp:align>
              </wp:positionH>
              <wp:positionV relativeFrom="paragraph">
                <wp:posOffset>5080</wp:posOffset>
              </wp:positionV>
              <wp:extent cx="6447790" cy="0"/>
              <wp:effectExtent l="0" t="0" r="29210" b="19050"/>
              <wp:wrapNone/>
              <wp:docPr id="17" name="AutoShap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7AE0A" id="AutoShape 65" o:spid="_x0000_s1026" type="#_x0000_t32" style="position:absolute;margin-left:0;margin-top:.4pt;width:507.7pt;height:0;z-index:251863040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" strokeweight="1.5pt">
              <w10:wrap anchorx="margin"/>
            </v:shape>
          </w:pict>
        </mc:Fallback>
      </mc:AlternateContent>
    </w:r>
  </w:p>
  <w:p w14:paraId="19D4327E" w14:textId="77777777" w:rsidR="00C26B7C" w:rsidRDefault="00C26B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48D0"/>
    <w:multiLevelType w:val="hybridMultilevel"/>
    <w:tmpl w:val="7CCAB734"/>
    <w:lvl w:ilvl="0" w:tplc="7CB4651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A65D0"/>
    <w:multiLevelType w:val="hybridMultilevel"/>
    <w:tmpl w:val="B400E1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911C5"/>
    <w:multiLevelType w:val="hybridMultilevel"/>
    <w:tmpl w:val="6352D9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95DFB"/>
    <w:multiLevelType w:val="hybridMultilevel"/>
    <w:tmpl w:val="81B47F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5374B"/>
    <w:multiLevelType w:val="hybridMultilevel"/>
    <w:tmpl w:val="E85487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E7FC9"/>
    <w:multiLevelType w:val="hybridMultilevel"/>
    <w:tmpl w:val="128CD2DC"/>
    <w:lvl w:ilvl="0" w:tplc="9296FB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963C8"/>
    <w:multiLevelType w:val="hybridMultilevel"/>
    <w:tmpl w:val="7ED8B5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370B5"/>
    <w:multiLevelType w:val="hybridMultilevel"/>
    <w:tmpl w:val="C53645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0710C"/>
    <w:multiLevelType w:val="hybridMultilevel"/>
    <w:tmpl w:val="4698905E"/>
    <w:lvl w:ilvl="0" w:tplc="D062C76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C0FA6"/>
    <w:multiLevelType w:val="hybridMultilevel"/>
    <w:tmpl w:val="6C0EAF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23CFE"/>
    <w:multiLevelType w:val="hybridMultilevel"/>
    <w:tmpl w:val="3F6C5CE2"/>
    <w:lvl w:ilvl="0" w:tplc="0416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DB52E7"/>
    <w:multiLevelType w:val="hybridMultilevel"/>
    <w:tmpl w:val="93640E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427DC3"/>
    <w:multiLevelType w:val="hybridMultilevel"/>
    <w:tmpl w:val="F7C02D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B06A6A"/>
    <w:multiLevelType w:val="hybridMultilevel"/>
    <w:tmpl w:val="5632288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8136126"/>
    <w:multiLevelType w:val="hybridMultilevel"/>
    <w:tmpl w:val="3676DD2A"/>
    <w:lvl w:ilvl="0" w:tplc="5E880D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3A366ADD"/>
    <w:multiLevelType w:val="hybridMultilevel"/>
    <w:tmpl w:val="E938972A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A4F1EC6"/>
    <w:multiLevelType w:val="hybridMultilevel"/>
    <w:tmpl w:val="4D067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AA17D0"/>
    <w:multiLevelType w:val="hybridMultilevel"/>
    <w:tmpl w:val="2648E7C4"/>
    <w:lvl w:ilvl="0" w:tplc="26C4994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F412006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643E96"/>
    <w:multiLevelType w:val="multilevel"/>
    <w:tmpl w:val="8C7A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A96C67"/>
    <w:multiLevelType w:val="hybridMultilevel"/>
    <w:tmpl w:val="540246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2A1843"/>
    <w:multiLevelType w:val="multilevel"/>
    <w:tmpl w:val="112C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923550"/>
    <w:multiLevelType w:val="hybridMultilevel"/>
    <w:tmpl w:val="08643E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F33142"/>
    <w:multiLevelType w:val="hybridMultilevel"/>
    <w:tmpl w:val="F1C49A9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E617B7"/>
    <w:multiLevelType w:val="hybridMultilevel"/>
    <w:tmpl w:val="B860E9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743E6A"/>
    <w:multiLevelType w:val="hybridMultilevel"/>
    <w:tmpl w:val="5C88373E"/>
    <w:lvl w:ilvl="0" w:tplc="04160011">
      <w:start w:val="1"/>
      <w:numFmt w:val="decimal"/>
      <w:lvlText w:val="%1)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528E47E1"/>
    <w:multiLevelType w:val="hybridMultilevel"/>
    <w:tmpl w:val="F7DEAE7C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9BE0881"/>
    <w:multiLevelType w:val="hybridMultilevel"/>
    <w:tmpl w:val="C644AD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4F5BAB"/>
    <w:multiLevelType w:val="hybridMultilevel"/>
    <w:tmpl w:val="53F41B46"/>
    <w:lvl w:ilvl="0" w:tplc="0416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8" w15:restartNumberingAfterBreak="0">
    <w:nsid w:val="5D6819F8"/>
    <w:multiLevelType w:val="hybridMultilevel"/>
    <w:tmpl w:val="F4D07E82"/>
    <w:lvl w:ilvl="0" w:tplc="4A645B24">
      <w:start w:val="1"/>
      <w:numFmt w:val="decimal"/>
      <w:lvlText w:val="%1)"/>
      <w:lvlJc w:val="left"/>
      <w:pPr>
        <w:ind w:left="577" w:hanging="435"/>
      </w:p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>
      <w:start w:val="1"/>
      <w:numFmt w:val="lowerRoman"/>
      <w:lvlText w:val="%3."/>
      <w:lvlJc w:val="right"/>
      <w:pPr>
        <w:ind w:left="1942" w:hanging="180"/>
      </w:pPr>
    </w:lvl>
    <w:lvl w:ilvl="3" w:tplc="0416000F">
      <w:start w:val="1"/>
      <w:numFmt w:val="decimal"/>
      <w:lvlText w:val="%4."/>
      <w:lvlJc w:val="left"/>
      <w:pPr>
        <w:ind w:left="2662" w:hanging="360"/>
      </w:pPr>
    </w:lvl>
    <w:lvl w:ilvl="4" w:tplc="04160019">
      <w:start w:val="1"/>
      <w:numFmt w:val="lowerLetter"/>
      <w:lvlText w:val="%5."/>
      <w:lvlJc w:val="left"/>
      <w:pPr>
        <w:ind w:left="3382" w:hanging="360"/>
      </w:pPr>
    </w:lvl>
    <w:lvl w:ilvl="5" w:tplc="0416001B">
      <w:start w:val="1"/>
      <w:numFmt w:val="lowerRoman"/>
      <w:lvlText w:val="%6."/>
      <w:lvlJc w:val="right"/>
      <w:pPr>
        <w:ind w:left="4102" w:hanging="180"/>
      </w:pPr>
    </w:lvl>
    <w:lvl w:ilvl="6" w:tplc="0416000F">
      <w:start w:val="1"/>
      <w:numFmt w:val="decimal"/>
      <w:lvlText w:val="%7."/>
      <w:lvlJc w:val="left"/>
      <w:pPr>
        <w:ind w:left="4822" w:hanging="360"/>
      </w:pPr>
    </w:lvl>
    <w:lvl w:ilvl="7" w:tplc="04160019">
      <w:start w:val="1"/>
      <w:numFmt w:val="lowerLetter"/>
      <w:lvlText w:val="%8."/>
      <w:lvlJc w:val="left"/>
      <w:pPr>
        <w:ind w:left="5542" w:hanging="360"/>
      </w:pPr>
    </w:lvl>
    <w:lvl w:ilvl="8" w:tplc="0416001B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5DAD06E9"/>
    <w:multiLevelType w:val="hybridMultilevel"/>
    <w:tmpl w:val="7F3A42E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8676EB"/>
    <w:multiLevelType w:val="hybridMultilevel"/>
    <w:tmpl w:val="F3C0D3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F01FD4"/>
    <w:multiLevelType w:val="hybridMultilevel"/>
    <w:tmpl w:val="73A60D2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3782E43"/>
    <w:multiLevelType w:val="hybridMultilevel"/>
    <w:tmpl w:val="5AF871AA"/>
    <w:lvl w:ilvl="0" w:tplc="313A0D0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4F3B15"/>
    <w:multiLevelType w:val="hybridMultilevel"/>
    <w:tmpl w:val="C0946C2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A07696E"/>
    <w:multiLevelType w:val="hybridMultilevel"/>
    <w:tmpl w:val="6C7C4418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A452430"/>
    <w:multiLevelType w:val="hybridMultilevel"/>
    <w:tmpl w:val="71C27A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C14463"/>
    <w:multiLevelType w:val="hybridMultilevel"/>
    <w:tmpl w:val="FC40E8F8"/>
    <w:lvl w:ilvl="0" w:tplc="0AFE26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5865748"/>
    <w:multiLevelType w:val="hybridMultilevel"/>
    <w:tmpl w:val="89F04A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714CF1"/>
    <w:multiLevelType w:val="hybridMultilevel"/>
    <w:tmpl w:val="C44AF5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184740">
    <w:abstractNumId w:val="22"/>
  </w:num>
  <w:num w:numId="2" w16cid:durableId="1901018010">
    <w:abstractNumId w:val="32"/>
  </w:num>
  <w:num w:numId="3" w16cid:durableId="1859585374">
    <w:abstractNumId w:val="25"/>
  </w:num>
  <w:num w:numId="4" w16cid:durableId="587613319">
    <w:abstractNumId w:val="33"/>
  </w:num>
  <w:num w:numId="5" w16cid:durableId="909389907">
    <w:abstractNumId w:val="15"/>
  </w:num>
  <w:num w:numId="6" w16cid:durableId="271330046">
    <w:abstractNumId w:val="34"/>
  </w:num>
  <w:num w:numId="7" w16cid:durableId="590969041">
    <w:abstractNumId w:val="2"/>
  </w:num>
  <w:num w:numId="8" w16cid:durableId="911700780">
    <w:abstractNumId w:val="16"/>
  </w:num>
  <w:num w:numId="9" w16cid:durableId="1558737703">
    <w:abstractNumId w:val="26"/>
  </w:num>
  <w:num w:numId="10" w16cid:durableId="835532903">
    <w:abstractNumId w:val="31"/>
  </w:num>
  <w:num w:numId="11" w16cid:durableId="1295064794">
    <w:abstractNumId w:val="4"/>
  </w:num>
  <w:num w:numId="12" w16cid:durableId="2049986507">
    <w:abstractNumId w:val="3"/>
  </w:num>
  <w:num w:numId="13" w16cid:durableId="1739287068">
    <w:abstractNumId w:val="36"/>
  </w:num>
  <w:num w:numId="14" w16cid:durableId="750345640">
    <w:abstractNumId w:val="1"/>
  </w:num>
  <w:num w:numId="15" w16cid:durableId="1546143111">
    <w:abstractNumId w:val="20"/>
  </w:num>
  <w:num w:numId="16" w16cid:durableId="1223175144">
    <w:abstractNumId w:val="18"/>
  </w:num>
  <w:num w:numId="17" w16cid:durableId="941956969">
    <w:abstractNumId w:val="10"/>
  </w:num>
  <w:num w:numId="18" w16cid:durableId="1980261057">
    <w:abstractNumId w:val="37"/>
  </w:num>
  <w:num w:numId="19" w16cid:durableId="48648003">
    <w:abstractNumId w:val="0"/>
  </w:num>
  <w:num w:numId="20" w16cid:durableId="2103605354">
    <w:abstractNumId w:val="5"/>
  </w:num>
  <w:num w:numId="21" w16cid:durableId="31274296">
    <w:abstractNumId w:val="8"/>
  </w:num>
  <w:num w:numId="22" w16cid:durableId="701441225">
    <w:abstractNumId w:val="35"/>
  </w:num>
  <w:num w:numId="23" w16cid:durableId="47109689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69562152">
    <w:abstractNumId w:val="7"/>
  </w:num>
  <w:num w:numId="25" w16cid:durableId="1688680278">
    <w:abstractNumId w:val="17"/>
  </w:num>
  <w:num w:numId="26" w16cid:durableId="770901932">
    <w:abstractNumId w:val="13"/>
  </w:num>
  <w:num w:numId="27" w16cid:durableId="1966042204">
    <w:abstractNumId w:val="30"/>
  </w:num>
  <w:num w:numId="28" w16cid:durableId="2053992453">
    <w:abstractNumId w:val="6"/>
  </w:num>
  <w:num w:numId="29" w16cid:durableId="2030793448">
    <w:abstractNumId w:val="12"/>
  </w:num>
  <w:num w:numId="30" w16cid:durableId="229657318">
    <w:abstractNumId w:val="38"/>
  </w:num>
  <w:num w:numId="31" w16cid:durableId="741411312">
    <w:abstractNumId w:val="19"/>
  </w:num>
  <w:num w:numId="32" w16cid:durableId="1776560570">
    <w:abstractNumId w:val="23"/>
  </w:num>
  <w:num w:numId="33" w16cid:durableId="1709866134">
    <w:abstractNumId w:val="11"/>
  </w:num>
  <w:num w:numId="34" w16cid:durableId="397284674">
    <w:abstractNumId w:val="9"/>
  </w:num>
  <w:num w:numId="35" w16cid:durableId="114757600">
    <w:abstractNumId w:val="14"/>
  </w:num>
  <w:num w:numId="36" w16cid:durableId="1676104038">
    <w:abstractNumId w:val="24"/>
  </w:num>
  <w:num w:numId="37" w16cid:durableId="773326400">
    <w:abstractNumId w:val="27"/>
  </w:num>
  <w:num w:numId="38" w16cid:durableId="2018344937">
    <w:abstractNumId w:val="29"/>
  </w:num>
  <w:num w:numId="39" w16cid:durableId="769155166">
    <w:abstractNumId w:val="2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>
      <v:fill color="white" on="f"/>
      <v:stroke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82D"/>
    <w:rsid w:val="00001A54"/>
    <w:rsid w:val="00006B32"/>
    <w:rsid w:val="0001103F"/>
    <w:rsid w:val="00015557"/>
    <w:rsid w:val="00020277"/>
    <w:rsid w:val="0002455B"/>
    <w:rsid w:val="00027208"/>
    <w:rsid w:val="00033219"/>
    <w:rsid w:val="00034591"/>
    <w:rsid w:val="000351B1"/>
    <w:rsid w:val="00035F88"/>
    <w:rsid w:val="000419FB"/>
    <w:rsid w:val="00042A28"/>
    <w:rsid w:val="000606D2"/>
    <w:rsid w:val="00065AB6"/>
    <w:rsid w:val="00067DEB"/>
    <w:rsid w:val="00070928"/>
    <w:rsid w:val="00077EEF"/>
    <w:rsid w:val="0008382E"/>
    <w:rsid w:val="00097201"/>
    <w:rsid w:val="000A499B"/>
    <w:rsid w:val="000B1C2A"/>
    <w:rsid w:val="000C21DA"/>
    <w:rsid w:val="000D0284"/>
    <w:rsid w:val="000E107A"/>
    <w:rsid w:val="000E37A3"/>
    <w:rsid w:val="000E7897"/>
    <w:rsid w:val="00112539"/>
    <w:rsid w:val="001140D9"/>
    <w:rsid w:val="00144211"/>
    <w:rsid w:val="0014798B"/>
    <w:rsid w:val="00150EBF"/>
    <w:rsid w:val="00151558"/>
    <w:rsid w:val="00153770"/>
    <w:rsid w:val="0016378A"/>
    <w:rsid w:val="00173436"/>
    <w:rsid w:val="0019563B"/>
    <w:rsid w:val="001C1730"/>
    <w:rsid w:val="001C6852"/>
    <w:rsid w:val="001D7EE0"/>
    <w:rsid w:val="001E4359"/>
    <w:rsid w:val="001E7131"/>
    <w:rsid w:val="001F0314"/>
    <w:rsid w:val="001F7F4D"/>
    <w:rsid w:val="0020449B"/>
    <w:rsid w:val="00207B32"/>
    <w:rsid w:val="00227875"/>
    <w:rsid w:val="00227B07"/>
    <w:rsid w:val="00231591"/>
    <w:rsid w:val="00241B3C"/>
    <w:rsid w:val="00246CF6"/>
    <w:rsid w:val="00251EB8"/>
    <w:rsid w:val="00260B57"/>
    <w:rsid w:val="00272893"/>
    <w:rsid w:val="00273FF0"/>
    <w:rsid w:val="0027798F"/>
    <w:rsid w:val="002A502F"/>
    <w:rsid w:val="002A7536"/>
    <w:rsid w:val="002B3CA8"/>
    <w:rsid w:val="002C0F09"/>
    <w:rsid w:val="002C2473"/>
    <w:rsid w:val="002C3E78"/>
    <w:rsid w:val="002C79BA"/>
    <w:rsid w:val="002D53A9"/>
    <w:rsid w:val="002D5FD1"/>
    <w:rsid w:val="002E7C55"/>
    <w:rsid w:val="0030203A"/>
    <w:rsid w:val="0030369F"/>
    <w:rsid w:val="00306B02"/>
    <w:rsid w:val="003339CB"/>
    <w:rsid w:val="003548A9"/>
    <w:rsid w:val="00365887"/>
    <w:rsid w:val="003844F5"/>
    <w:rsid w:val="0039777B"/>
    <w:rsid w:val="003B6D67"/>
    <w:rsid w:val="003B751F"/>
    <w:rsid w:val="003C0789"/>
    <w:rsid w:val="003C5E80"/>
    <w:rsid w:val="003C6288"/>
    <w:rsid w:val="003C62A0"/>
    <w:rsid w:val="003E2B5B"/>
    <w:rsid w:val="003E4C3A"/>
    <w:rsid w:val="003E73AF"/>
    <w:rsid w:val="003F0B18"/>
    <w:rsid w:val="003F6975"/>
    <w:rsid w:val="004035EB"/>
    <w:rsid w:val="00404EB0"/>
    <w:rsid w:val="00412D08"/>
    <w:rsid w:val="0041390B"/>
    <w:rsid w:val="00434F9D"/>
    <w:rsid w:val="00447FE2"/>
    <w:rsid w:val="0045062D"/>
    <w:rsid w:val="004531A8"/>
    <w:rsid w:val="004633D9"/>
    <w:rsid w:val="00471D46"/>
    <w:rsid w:val="00473195"/>
    <w:rsid w:val="00473A92"/>
    <w:rsid w:val="00477D12"/>
    <w:rsid w:val="004813F2"/>
    <w:rsid w:val="004955BB"/>
    <w:rsid w:val="004A2640"/>
    <w:rsid w:val="004A7504"/>
    <w:rsid w:val="004B0E05"/>
    <w:rsid w:val="004D0589"/>
    <w:rsid w:val="004D22B1"/>
    <w:rsid w:val="004D4745"/>
    <w:rsid w:val="004D5EA4"/>
    <w:rsid w:val="004D7BE6"/>
    <w:rsid w:val="004E2649"/>
    <w:rsid w:val="005068C4"/>
    <w:rsid w:val="00525C32"/>
    <w:rsid w:val="005353DE"/>
    <w:rsid w:val="00546414"/>
    <w:rsid w:val="00554227"/>
    <w:rsid w:val="00554B34"/>
    <w:rsid w:val="00556CCD"/>
    <w:rsid w:val="005646C1"/>
    <w:rsid w:val="005665CA"/>
    <w:rsid w:val="00572952"/>
    <w:rsid w:val="00574393"/>
    <w:rsid w:val="005811F3"/>
    <w:rsid w:val="0058427D"/>
    <w:rsid w:val="005871E2"/>
    <w:rsid w:val="00590CBB"/>
    <w:rsid w:val="00591288"/>
    <w:rsid w:val="00597C42"/>
    <w:rsid w:val="005A0E5B"/>
    <w:rsid w:val="005A7D06"/>
    <w:rsid w:val="005B32B1"/>
    <w:rsid w:val="005B6B74"/>
    <w:rsid w:val="005D705B"/>
    <w:rsid w:val="005E35E6"/>
    <w:rsid w:val="00620197"/>
    <w:rsid w:val="006309A6"/>
    <w:rsid w:val="00640A79"/>
    <w:rsid w:val="006411AA"/>
    <w:rsid w:val="00641357"/>
    <w:rsid w:val="00645FB7"/>
    <w:rsid w:val="006563BD"/>
    <w:rsid w:val="00663F13"/>
    <w:rsid w:val="006805AA"/>
    <w:rsid w:val="0068063B"/>
    <w:rsid w:val="006818D8"/>
    <w:rsid w:val="00682979"/>
    <w:rsid w:val="006921F9"/>
    <w:rsid w:val="006A41DB"/>
    <w:rsid w:val="006B7642"/>
    <w:rsid w:val="006C0ED4"/>
    <w:rsid w:val="006C305C"/>
    <w:rsid w:val="006D27BA"/>
    <w:rsid w:val="006E3287"/>
    <w:rsid w:val="006E67F2"/>
    <w:rsid w:val="006F64C2"/>
    <w:rsid w:val="007129FE"/>
    <w:rsid w:val="00713EB5"/>
    <w:rsid w:val="00733E20"/>
    <w:rsid w:val="00741E4C"/>
    <w:rsid w:val="007441EF"/>
    <w:rsid w:val="00745DE1"/>
    <w:rsid w:val="00766371"/>
    <w:rsid w:val="00767B4D"/>
    <w:rsid w:val="0077559B"/>
    <w:rsid w:val="0078385C"/>
    <w:rsid w:val="00783C78"/>
    <w:rsid w:val="00785125"/>
    <w:rsid w:val="007857EA"/>
    <w:rsid w:val="00787BE1"/>
    <w:rsid w:val="007A1DFC"/>
    <w:rsid w:val="007A7A94"/>
    <w:rsid w:val="007C2FE9"/>
    <w:rsid w:val="007C321A"/>
    <w:rsid w:val="007C67CB"/>
    <w:rsid w:val="007D6D8D"/>
    <w:rsid w:val="007E46B6"/>
    <w:rsid w:val="00800575"/>
    <w:rsid w:val="008039A3"/>
    <w:rsid w:val="00813435"/>
    <w:rsid w:val="00820C5B"/>
    <w:rsid w:val="00823E4C"/>
    <w:rsid w:val="008319AD"/>
    <w:rsid w:val="008403D8"/>
    <w:rsid w:val="008448F5"/>
    <w:rsid w:val="00853936"/>
    <w:rsid w:val="0086674B"/>
    <w:rsid w:val="0087389B"/>
    <w:rsid w:val="0087612B"/>
    <w:rsid w:val="008816F6"/>
    <w:rsid w:val="00894BB7"/>
    <w:rsid w:val="008B08D3"/>
    <w:rsid w:val="008C43A2"/>
    <w:rsid w:val="008C4FB9"/>
    <w:rsid w:val="008D7F5D"/>
    <w:rsid w:val="008E35C9"/>
    <w:rsid w:val="00902103"/>
    <w:rsid w:val="00913A41"/>
    <w:rsid w:val="009148CC"/>
    <w:rsid w:val="00915AA7"/>
    <w:rsid w:val="009176B2"/>
    <w:rsid w:val="00920FAC"/>
    <w:rsid w:val="00944620"/>
    <w:rsid w:val="0094519A"/>
    <w:rsid w:val="0095235F"/>
    <w:rsid w:val="0095585C"/>
    <w:rsid w:val="00972E18"/>
    <w:rsid w:val="00973C42"/>
    <w:rsid w:val="00975860"/>
    <w:rsid w:val="009856E1"/>
    <w:rsid w:val="00993BB2"/>
    <w:rsid w:val="009979E4"/>
    <w:rsid w:val="009A50E3"/>
    <w:rsid w:val="009A57E2"/>
    <w:rsid w:val="009C0668"/>
    <w:rsid w:val="009C6BF4"/>
    <w:rsid w:val="009D39B2"/>
    <w:rsid w:val="009D6B82"/>
    <w:rsid w:val="009E079E"/>
    <w:rsid w:val="009E25B0"/>
    <w:rsid w:val="00A10C2F"/>
    <w:rsid w:val="00A11518"/>
    <w:rsid w:val="00A2697F"/>
    <w:rsid w:val="00A2799D"/>
    <w:rsid w:val="00A37FF1"/>
    <w:rsid w:val="00A40057"/>
    <w:rsid w:val="00A432F1"/>
    <w:rsid w:val="00A67054"/>
    <w:rsid w:val="00A725A1"/>
    <w:rsid w:val="00A82C59"/>
    <w:rsid w:val="00AA5126"/>
    <w:rsid w:val="00AB224F"/>
    <w:rsid w:val="00AE2AEC"/>
    <w:rsid w:val="00B13780"/>
    <w:rsid w:val="00B31C1A"/>
    <w:rsid w:val="00B44CF5"/>
    <w:rsid w:val="00B45B5F"/>
    <w:rsid w:val="00B476A9"/>
    <w:rsid w:val="00B56B93"/>
    <w:rsid w:val="00B729C8"/>
    <w:rsid w:val="00B76588"/>
    <w:rsid w:val="00B803C0"/>
    <w:rsid w:val="00B84EC9"/>
    <w:rsid w:val="00B95358"/>
    <w:rsid w:val="00BA3B50"/>
    <w:rsid w:val="00BA632E"/>
    <w:rsid w:val="00BB1317"/>
    <w:rsid w:val="00BB279F"/>
    <w:rsid w:val="00BC24C9"/>
    <w:rsid w:val="00BC5D82"/>
    <w:rsid w:val="00BD79F9"/>
    <w:rsid w:val="00BF562A"/>
    <w:rsid w:val="00BF7D66"/>
    <w:rsid w:val="00C073FC"/>
    <w:rsid w:val="00C10615"/>
    <w:rsid w:val="00C21A19"/>
    <w:rsid w:val="00C26B7C"/>
    <w:rsid w:val="00C32DDA"/>
    <w:rsid w:val="00C34689"/>
    <w:rsid w:val="00C37562"/>
    <w:rsid w:val="00C453F4"/>
    <w:rsid w:val="00C47C17"/>
    <w:rsid w:val="00CA47EB"/>
    <w:rsid w:val="00CB1C1E"/>
    <w:rsid w:val="00CB4162"/>
    <w:rsid w:val="00CB7086"/>
    <w:rsid w:val="00CC7511"/>
    <w:rsid w:val="00CD024C"/>
    <w:rsid w:val="00CE7D05"/>
    <w:rsid w:val="00CF7EB0"/>
    <w:rsid w:val="00D04C10"/>
    <w:rsid w:val="00D06633"/>
    <w:rsid w:val="00D1206C"/>
    <w:rsid w:val="00D33D45"/>
    <w:rsid w:val="00D47489"/>
    <w:rsid w:val="00D657B4"/>
    <w:rsid w:val="00D71646"/>
    <w:rsid w:val="00D75B40"/>
    <w:rsid w:val="00D76061"/>
    <w:rsid w:val="00D90F51"/>
    <w:rsid w:val="00D96516"/>
    <w:rsid w:val="00DB1F89"/>
    <w:rsid w:val="00DB54A2"/>
    <w:rsid w:val="00DB6454"/>
    <w:rsid w:val="00DB7AAA"/>
    <w:rsid w:val="00DD2B66"/>
    <w:rsid w:val="00DD7A71"/>
    <w:rsid w:val="00DE0375"/>
    <w:rsid w:val="00DE1CE8"/>
    <w:rsid w:val="00DF1705"/>
    <w:rsid w:val="00DF5138"/>
    <w:rsid w:val="00E24BB4"/>
    <w:rsid w:val="00E3285B"/>
    <w:rsid w:val="00E36535"/>
    <w:rsid w:val="00E40E21"/>
    <w:rsid w:val="00E43808"/>
    <w:rsid w:val="00E50E6B"/>
    <w:rsid w:val="00E51B51"/>
    <w:rsid w:val="00E63D7F"/>
    <w:rsid w:val="00E7797F"/>
    <w:rsid w:val="00E804CA"/>
    <w:rsid w:val="00E80F87"/>
    <w:rsid w:val="00EA1CA2"/>
    <w:rsid w:val="00EA1F44"/>
    <w:rsid w:val="00EA54B2"/>
    <w:rsid w:val="00EA592F"/>
    <w:rsid w:val="00EB263A"/>
    <w:rsid w:val="00EB47B7"/>
    <w:rsid w:val="00EB4800"/>
    <w:rsid w:val="00EC7EA3"/>
    <w:rsid w:val="00ED48D1"/>
    <w:rsid w:val="00ED74F9"/>
    <w:rsid w:val="00EF2D8E"/>
    <w:rsid w:val="00EF71A9"/>
    <w:rsid w:val="00F0253A"/>
    <w:rsid w:val="00F07AE7"/>
    <w:rsid w:val="00F13620"/>
    <w:rsid w:val="00F26AF0"/>
    <w:rsid w:val="00F40D4E"/>
    <w:rsid w:val="00F42B91"/>
    <w:rsid w:val="00F71FF1"/>
    <w:rsid w:val="00F82E4A"/>
    <w:rsid w:val="00F8382D"/>
    <w:rsid w:val="00FA465F"/>
    <w:rsid w:val="00FA4BBF"/>
    <w:rsid w:val="00FF1F17"/>
    <w:rsid w:val="00FF541D"/>
    <w:rsid w:val="00F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>
      <v:fill color="white" on="f"/>
      <v:stroke weight="1pt"/>
    </o:shapedefaults>
    <o:shapelayout v:ext="edit">
      <o:idmap v:ext="edit" data="2"/>
    </o:shapelayout>
  </w:shapeDefaults>
  <w:decimalSymbol w:val="."/>
  <w:listSeparator w:val=","/>
  <w14:docId w14:val="12F27413"/>
  <w15:docId w15:val="{3316CE35-A23D-4485-9B17-97963F791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7D12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77D12"/>
    <w:pPr>
      <w:keepNext/>
      <w:spacing w:before="240" w:after="60"/>
      <w:ind w:left="708" w:hanging="708"/>
      <w:outlineLvl w:val="0"/>
    </w:pPr>
    <w:rPr>
      <w:rFonts w:ascii="Bangkok" w:hAnsi="Bangkok"/>
      <w:b/>
      <w:smallCaps/>
      <w:spacing w:val="4"/>
      <w:kern w:val="28"/>
      <w:sz w:val="32"/>
      <w:u w:val="double"/>
    </w:rPr>
  </w:style>
  <w:style w:type="paragraph" w:styleId="Heading2">
    <w:name w:val="heading 2"/>
    <w:basedOn w:val="Normal"/>
    <w:next w:val="Normal"/>
    <w:qFormat/>
    <w:rsid w:val="00477D12"/>
    <w:pPr>
      <w:keepNext/>
      <w:outlineLvl w:val="1"/>
    </w:pPr>
    <w:rPr>
      <w:b/>
      <w:caps/>
    </w:rPr>
  </w:style>
  <w:style w:type="paragraph" w:styleId="Heading3">
    <w:name w:val="heading 3"/>
    <w:basedOn w:val="Normal"/>
    <w:next w:val="Normal"/>
    <w:link w:val="Heading3Char"/>
    <w:qFormat/>
    <w:rsid w:val="00070928"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70928"/>
    <w:pPr>
      <w:keepNext/>
      <w:spacing w:before="240" w:after="60"/>
      <w:jc w:val="left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3B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cios">
    <w:name w:val="Exercícios"/>
    <w:basedOn w:val="BodyText"/>
    <w:next w:val="BodyText"/>
    <w:autoRedefine/>
    <w:rsid w:val="00477D12"/>
    <w:pPr>
      <w:spacing w:before="240" w:after="0"/>
      <w:jc w:val="center"/>
    </w:pPr>
    <w:rPr>
      <w:rFonts w:ascii="ZapfHumnst Ult BT" w:hAnsi="ZapfHumnst Ult BT"/>
      <w:b/>
      <w:smallCaps/>
      <w:u w:val="words"/>
    </w:rPr>
  </w:style>
  <w:style w:type="paragraph" w:styleId="BodyText">
    <w:name w:val="Body Text"/>
    <w:basedOn w:val="Normal"/>
    <w:rsid w:val="00477D12"/>
    <w:pPr>
      <w:spacing w:after="120"/>
    </w:pPr>
  </w:style>
  <w:style w:type="paragraph" w:styleId="Header">
    <w:name w:val="header"/>
    <w:basedOn w:val="Normal"/>
    <w:link w:val="HeaderChar"/>
    <w:rsid w:val="00477D1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477D12"/>
    <w:pPr>
      <w:tabs>
        <w:tab w:val="center" w:pos="4419"/>
        <w:tab w:val="right" w:pos="8838"/>
      </w:tabs>
    </w:pPr>
  </w:style>
  <w:style w:type="character" w:styleId="CommentReference">
    <w:name w:val="annotation reference"/>
    <w:basedOn w:val="DefaultParagraphFont"/>
    <w:semiHidden/>
    <w:rsid w:val="00477D12"/>
    <w:rPr>
      <w:sz w:val="16"/>
    </w:rPr>
  </w:style>
  <w:style w:type="paragraph" w:styleId="CommentText">
    <w:name w:val="annotation text"/>
    <w:basedOn w:val="Normal"/>
    <w:semiHidden/>
    <w:rsid w:val="00477D12"/>
    <w:rPr>
      <w:sz w:val="20"/>
    </w:rPr>
  </w:style>
  <w:style w:type="character" w:styleId="PageNumber">
    <w:name w:val="page number"/>
    <w:basedOn w:val="DefaultParagraphFont"/>
    <w:rsid w:val="00477D12"/>
  </w:style>
  <w:style w:type="character" w:customStyle="1" w:styleId="HeaderChar">
    <w:name w:val="Header Char"/>
    <w:basedOn w:val="DefaultParagraphFont"/>
    <w:link w:val="Header"/>
    <w:uiPriority w:val="99"/>
    <w:rsid w:val="00A2697F"/>
    <w:rPr>
      <w:sz w:val="24"/>
    </w:rPr>
  </w:style>
  <w:style w:type="table" w:styleId="TableGrid">
    <w:name w:val="Table Grid"/>
    <w:basedOn w:val="TableNormal"/>
    <w:uiPriority w:val="1"/>
    <w:rsid w:val="00A2697F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A269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697F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A2697F"/>
    <w:rPr>
      <w:sz w:val="24"/>
    </w:rPr>
  </w:style>
  <w:style w:type="paragraph" w:styleId="BodyText3">
    <w:name w:val="Body Text 3"/>
    <w:basedOn w:val="Normal"/>
    <w:link w:val="BodyText3Char"/>
    <w:rsid w:val="004D5EA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D5EA4"/>
    <w:rPr>
      <w:sz w:val="16"/>
      <w:szCs w:val="16"/>
    </w:rPr>
  </w:style>
  <w:style w:type="paragraph" w:styleId="BodyTextIndent">
    <w:name w:val="Body Text Indent"/>
    <w:basedOn w:val="Normal"/>
    <w:link w:val="BodyTextIndentChar"/>
    <w:rsid w:val="0007092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070928"/>
    <w:rPr>
      <w:sz w:val="24"/>
    </w:rPr>
  </w:style>
  <w:style w:type="character" w:customStyle="1" w:styleId="Heading3Char">
    <w:name w:val="Heading 3 Char"/>
    <w:basedOn w:val="DefaultParagraphFont"/>
    <w:link w:val="Heading3"/>
    <w:rsid w:val="00070928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70928"/>
    <w:rPr>
      <w:b/>
      <w:bCs/>
      <w:sz w:val="28"/>
      <w:szCs w:val="28"/>
    </w:rPr>
  </w:style>
  <w:style w:type="paragraph" w:styleId="BodyText2">
    <w:name w:val="Body Text 2"/>
    <w:basedOn w:val="Normal"/>
    <w:link w:val="BodyText2Char"/>
    <w:rsid w:val="00306B0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06B02"/>
    <w:rPr>
      <w:sz w:val="24"/>
    </w:rPr>
  </w:style>
  <w:style w:type="paragraph" w:styleId="NormalWeb">
    <w:name w:val="Normal (Web)"/>
    <w:basedOn w:val="Normal"/>
    <w:uiPriority w:val="99"/>
    <w:rsid w:val="00306B02"/>
    <w:pPr>
      <w:spacing w:before="100" w:beforeAutospacing="1" w:after="100" w:afterAutospacing="1"/>
      <w:jc w:val="left"/>
    </w:pPr>
    <w:rPr>
      <w:rFonts w:ascii="Arial Unicode MS" w:eastAsia="Arial Unicode MS" w:hAnsi="Arial Unicode MS" w:cs="Verdana"/>
      <w:color w:val="000000"/>
      <w:szCs w:val="24"/>
    </w:rPr>
  </w:style>
  <w:style w:type="character" w:styleId="Hyperlink">
    <w:name w:val="Hyperlink"/>
    <w:basedOn w:val="DefaultParagraphFont"/>
    <w:rsid w:val="00306B02"/>
    <w:rPr>
      <w:color w:val="0000FF"/>
      <w:u w:val="single"/>
    </w:rPr>
  </w:style>
  <w:style w:type="character" w:customStyle="1" w:styleId="example1">
    <w:name w:val="example1"/>
    <w:basedOn w:val="DefaultParagraphFont"/>
    <w:rsid w:val="00306B02"/>
    <w:rPr>
      <w:rFonts w:ascii="Courier New" w:hAnsi="Courier New" w:cs="Courier New" w:hint="default"/>
      <w:vanish w:val="0"/>
      <w:webHidden w:val="0"/>
      <w:specVanish w:val="0"/>
    </w:rPr>
  </w:style>
  <w:style w:type="paragraph" w:styleId="ListParagraph">
    <w:name w:val="List Paragraph"/>
    <w:basedOn w:val="Normal"/>
    <w:uiPriority w:val="34"/>
    <w:qFormat/>
    <w:rsid w:val="00B803C0"/>
    <w:pPr>
      <w:ind w:left="708"/>
    </w:pPr>
  </w:style>
  <w:style w:type="paragraph" w:styleId="BodyTextIndent3">
    <w:name w:val="Body Text Indent 3"/>
    <w:basedOn w:val="Normal"/>
    <w:link w:val="BodyTextIndent3Char"/>
    <w:rsid w:val="00B803C0"/>
    <w:pPr>
      <w:spacing w:after="120"/>
      <w:ind w:left="283"/>
      <w:jc w:val="left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803C0"/>
    <w:rPr>
      <w:sz w:val="16"/>
      <w:szCs w:val="16"/>
    </w:rPr>
  </w:style>
  <w:style w:type="character" w:customStyle="1" w:styleId="Heading6Char">
    <w:name w:val="Heading 6 Char"/>
    <w:basedOn w:val="DefaultParagraphFont"/>
    <w:link w:val="Heading6"/>
    <w:semiHidden/>
    <w:rsid w:val="006563BD"/>
    <w:rPr>
      <w:rFonts w:ascii="Calibri" w:eastAsia="Times New Roman" w:hAnsi="Calibri" w:cs="Times New Roman"/>
      <w:b/>
      <w:bCs/>
      <w:sz w:val="22"/>
      <w:szCs w:val="22"/>
    </w:rPr>
  </w:style>
  <w:style w:type="paragraph" w:styleId="Title">
    <w:name w:val="Title"/>
    <w:basedOn w:val="Normal"/>
    <w:link w:val="TitleChar"/>
    <w:qFormat/>
    <w:rsid w:val="006563BD"/>
    <w:pPr>
      <w:jc w:val="center"/>
    </w:pPr>
    <w:rPr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6563BD"/>
    <w:rPr>
      <w:b/>
      <w:bCs/>
      <w:sz w:val="36"/>
      <w:szCs w:val="24"/>
    </w:rPr>
  </w:style>
  <w:style w:type="paragraph" w:customStyle="1" w:styleId="Pergunta">
    <w:name w:val="Pergunta"/>
    <w:basedOn w:val="Normal"/>
    <w:rsid w:val="004D4745"/>
    <w:pPr>
      <w:widowControl w:val="0"/>
      <w:suppressAutoHyphens/>
      <w:spacing w:before="144" w:after="72" w:line="360" w:lineRule="auto"/>
      <w:jc w:val="left"/>
    </w:pPr>
    <w:rPr>
      <w:rFonts w:ascii="Lucida Grande" w:eastAsia="DejaVu Sans" w:hAnsi="Lucida Grande"/>
      <w:b/>
      <w:kern w:val="1"/>
      <w:sz w:val="20"/>
      <w:szCs w:val="24"/>
    </w:rPr>
  </w:style>
  <w:style w:type="character" w:customStyle="1" w:styleId="apple-converted-space">
    <w:name w:val="apple-converted-space"/>
    <w:basedOn w:val="DefaultParagraphFont"/>
    <w:rsid w:val="00A67054"/>
  </w:style>
  <w:style w:type="character" w:styleId="Strong">
    <w:name w:val="Strong"/>
    <w:basedOn w:val="DefaultParagraphFont"/>
    <w:uiPriority w:val="22"/>
    <w:qFormat/>
    <w:rsid w:val="004D7BE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A0E5B"/>
    <w:rPr>
      <w:color w:val="808080"/>
    </w:rPr>
  </w:style>
  <w:style w:type="character" w:styleId="Emphasis">
    <w:name w:val="Emphasis"/>
    <w:basedOn w:val="DefaultParagraphFont"/>
    <w:uiPriority w:val="20"/>
    <w:qFormat/>
    <w:rsid w:val="00591288"/>
    <w:rPr>
      <w:i/>
      <w:iCs/>
    </w:rPr>
  </w:style>
  <w:style w:type="character" w:customStyle="1" w:styleId="color">
    <w:name w:val="color"/>
    <w:basedOn w:val="DefaultParagraphFont"/>
    <w:rsid w:val="004531A8"/>
  </w:style>
  <w:style w:type="character" w:customStyle="1" w:styleId="hgkelc">
    <w:name w:val="hgkelc"/>
    <w:basedOn w:val="DefaultParagraphFont"/>
    <w:rsid w:val="00042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38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61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8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1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5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24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0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2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27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950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1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74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028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6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36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3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14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485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7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14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2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3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3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oberto%20(Paquito)\Modelos\Modelos%20de%20Provas\Modelo%20de%20prova%20(Folha%20A4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D00CC-08E3-4A1A-84A9-D77FAEB13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prova (Folha A4).dot</Template>
  <TotalTime>5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prova</vt:lpstr>
    </vt:vector>
  </TitlesOfParts>
  <Company>XXXXXXXXXXXX</Company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prova</dc:title>
  <dc:creator>uso</dc:creator>
  <cp:lastModifiedBy>manoel morais</cp:lastModifiedBy>
  <cp:revision>3</cp:revision>
  <cp:lastPrinted>2016-07-02T13:04:00Z</cp:lastPrinted>
  <dcterms:created xsi:type="dcterms:W3CDTF">2024-01-08T21:23:00Z</dcterms:created>
  <dcterms:modified xsi:type="dcterms:W3CDTF">2025-09-27T15:39:00Z</dcterms:modified>
</cp:coreProperties>
</file>