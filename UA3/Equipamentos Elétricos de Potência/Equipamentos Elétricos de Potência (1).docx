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585" w14:textId="6977F14A" w:rsidR="00353F99" w:rsidRDefault="00FD64DA" w:rsidP="00353F99">
      <w:pPr>
        <w:tabs>
          <w:tab w:val="left" w:pos="1035"/>
        </w:tabs>
      </w:pPr>
      <w:r>
        <w:tab/>
      </w:r>
    </w:p>
    <w:p w14:paraId="63880D40" w14:textId="77777777" w:rsidR="00560C07" w:rsidRDefault="00353F99" w:rsidP="00FD64DA">
      <w:pPr>
        <w:tabs>
          <w:tab w:val="left" w:pos="3435"/>
        </w:tabs>
        <w:rPr>
          <w:noProof/>
        </w:rPr>
      </w:pPr>
      <w:r>
        <w:rPr>
          <w:noProof/>
        </w:rPr>
        <w:t>Questão 1 – Explique como funciona e qual a utilidade de uma chave seccionadora</w:t>
      </w:r>
      <w:r w:rsidR="00560C07">
        <w:rPr>
          <w:noProof/>
        </w:rPr>
        <w:t>. Mostre como seria a sua representação no desenho de uma substação consumidora.</w:t>
      </w:r>
    </w:p>
    <w:p w14:paraId="1487A214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64191E6B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40F6416B" w14:textId="77777777" w:rsidR="00806AE7" w:rsidRDefault="00806AE7" w:rsidP="00806AE7">
      <w:pPr>
        <w:tabs>
          <w:tab w:val="left" w:pos="3435"/>
        </w:tabs>
        <w:rPr>
          <w:noProof/>
        </w:rPr>
      </w:pPr>
      <w:r w:rsidRPr="00806AE7">
        <w:rPr>
          <w:noProof/>
        </w:rPr>
        <w:t>A chave seccionadora é um dispositivo eletromecânico utilizado para abrir e fechar circuitos elétricos, mas somente em vazio (sem corrente). Ela não tem capacidade de interrupção de carga, servindo apenas para isolar um trecho do circuito para manutenção ou manobra.</w:t>
      </w:r>
    </w:p>
    <w:p w14:paraId="4D16DA2F" w14:textId="77777777" w:rsidR="00806AE7" w:rsidRPr="00806AE7" w:rsidRDefault="00806AE7" w:rsidP="00806AE7">
      <w:pPr>
        <w:tabs>
          <w:tab w:val="left" w:pos="3435"/>
        </w:tabs>
        <w:rPr>
          <w:noProof/>
        </w:rPr>
      </w:pPr>
    </w:p>
    <w:p w14:paraId="42388D59" w14:textId="77777777" w:rsidR="00806AE7" w:rsidRPr="00806AE7" w:rsidRDefault="00806AE7" w:rsidP="00806AE7">
      <w:pPr>
        <w:tabs>
          <w:tab w:val="left" w:pos="3435"/>
        </w:tabs>
        <w:rPr>
          <w:noProof/>
          <w:lang w:val="en-US"/>
        </w:rPr>
      </w:pPr>
      <w:r w:rsidRPr="00806AE7">
        <w:rPr>
          <w:noProof/>
          <w:lang w:val="en-US"/>
        </w:rPr>
        <w:t>Utilidade:</w:t>
      </w:r>
    </w:p>
    <w:p w14:paraId="0E936341" w14:textId="77777777" w:rsidR="00806AE7" w:rsidRPr="00806AE7" w:rsidRDefault="00806AE7" w:rsidP="00806AE7">
      <w:pPr>
        <w:tabs>
          <w:tab w:val="left" w:pos="3435"/>
        </w:tabs>
        <w:ind w:left="720"/>
        <w:rPr>
          <w:noProof/>
        </w:rPr>
      </w:pPr>
      <w:r w:rsidRPr="00806AE7">
        <w:rPr>
          <w:noProof/>
        </w:rPr>
        <w:t>Garantir a segurança de operadores e equipamentos, isolando fisicamente partes da instalação.</w:t>
      </w:r>
    </w:p>
    <w:p w14:paraId="475378DF" w14:textId="77777777" w:rsidR="00806AE7" w:rsidRPr="00806AE7" w:rsidRDefault="00806AE7" w:rsidP="00806AE7">
      <w:pPr>
        <w:tabs>
          <w:tab w:val="left" w:pos="3435"/>
        </w:tabs>
        <w:ind w:left="720"/>
        <w:rPr>
          <w:noProof/>
        </w:rPr>
      </w:pPr>
      <w:r w:rsidRPr="00806AE7">
        <w:rPr>
          <w:noProof/>
        </w:rPr>
        <w:t>Permitir manutenção preventiva e corretiva sem necessidade de desligar toda a subestação.</w:t>
      </w:r>
    </w:p>
    <w:p w14:paraId="6850EF0E" w14:textId="77777777" w:rsidR="00806AE7" w:rsidRDefault="00806AE7" w:rsidP="00806AE7">
      <w:pPr>
        <w:tabs>
          <w:tab w:val="left" w:pos="3435"/>
        </w:tabs>
        <w:ind w:left="720"/>
        <w:rPr>
          <w:noProof/>
        </w:rPr>
      </w:pPr>
      <w:r w:rsidRPr="00806AE7">
        <w:rPr>
          <w:noProof/>
        </w:rPr>
        <w:t>Usada em conjunto com disjuntores para facilitar manobras.</w:t>
      </w:r>
    </w:p>
    <w:p w14:paraId="73E800DD" w14:textId="77777777" w:rsidR="00806AE7" w:rsidRPr="00806AE7" w:rsidRDefault="00806AE7" w:rsidP="00806AE7">
      <w:pPr>
        <w:tabs>
          <w:tab w:val="left" w:pos="3435"/>
        </w:tabs>
        <w:rPr>
          <w:noProof/>
        </w:rPr>
      </w:pPr>
    </w:p>
    <w:p w14:paraId="03EFE972" w14:textId="556FD10C" w:rsidR="00806AE7" w:rsidRDefault="00806AE7" w:rsidP="00806AE7">
      <w:pPr>
        <w:tabs>
          <w:tab w:val="left" w:pos="3435"/>
        </w:tabs>
        <w:jc w:val="left"/>
        <w:rPr>
          <w:noProof/>
        </w:rPr>
      </w:pPr>
      <w:r w:rsidRPr="00806AE7">
        <w:rPr>
          <w:noProof/>
        </w:rPr>
        <w:t>Representação esquemática em subestação:</w:t>
      </w:r>
      <w:r w:rsidRPr="00806AE7">
        <w:rPr>
          <w:noProof/>
        </w:rPr>
        <w:br/>
      </w:r>
    </w:p>
    <w:p w14:paraId="309DF51C" w14:textId="79EAED63" w:rsidR="00806AE7" w:rsidRPr="00806AE7" w:rsidRDefault="00806AE7" w:rsidP="00806AE7">
      <w:pPr>
        <w:tabs>
          <w:tab w:val="left" w:pos="3435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1A66A4D4" wp14:editId="24895CF4">
            <wp:extent cx="2133600" cy="2133600"/>
            <wp:effectExtent l="0" t="0" r="0" b="0"/>
            <wp:docPr id="1" name="Picture 1" descr="CHAVE SECCIONADORA DE DISTRIBUIÇÃO TIPO “SUD” – STIeletrônica Isol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VE SECCIONADORA DE DISTRIBUIÇÃO TIPO “SUD” – STIeletrônica Isolado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784A" w14:textId="77777777" w:rsidR="00560C07" w:rsidRPr="00E75E44" w:rsidRDefault="00560C07" w:rsidP="00FD64DA">
      <w:pPr>
        <w:tabs>
          <w:tab w:val="left" w:pos="3435"/>
        </w:tabs>
        <w:rPr>
          <w:b/>
          <w:bCs/>
          <w:noProof/>
        </w:rPr>
      </w:pPr>
    </w:p>
    <w:p w14:paraId="25BB82EB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275055D0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19869C49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44873EEE" w14:textId="77777777" w:rsidR="00560C07" w:rsidRDefault="00560C07" w:rsidP="00FD64DA">
      <w:pPr>
        <w:tabs>
          <w:tab w:val="left" w:pos="3435"/>
        </w:tabs>
        <w:rPr>
          <w:noProof/>
        </w:rPr>
      </w:pPr>
    </w:p>
    <w:p w14:paraId="071E56BC" w14:textId="44F11509" w:rsidR="00560C07" w:rsidRDefault="00560C07" w:rsidP="00560C07">
      <w:pPr>
        <w:tabs>
          <w:tab w:val="left" w:pos="3435"/>
        </w:tabs>
        <w:rPr>
          <w:noProof/>
        </w:rPr>
      </w:pPr>
      <w:r>
        <w:rPr>
          <w:noProof/>
        </w:rPr>
        <w:t xml:space="preserve">Questão 2 - </w:t>
      </w:r>
      <w:r w:rsidR="00353F99">
        <w:rPr>
          <w:noProof/>
        </w:rPr>
        <w:t xml:space="preserve"> </w:t>
      </w:r>
      <w:r>
        <w:rPr>
          <w:noProof/>
        </w:rPr>
        <w:t xml:space="preserve">Explique como funciona e qual a utilidade de um </w:t>
      </w:r>
      <w:r>
        <w:rPr>
          <w:rFonts w:ascii="Lato" w:hAnsi="Lato"/>
          <w:sz w:val="21"/>
          <w:szCs w:val="21"/>
          <w:shd w:val="clear" w:color="auto" w:fill="FFFFFF"/>
        </w:rPr>
        <w:t>transformador de corrente</w:t>
      </w:r>
      <w:r>
        <w:rPr>
          <w:noProof/>
        </w:rPr>
        <w:t>. Mostre como seria a sua representação no desenho de uma substação consumidora.</w:t>
      </w:r>
    </w:p>
    <w:p w14:paraId="26313E6F" w14:textId="31F21143" w:rsidR="00FD64DA" w:rsidRDefault="00FD64DA" w:rsidP="00FD64DA">
      <w:pPr>
        <w:tabs>
          <w:tab w:val="left" w:pos="3435"/>
        </w:tabs>
      </w:pPr>
    </w:p>
    <w:p w14:paraId="7C162C40" w14:textId="77777777" w:rsidR="00806AE7" w:rsidRDefault="00806AE7" w:rsidP="00806AE7">
      <w:pPr>
        <w:tabs>
          <w:tab w:val="left" w:pos="3435"/>
        </w:tabs>
      </w:pPr>
      <w:r w:rsidRPr="00806AE7">
        <w:t>O transformador de corrente reduz os altos valores de corrente das linhas de potência para valores padronizados e seguros (geralmente 1 A ou 5 A). Ele funciona por indução eletromagnética, proporcional à corrente da rede.</w:t>
      </w:r>
    </w:p>
    <w:p w14:paraId="4814143F" w14:textId="77777777" w:rsidR="00806AE7" w:rsidRPr="00806AE7" w:rsidRDefault="00806AE7" w:rsidP="00806AE7">
      <w:pPr>
        <w:tabs>
          <w:tab w:val="left" w:pos="3435"/>
        </w:tabs>
      </w:pPr>
    </w:p>
    <w:p w14:paraId="79AC9E63" w14:textId="45598177" w:rsidR="00806AE7" w:rsidRPr="00806AE7" w:rsidRDefault="00806AE7" w:rsidP="00806AE7">
      <w:pPr>
        <w:tabs>
          <w:tab w:val="left" w:pos="3435"/>
        </w:tabs>
        <w:rPr>
          <w:lang w:val="en-US"/>
        </w:rPr>
      </w:pPr>
      <w:r w:rsidRPr="00806AE7">
        <w:rPr>
          <w:lang w:val="en-US"/>
        </w:rPr>
        <w:t>Utilidade</w:t>
      </w:r>
    </w:p>
    <w:p w14:paraId="6E454801" w14:textId="77777777" w:rsidR="00806AE7" w:rsidRPr="00806AE7" w:rsidRDefault="00806AE7" w:rsidP="00806AE7">
      <w:pPr>
        <w:tabs>
          <w:tab w:val="left" w:pos="3435"/>
        </w:tabs>
        <w:ind w:left="720"/>
      </w:pPr>
      <w:r w:rsidRPr="00806AE7">
        <w:t>Permite a medição de corrente por amperímetros, relés de proteção e sistemas de supervisão.</w:t>
      </w:r>
    </w:p>
    <w:p w14:paraId="72E83AEE" w14:textId="77777777" w:rsidR="00806AE7" w:rsidRPr="00806AE7" w:rsidRDefault="00806AE7" w:rsidP="00806AE7">
      <w:pPr>
        <w:tabs>
          <w:tab w:val="left" w:pos="3435"/>
        </w:tabs>
        <w:ind w:left="720"/>
      </w:pPr>
      <w:r w:rsidRPr="00806AE7">
        <w:t>Garante segurança, pois evita que instrumentos recebam correntes elevadas diretamente.</w:t>
      </w:r>
    </w:p>
    <w:p w14:paraId="5229C44E" w14:textId="77777777" w:rsidR="00806AE7" w:rsidRDefault="00806AE7" w:rsidP="00806AE7">
      <w:pPr>
        <w:tabs>
          <w:tab w:val="left" w:pos="3435"/>
        </w:tabs>
        <w:ind w:left="720"/>
      </w:pPr>
      <w:r w:rsidRPr="00806AE7">
        <w:t>Essencial para proteção de sistemas elétricos.</w:t>
      </w:r>
    </w:p>
    <w:p w14:paraId="4B64B83F" w14:textId="77777777" w:rsidR="00806AE7" w:rsidRPr="00806AE7" w:rsidRDefault="00806AE7" w:rsidP="00806AE7">
      <w:pPr>
        <w:tabs>
          <w:tab w:val="left" w:pos="3435"/>
        </w:tabs>
        <w:ind w:left="720"/>
      </w:pPr>
    </w:p>
    <w:p w14:paraId="275CCA51" w14:textId="2C331FF0" w:rsidR="00806AE7" w:rsidRPr="00806AE7" w:rsidRDefault="00806AE7" w:rsidP="00806AE7">
      <w:pPr>
        <w:tabs>
          <w:tab w:val="left" w:pos="3435"/>
        </w:tabs>
        <w:jc w:val="left"/>
      </w:pPr>
      <w:r w:rsidRPr="00806AE7">
        <w:t>Representação esquemática em subestação:</w:t>
      </w:r>
      <w:r w:rsidRPr="00806AE7">
        <w:br/>
      </w:r>
      <w:r>
        <w:rPr>
          <w:noProof/>
        </w:rPr>
        <w:drawing>
          <wp:inline distT="0" distB="0" distL="0" distR="0" wp14:anchorId="5417C196" wp14:editId="5C9D95D1">
            <wp:extent cx="2105246" cy="2384050"/>
            <wp:effectExtent l="0" t="0" r="0" b="0"/>
            <wp:docPr id="2" name="Picture 2" descr="Transformador de Corrente (TC) Linha MSQ60 Relação de 600/5A Classe 1%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formador de Corrente (TC) Linha MSQ60 Relação de 600/5A Classe 1%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80" cy="239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3D75" w14:textId="77777777" w:rsidR="00560C07" w:rsidRDefault="00560C07" w:rsidP="00FD64DA">
      <w:pPr>
        <w:tabs>
          <w:tab w:val="left" w:pos="3435"/>
        </w:tabs>
      </w:pPr>
    </w:p>
    <w:p w14:paraId="577A6074" w14:textId="77777777" w:rsidR="00560C07" w:rsidRDefault="00560C07" w:rsidP="00FD64DA">
      <w:pPr>
        <w:tabs>
          <w:tab w:val="left" w:pos="3435"/>
        </w:tabs>
      </w:pPr>
    </w:p>
    <w:p w14:paraId="1C46A271" w14:textId="77777777" w:rsidR="00560C07" w:rsidRDefault="00560C07" w:rsidP="00FD64DA">
      <w:pPr>
        <w:tabs>
          <w:tab w:val="left" w:pos="3435"/>
        </w:tabs>
      </w:pPr>
    </w:p>
    <w:p w14:paraId="133C4A7E" w14:textId="77777777" w:rsidR="00560C07" w:rsidRDefault="00560C07" w:rsidP="00FD64DA">
      <w:pPr>
        <w:tabs>
          <w:tab w:val="left" w:pos="3435"/>
        </w:tabs>
      </w:pPr>
    </w:p>
    <w:p w14:paraId="79A2988A" w14:textId="77777777" w:rsidR="00560C07" w:rsidRDefault="00560C07" w:rsidP="00FD64DA">
      <w:pPr>
        <w:tabs>
          <w:tab w:val="left" w:pos="3435"/>
        </w:tabs>
      </w:pPr>
    </w:p>
    <w:p w14:paraId="665F21C4" w14:textId="77777777" w:rsidR="00560C07" w:rsidRDefault="00560C07" w:rsidP="00FD64DA">
      <w:pPr>
        <w:tabs>
          <w:tab w:val="left" w:pos="3435"/>
        </w:tabs>
      </w:pPr>
    </w:p>
    <w:p w14:paraId="74E9752E" w14:textId="1936A1DA" w:rsidR="00560C07" w:rsidRDefault="00560C07" w:rsidP="00560C07">
      <w:pPr>
        <w:tabs>
          <w:tab w:val="left" w:pos="3435"/>
        </w:tabs>
        <w:rPr>
          <w:noProof/>
        </w:rPr>
      </w:pPr>
      <w:r>
        <w:rPr>
          <w:noProof/>
        </w:rPr>
        <w:t xml:space="preserve">Questão 3 -  Explique como funciona e qual a utilidade de um </w:t>
      </w:r>
      <w:r>
        <w:rPr>
          <w:rFonts w:ascii="Lato" w:hAnsi="Lato"/>
          <w:sz w:val="21"/>
          <w:szCs w:val="21"/>
          <w:shd w:val="clear" w:color="auto" w:fill="FFFFFF"/>
        </w:rPr>
        <w:t>transformador potencial</w:t>
      </w:r>
      <w:r>
        <w:rPr>
          <w:noProof/>
        </w:rPr>
        <w:t>. Mostre como seria a sua representação no desenho de uma substação consumidora.</w:t>
      </w:r>
    </w:p>
    <w:p w14:paraId="7D27A4C8" w14:textId="77777777" w:rsidR="00560C07" w:rsidRDefault="00560C07" w:rsidP="00FD64DA">
      <w:pPr>
        <w:tabs>
          <w:tab w:val="left" w:pos="3435"/>
        </w:tabs>
      </w:pPr>
    </w:p>
    <w:p w14:paraId="65EB926F" w14:textId="69F7BCC5" w:rsidR="00806AE7" w:rsidRPr="00806AE7" w:rsidRDefault="00806AE7" w:rsidP="00806AE7">
      <w:pPr>
        <w:tabs>
          <w:tab w:val="left" w:pos="3435"/>
        </w:tabs>
      </w:pPr>
      <w:r w:rsidRPr="00806AE7">
        <w:t>Um   transformador   de   potencial   (TP)   é   um   dispositivo   que   reduz   a   tensão   elétrica   de   alta   magnitude</w:t>
      </w:r>
      <w:r>
        <w:t xml:space="preserve"> </w:t>
      </w:r>
      <w:r w:rsidRPr="00806AE7">
        <w:t>para   uma   magnitude   mais   baixa   e  segura,   permitindo   a   medição   precisa   da  tensão   em   sistemas   de   alta</w:t>
      </w:r>
      <w:r>
        <w:t xml:space="preserve"> </w:t>
      </w:r>
      <w:r w:rsidRPr="00806AE7">
        <w:t>tensão.   Ele   funciona   de   maneira   similar   a   um   transformador   convencional,   utilizando   o   princípio   da</w:t>
      </w:r>
      <w:r>
        <w:t xml:space="preserve"> </w:t>
      </w:r>
      <w:r w:rsidRPr="00806AE7">
        <w:t>indução eletromagnética   para  transformar  a  tensão  do circuito   primário  para  o  circuito  secundário.  Sua</w:t>
      </w:r>
      <w:r>
        <w:t xml:space="preserve"> </w:t>
      </w:r>
      <w:r w:rsidRPr="00806AE7">
        <w:t xml:space="preserve">utilidade é garantir a segurança e precisão nas medições de tensão  em </w:t>
      </w:r>
      <w:r w:rsidRPr="00806AE7">
        <w:t>subestações</w:t>
      </w:r>
    </w:p>
    <w:p w14:paraId="5D986438" w14:textId="77777777" w:rsidR="00806AE7" w:rsidRDefault="00806AE7" w:rsidP="00FD64DA">
      <w:pPr>
        <w:tabs>
          <w:tab w:val="left" w:pos="3435"/>
        </w:tabs>
      </w:pPr>
    </w:p>
    <w:p w14:paraId="24815D12" w14:textId="09199EC2" w:rsidR="00806AE7" w:rsidRPr="00FD64DA" w:rsidRDefault="00806AE7" w:rsidP="00FD64DA">
      <w:pPr>
        <w:tabs>
          <w:tab w:val="left" w:pos="3435"/>
        </w:tabs>
      </w:pPr>
      <w:r>
        <w:rPr>
          <w:noProof/>
        </w:rPr>
        <w:lastRenderedPageBreak/>
        <w:drawing>
          <wp:inline distT="0" distB="0" distL="0" distR="0" wp14:anchorId="650E9022" wp14:editId="7799A6B6">
            <wp:extent cx="5539186" cy="3202255"/>
            <wp:effectExtent l="0" t="0" r="4445" b="0"/>
            <wp:docPr id="3" name="Picture 3" descr="Hexatech Engenharia | Subestação | Projetos | Manutenção | Implan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xatech Engenharia | Subestação | Projetos | Manutenção | Implantaç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87" cy="324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AE7" w:rsidRPr="00FD64DA" w:rsidSect="009C6BF4">
      <w:footerReference w:type="default" r:id="rId11"/>
      <w:headerReference w:type="first" r:id="rId12"/>
      <w:footerReference w:type="first" r:id="rId13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F97B" w14:textId="77777777" w:rsidR="00152736" w:rsidRDefault="00152736">
      <w:r>
        <w:separator/>
      </w:r>
    </w:p>
  </w:endnote>
  <w:endnote w:type="continuationSeparator" w:id="0">
    <w:p w14:paraId="7EC48F4B" w14:textId="77777777" w:rsidR="00152736" w:rsidRDefault="0015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E47A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5D48E84" wp14:editId="766C4C9F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C4548B" wp14:editId="0DEC17D0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E79DAF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C4548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43E79DAF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D7ED" w14:textId="77777777" w:rsidR="00C26B7C" w:rsidRDefault="00C26B7C" w:rsidP="00C26B7C">
    <w:pPr>
      <w:rPr>
        <w:b/>
        <w:szCs w:val="24"/>
      </w:rPr>
    </w:pPr>
  </w:p>
  <w:p w14:paraId="555A6980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3A4771F4" wp14:editId="61EB7F1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78AE2B" wp14:editId="0ABE5C4D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2C0F81D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8AE2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42C0F81D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ECA9" w14:textId="77777777" w:rsidR="00152736" w:rsidRDefault="00152736">
      <w:r>
        <w:separator/>
      </w:r>
    </w:p>
  </w:footnote>
  <w:footnote w:type="continuationSeparator" w:id="0">
    <w:p w14:paraId="049962C6" w14:textId="77777777" w:rsidR="00152736" w:rsidRDefault="0015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ACAE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55A4CB2" wp14:editId="643D231A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9708E55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A4CB2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39708E55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18787F81" wp14:editId="61C03048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0931BE" wp14:editId="6CC61BF7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DED5A6" w14:textId="38042FC1" w:rsidR="00C26B7C" w:rsidRPr="00FA465F" w:rsidRDefault="00560C07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Equipamentos Elétricos de Potência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931BE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64DED5A6" w14:textId="38042FC1" w:rsidR="00C26B7C" w:rsidRPr="00FA465F" w:rsidRDefault="00560C07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Equipamentos Elétricos de Potência</w:t>
                    </w:r>
                  </w:p>
                </w:txbxContent>
              </v:textbox>
            </v:rect>
          </w:pict>
        </mc:Fallback>
      </mc:AlternateContent>
    </w:r>
  </w:p>
  <w:p w14:paraId="15635366" w14:textId="77777777" w:rsidR="00C26B7C" w:rsidRDefault="00C26B7C" w:rsidP="00C26B7C"/>
  <w:p w14:paraId="1E832EC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2BB9B0" wp14:editId="337F383B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8252C3A" w14:textId="20D4E5D0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E75E44">
                            <w:rPr>
                              <w:b/>
                              <w:sz w:val="22"/>
                              <w:szCs w:val="22"/>
                            </w:rPr>
                            <w:t>12/02/2025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2BB9B0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38252C3A" w14:textId="20D4E5D0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E75E44">
                      <w:rPr>
                        <w:b/>
                        <w:sz w:val="22"/>
                        <w:szCs w:val="22"/>
                      </w:rPr>
                      <w:t>12/02/2025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29CF81D" wp14:editId="4AE751B8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EB76F7C" w14:textId="21CAA810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E75E44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9CF81D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7EB76F7C" w14:textId="21CAA810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E75E44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29A616AE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36C9E0" wp14:editId="7BEB5B88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4A5E1D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6C9E0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634A5E1D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63C0E641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F236359" wp14:editId="5BA71962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F5BEC57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236359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7F5BEC57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A4E2BAB" w14:textId="77777777" w:rsidR="00C26B7C" w:rsidRDefault="00C26B7C" w:rsidP="00C26B7C">
    <w:pPr>
      <w:tabs>
        <w:tab w:val="left" w:pos="4144"/>
      </w:tabs>
    </w:pPr>
  </w:p>
  <w:p w14:paraId="23EE3A15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485AC74" wp14:editId="0735AE8B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0536EDF5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27537791" w14:textId="77777777" w:rsidR="00C26B7C" w:rsidRPr="008319AD" w:rsidRDefault="00C26B7C" w:rsidP="00C26B7C">
    <w:pPr>
      <w:rPr>
        <w:b/>
        <w:sz w:val="16"/>
        <w:szCs w:val="16"/>
      </w:rPr>
    </w:pPr>
  </w:p>
  <w:p w14:paraId="481ECBEB" w14:textId="237B5FF2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>contém</w:t>
    </w:r>
    <w:r w:rsidR="00560C07">
      <w:rPr>
        <w:b/>
        <w:sz w:val="22"/>
        <w:szCs w:val="22"/>
      </w:rPr>
      <w:t xml:space="preserve"> 3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560C07">
      <w:rPr>
        <w:b/>
        <w:sz w:val="22"/>
        <w:szCs w:val="22"/>
      </w:rPr>
      <w:t>três</w:t>
    </w:r>
    <w:r w:rsidRPr="000419FB">
      <w:rPr>
        <w:b/>
        <w:sz w:val="22"/>
        <w:szCs w:val="22"/>
      </w:rPr>
      <w:t>) quest</w:t>
    </w:r>
    <w:r w:rsidR="00560C07">
      <w:rPr>
        <w:b/>
        <w:sz w:val="22"/>
        <w:szCs w:val="22"/>
      </w:rPr>
      <w:t>ões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6081D2D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6F8214C3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6C635F71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3B5173C1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3ED276C6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2B236498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07D6ECD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B47E058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6F7688AD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3175BA27" wp14:editId="0C7331BA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31664697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46FE"/>
    <w:multiLevelType w:val="multilevel"/>
    <w:tmpl w:val="7FA0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3DF59C4"/>
    <w:multiLevelType w:val="multilevel"/>
    <w:tmpl w:val="E52C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70628">
    <w:abstractNumId w:val="22"/>
  </w:num>
  <w:num w:numId="2" w16cid:durableId="1058017521">
    <w:abstractNumId w:val="31"/>
  </w:num>
  <w:num w:numId="3" w16cid:durableId="377558556">
    <w:abstractNumId w:val="24"/>
  </w:num>
  <w:num w:numId="4" w16cid:durableId="731150450">
    <w:abstractNumId w:val="32"/>
  </w:num>
  <w:num w:numId="5" w16cid:durableId="1302728254">
    <w:abstractNumId w:val="15"/>
  </w:num>
  <w:num w:numId="6" w16cid:durableId="1378778144">
    <w:abstractNumId w:val="33"/>
  </w:num>
  <w:num w:numId="7" w16cid:durableId="242102923">
    <w:abstractNumId w:val="3"/>
  </w:num>
  <w:num w:numId="8" w16cid:durableId="1588541424">
    <w:abstractNumId w:val="16"/>
  </w:num>
  <w:num w:numId="9" w16cid:durableId="749697754">
    <w:abstractNumId w:val="27"/>
  </w:num>
  <w:num w:numId="10" w16cid:durableId="887759198">
    <w:abstractNumId w:val="30"/>
  </w:num>
  <w:num w:numId="11" w16cid:durableId="212354643">
    <w:abstractNumId w:val="5"/>
  </w:num>
  <w:num w:numId="12" w16cid:durableId="637762335">
    <w:abstractNumId w:val="4"/>
  </w:num>
  <w:num w:numId="13" w16cid:durableId="1401172433">
    <w:abstractNumId w:val="36"/>
  </w:num>
  <w:num w:numId="14" w16cid:durableId="1319766693">
    <w:abstractNumId w:val="1"/>
  </w:num>
  <w:num w:numId="15" w16cid:durableId="2016149748">
    <w:abstractNumId w:val="21"/>
  </w:num>
  <w:num w:numId="16" w16cid:durableId="57168155">
    <w:abstractNumId w:val="19"/>
  </w:num>
  <w:num w:numId="17" w16cid:durableId="373576878">
    <w:abstractNumId w:val="11"/>
  </w:num>
  <w:num w:numId="18" w16cid:durableId="1859343663">
    <w:abstractNumId w:val="37"/>
  </w:num>
  <w:num w:numId="19" w16cid:durableId="1324363">
    <w:abstractNumId w:val="0"/>
  </w:num>
  <w:num w:numId="20" w16cid:durableId="150829138">
    <w:abstractNumId w:val="6"/>
  </w:num>
  <w:num w:numId="21" w16cid:durableId="1679232032">
    <w:abstractNumId w:val="9"/>
  </w:num>
  <w:num w:numId="22" w16cid:durableId="1783842332">
    <w:abstractNumId w:val="34"/>
  </w:num>
  <w:num w:numId="23" w16cid:durableId="15096340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30622162">
    <w:abstractNumId w:val="8"/>
  </w:num>
  <w:num w:numId="25" w16cid:durableId="603804960">
    <w:abstractNumId w:val="17"/>
  </w:num>
  <w:num w:numId="26" w16cid:durableId="1204289969">
    <w:abstractNumId w:val="14"/>
  </w:num>
  <w:num w:numId="27" w16cid:durableId="175000377">
    <w:abstractNumId w:val="29"/>
  </w:num>
  <w:num w:numId="28" w16cid:durableId="968900915">
    <w:abstractNumId w:val="7"/>
  </w:num>
  <w:num w:numId="29" w16cid:durableId="1410077747">
    <w:abstractNumId w:val="13"/>
  </w:num>
  <w:num w:numId="30" w16cid:durableId="153492796">
    <w:abstractNumId w:val="38"/>
  </w:num>
  <w:num w:numId="31" w16cid:durableId="1712072532">
    <w:abstractNumId w:val="20"/>
  </w:num>
  <w:num w:numId="32" w16cid:durableId="408887386">
    <w:abstractNumId w:val="23"/>
  </w:num>
  <w:num w:numId="33" w16cid:durableId="36126777">
    <w:abstractNumId w:val="12"/>
  </w:num>
  <w:num w:numId="34" w16cid:durableId="1779451438">
    <w:abstractNumId w:val="10"/>
  </w:num>
  <w:num w:numId="35" w16cid:durableId="148252163">
    <w:abstractNumId w:val="18"/>
  </w:num>
  <w:num w:numId="36" w16cid:durableId="314652293">
    <w:abstractNumId w:val="35"/>
  </w:num>
  <w:num w:numId="37" w16cid:durableId="1792360205">
    <w:abstractNumId w:val="26"/>
  </w:num>
  <w:num w:numId="38" w16cid:durableId="1761634928">
    <w:abstractNumId w:val="25"/>
  </w:num>
  <w:num w:numId="39" w16cid:durableId="145517374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068E6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2736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17272"/>
    <w:rsid w:val="00227875"/>
    <w:rsid w:val="00227B07"/>
    <w:rsid w:val="00231591"/>
    <w:rsid w:val="00241B3C"/>
    <w:rsid w:val="00242080"/>
    <w:rsid w:val="00246CF6"/>
    <w:rsid w:val="00251EB8"/>
    <w:rsid w:val="00257DDD"/>
    <w:rsid w:val="00260B57"/>
    <w:rsid w:val="002737DF"/>
    <w:rsid w:val="00273FF0"/>
    <w:rsid w:val="00277BE6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028F"/>
    <w:rsid w:val="00321E1A"/>
    <w:rsid w:val="003339CB"/>
    <w:rsid w:val="00341DA7"/>
    <w:rsid w:val="00353F99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0C07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06AE7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7F5D"/>
    <w:rsid w:val="008F14F4"/>
    <w:rsid w:val="008F331E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7FF1"/>
    <w:rsid w:val="00A432F1"/>
    <w:rsid w:val="00A54D1A"/>
    <w:rsid w:val="00A67054"/>
    <w:rsid w:val="00A70643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5E44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D64DA"/>
    <w:rsid w:val="00FE19AE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5F7DCDBE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23E68-E3DE-47F6-83EE-79C91E7C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13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4</cp:revision>
  <cp:lastPrinted>2016-07-02T13:04:00Z</cp:lastPrinted>
  <dcterms:created xsi:type="dcterms:W3CDTF">2023-07-04T18:01:00Z</dcterms:created>
  <dcterms:modified xsi:type="dcterms:W3CDTF">2025-09-12T23:52:00Z</dcterms:modified>
</cp:coreProperties>
</file>