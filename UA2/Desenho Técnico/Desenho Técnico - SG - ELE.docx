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0957" w14:textId="77777777" w:rsidR="007B37A4" w:rsidRPr="007B37A4" w:rsidRDefault="007B37A4" w:rsidP="007B37A4">
      <w:pPr>
        <w:jc w:val="left"/>
        <w:rPr>
          <w:rFonts w:asciiTheme="minorHAnsi" w:hAnsiTheme="minorHAnsi" w:cstheme="minorHAnsi"/>
          <w:i/>
          <w:iCs/>
          <w:sz w:val="21"/>
          <w:szCs w:val="21"/>
        </w:rPr>
      </w:pPr>
      <w:r w:rsidRPr="007B37A4">
        <w:rPr>
          <w:rFonts w:asciiTheme="minorHAnsi" w:hAnsiTheme="minorHAnsi" w:cstheme="minorHAnsi"/>
          <w:i/>
          <w:iCs/>
          <w:sz w:val="21"/>
          <w:szCs w:val="21"/>
        </w:rPr>
        <w:t>Dominar as técnicas de representação em arquitetura é uma das atribuições do arquiteto. O desenvolvimento do desenho técnico tem relação direta com a quantidade de vezes que você o pratica.</w:t>
      </w:r>
    </w:p>
    <w:p w14:paraId="141AF57F" w14:textId="77777777" w:rsidR="007B37A4" w:rsidRPr="007B37A4" w:rsidRDefault="007B37A4" w:rsidP="007B37A4">
      <w:pPr>
        <w:jc w:val="left"/>
        <w:rPr>
          <w:rFonts w:asciiTheme="minorHAnsi" w:hAnsiTheme="minorHAnsi" w:cstheme="minorHAnsi"/>
          <w:i/>
          <w:iCs/>
          <w:sz w:val="21"/>
          <w:szCs w:val="21"/>
        </w:rPr>
      </w:pPr>
      <w:r w:rsidRPr="007B37A4">
        <w:rPr>
          <w:rFonts w:asciiTheme="minorHAnsi" w:hAnsiTheme="minorHAnsi" w:cstheme="minorHAnsi"/>
          <w:i/>
          <w:iCs/>
          <w:sz w:val="21"/>
          <w:szCs w:val="21"/>
        </w:rPr>
        <w:t>Você foi contratado para aplicar os conhecimentos sobre a utilização das espessuras de linhas para representar uma cozinha por meio de croqui​​​.</w:t>
      </w:r>
    </w:p>
    <w:p w14:paraId="6948C706" w14:textId="77777777" w:rsidR="007B37A4" w:rsidRPr="007B37A4" w:rsidRDefault="007B37A4" w:rsidP="007B37A4">
      <w:pPr>
        <w:jc w:val="left"/>
        <w:rPr>
          <w:rFonts w:asciiTheme="minorHAnsi" w:hAnsiTheme="minorHAnsi" w:cstheme="minorHAnsi"/>
          <w:i/>
          <w:iCs/>
          <w:sz w:val="21"/>
          <w:szCs w:val="21"/>
        </w:rPr>
      </w:pPr>
      <w:r w:rsidRPr="007B37A4">
        <w:rPr>
          <w:rFonts w:asciiTheme="minorHAnsi" w:hAnsiTheme="minorHAnsi" w:cstheme="minorHAnsi"/>
          <w:i/>
          <w:iCs/>
          <w:sz w:val="21"/>
          <w:szCs w:val="21"/>
        </w:rPr>
        <w:t>Para iniciar o trabalho: </w:t>
      </w:r>
      <w:r w:rsidRPr="007B37A4">
        <w:rPr>
          <w:rFonts w:asciiTheme="minorHAnsi" w:hAnsiTheme="minorHAnsi" w:cstheme="minorHAnsi"/>
          <w:i/>
          <w:iCs/>
          <w:sz w:val="21"/>
          <w:szCs w:val="21"/>
        </w:rPr>
        <w:br/>
        <w:t>​​​​​​​- Faça o desenho de uma cozinha em planta baixa, utilize as diferentes espessuras de linhas para representar cada elemento arquitetônico conforme as normas de representação gráfica.</w:t>
      </w:r>
      <w:r w:rsidRPr="007B37A4">
        <w:rPr>
          <w:rFonts w:asciiTheme="minorHAnsi" w:hAnsiTheme="minorHAnsi" w:cstheme="minorHAnsi"/>
          <w:i/>
          <w:iCs/>
          <w:sz w:val="21"/>
          <w:szCs w:val="21"/>
        </w:rPr>
        <w:br/>
        <w:t>- Insira, pelo menos, três equipamentos — uma pia, um fogão e uma geladeira.​</w:t>
      </w:r>
      <w:r w:rsidRPr="007B37A4">
        <w:rPr>
          <w:rFonts w:asciiTheme="minorHAnsi" w:hAnsiTheme="minorHAnsi" w:cstheme="minorHAnsi"/>
          <w:i/>
          <w:iCs/>
          <w:sz w:val="21"/>
          <w:szCs w:val="21"/>
        </w:rPr>
        <w:br/>
        <w:t>- Coloque o nome do desenho, a escala e a indicação de norte com letra técnica. </w:t>
      </w:r>
    </w:p>
    <w:p w14:paraId="51983A17" w14:textId="36C1C46A" w:rsidR="00C849BA" w:rsidRDefault="00C849BA" w:rsidP="007B37A4">
      <w:pPr>
        <w:jc w:val="left"/>
      </w:pPr>
    </w:p>
    <w:p w14:paraId="6A2D34CE" w14:textId="77777777" w:rsidR="002B3C60" w:rsidRDefault="002B3C60" w:rsidP="007B37A4">
      <w:pPr>
        <w:jc w:val="left"/>
      </w:pPr>
    </w:p>
    <w:p w14:paraId="2F53CBC2" w14:textId="2A36746E" w:rsidR="002B3C60" w:rsidRPr="007B37A4" w:rsidRDefault="002B3C60" w:rsidP="007B37A4">
      <w:pPr>
        <w:jc w:val="left"/>
      </w:pPr>
      <w:r>
        <w:rPr>
          <w:noProof/>
        </w:rPr>
        <w:drawing>
          <wp:inline distT="0" distB="0" distL="0" distR="0" wp14:anchorId="061D73CF" wp14:editId="24D366F2">
            <wp:extent cx="6450876" cy="4028188"/>
            <wp:effectExtent l="0" t="0" r="7620" b="0"/>
            <wp:docPr id="3" name="Picture 3" descr="A blueprint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print of a roo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196" cy="40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60" w:rsidRPr="007B37A4" w:rsidSect="009C6BF4"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FE53" w14:textId="77777777" w:rsidR="009A538A" w:rsidRDefault="009A538A">
      <w:r>
        <w:separator/>
      </w:r>
    </w:p>
  </w:endnote>
  <w:endnote w:type="continuationSeparator" w:id="0">
    <w:p w14:paraId="3AC3069B" w14:textId="77777777" w:rsidR="009A538A" w:rsidRDefault="009A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E61C" w14:textId="77777777" w:rsidR="009A538A" w:rsidRDefault="009A538A">
      <w:r>
        <w:separator/>
      </w:r>
    </w:p>
  </w:footnote>
  <w:footnote w:type="continuationSeparator" w:id="0">
    <w:p w14:paraId="45351897" w14:textId="77777777" w:rsidR="009A538A" w:rsidRDefault="009A5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4CA519A3" w:rsidR="00C26B7C" w:rsidRPr="00041B82" w:rsidRDefault="0019666F" w:rsidP="0019666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9666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Desenho Técnico - SG - ELE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555D74A4" w14:textId="4CA519A3" w:rsidR="00C26B7C" w:rsidRPr="00041B82" w:rsidRDefault="0019666F" w:rsidP="0019666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19666F">
                      <w:rPr>
                        <w:b/>
                        <w:bCs/>
                        <w:sz w:val="28"/>
                        <w:szCs w:val="28"/>
                      </w:rPr>
                      <w:t>Desenho Técnico - SG - ELE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0CB6741C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2B3C60">
                            <w:rPr>
                              <w:b/>
                              <w:sz w:val="22"/>
                              <w:szCs w:val="22"/>
                            </w:rPr>
                            <w:t>27/08/2025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0CB6741C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2B3C60">
                      <w:rPr>
                        <w:b/>
                        <w:sz w:val="22"/>
                        <w:szCs w:val="22"/>
                      </w:rPr>
                      <w:t>27/08/2025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3971DC44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2B3C60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3971DC44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2B3C60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B61667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1"/>
  </w:num>
  <w:num w:numId="2" w16cid:durableId="1384521414">
    <w:abstractNumId w:val="28"/>
  </w:num>
  <w:num w:numId="3" w16cid:durableId="1375350722">
    <w:abstractNumId w:val="23"/>
  </w:num>
  <w:num w:numId="4" w16cid:durableId="563297309">
    <w:abstractNumId w:val="29"/>
  </w:num>
  <w:num w:numId="5" w16cid:durableId="350036708">
    <w:abstractNumId w:val="15"/>
  </w:num>
  <w:num w:numId="6" w16cid:durableId="1039864774">
    <w:abstractNumId w:val="30"/>
  </w:num>
  <w:num w:numId="7" w16cid:durableId="67270748">
    <w:abstractNumId w:val="2"/>
  </w:num>
  <w:num w:numId="8" w16cid:durableId="62871216">
    <w:abstractNumId w:val="16"/>
  </w:num>
  <w:num w:numId="9" w16cid:durableId="562184233">
    <w:abstractNumId w:val="24"/>
  </w:num>
  <w:num w:numId="10" w16cid:durableId="656031956">
    <w:abstractNumId w:val="27"/>
  </w:num>
  <w:num w:numId="11" w16cid:durableId="352267478">
    <w:abstractNumId w:val="4"/>
  </w:num>
  <w:num w:numId="12" w16cid:durableId="34162419">
    <w:abstractNumId w:val="3"/>
  </w:num>
  <w:num w:numId="13" w16cid:durableId="1112478884">
    <w:abstractNumId w:val="32"/>
  </w:num>
  <w:num w:numId="14" w16cid:durableId="1281258449">
    <w:abstractNumId w:val="1"/>
  </w:num>
  <w:num w:numId="15" w16cid:durableId="1233155025">
    <w:abstractNumId w:val="20"/>
  </w:num>
  <w:num w:numId="16" w16cid:durableId="440228985">
    <w:abstractNumId w:val="18"/>
  </w:num>
  <w:num w:numId="17" w16cid:durableId="584725897">
    <w:abstractNumId w:val="11"/>
  </w:num>
  <w:num w:numId="18" w16cid:durableId="1238828527">
    <w:abstractNumId w:val="33"/>
  </w:num>
  <w:num w:numId="19" w16cid:durableId="1171216127">
    <w:abstractNumId w:val="0"/>
  </w:num>
  <w:num w:numId="20" w16cid:durableId="1785490895">
    <w:abstractNumId w:val="5"/>
  </w:num>
  <w:num w:numId="21" w16cid:durableId="190848308">
    <w:abstractNumId w:val="8"/>
  </w:num>
  <w:num w:numId="22" w16cid:durableId="1300914691">
    <w:abstractNumId w:val="31"/>
  </w:num>
  <w:num w:numId="23" w16cid:durableId="12360920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7"/>
  </w:num>
  <w:num w:numId="25" w16cid:durableId="2107576176">
    <w:abstractNumId w:val="17"/>
  </w:num>
  <w:num w:numId="26" w16cid:durableId="1619752095">
    <w:abstractNumId w:val="14"/>
  </w:num>
  <w:num w:numId="27" w16cid:durableId="1813135745">
    <w:abstractNumId w:val="26"/>
  </w:num>
  <w:num w:numId="28" w16cid:durableId="288171642">
    <w:abstractNumId w:val="6"/>
  </w:num>
  <w:num w:numId="29" w16cid:durableId="582496129">
    <w:abstractNumId w:val="13"/>
  </w:num>
  <w:num w:numId="30" w16cid:durableId="155849520">
    <w:abstractNumId w:val="34"/>
  </w:num>
  <w:num w:numId="31" w16cid:durableId="1584341341">
    <w:abstractNumId w:val="19"/>
  </w:num>
  <w:num w:numId="32" w16cid:durableId="1317488823">
    <w:abstractNumId w:val="22"/>
  </w:num>
  <w:num w:numId="33" w16cid:durableId="392041768">
    <w:abstractNumId w:val="12"/>
  </w:num>
  <w:num w:numId="34" w16cid:durableId="2048751567">
    <w:abstractNumId w:val="9"/>
  </w:num>
  <w:num w:numId="35" w16cid:durableId="99962390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51245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770"/>
    <w:rsid w:val="0016378A"/>
    <w:rsid w:val="00173436"/>
    <w:rsid w:val="0019563B"/>
    <w:rsid w:val="0019666F"/>
    <w:rsid w:val="001C1730"/>
    <w:rsid w:val="001C6852"/>
    <w:rsid w:val="001D10A0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5F65"/>
    <w:rsid w:val="002A7536"/>
    <w:rsid w:val="002B3C60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07A6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15131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054BC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7BE1"/>
    <w:rsid w:val="007A4043"/>
    <w:rsid w:val="007A7A94"/>
    <w:rsid w:val="007B37A4"/>
    <w:rsid w:val="007C2FE9"/>
    <w:rsid w:val="007C321A"/>
    <w:rsid w:val="007C67CB"/>
    <w:rsid w:val="007D0DF8"/>
    <w:rsid w:val="007D6D8D"/>
    <w:rsid w:val="007E46B6"/>
    <w:rsid w:val="00800575"/>
    <w:rsid w:val="008039A3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38A"/>
    <w:rsid w:val="009A57E2"/>
    <w:rsid w:val="009C066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0A83"/>
    <w:rsid w:val="00AA5126"/>
    <w:rsid w:val="00AB224F"/>
    <w:rsid w:val="00AE2AEC"/>
    <w:rsid w:val="00B13780"/>
    <w:rsid w:val="00B44CF5"/>
    <w:rsid w:val="00B476A9"/>
    <w:rsid w:val="00B56B93"/>
    <w:rsid w:val="00B639D7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21EF5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508E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74F9"/>
    <w:rsid w:val="00EE0EDB"/>
    <w:rsid w:val="00EF2D8E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2024-07-29T00:47:00Z</dcterms:created>
  <dcterms:modified xsi:type="dcterms:W3CDTF">2025-08-27T20:44:00Z</dcterms:modified>
</cp:coreProperties>
</file>