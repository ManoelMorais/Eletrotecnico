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7E40" w14:textId="48779A2C" w:rsidR="006A6CB1" w:rsidRPr="007C6A72" w:rsidRDefault="00766371" w:rsidP="006A6CB1">
      <w:pPr>
        <w:jc w:val="center"/>
        <w:rPr>
          <w:rFonts w:asciiTheme="majorHAnsi" w:hAnsiTheme="majorHAnsi"/>
          <w:b/>
          <w:sz w:val="22"/>
          <w:szCs w:val="22"/>
        </w:rPr>
      </w:pPr>
      <w:r w:rsidRPr="007C6A72">
        <w:rPr>
          <w:rFonts w:asciiTheme="majorHAnsi" w:hAnsiTheme="majorHAnsi"/>
          <w:b/>
          <w:sz w:val="22"/>
          <w:szCs w:val="22"/>
        </w:rPr>
        <w:t xml:space="preserve">Atividade Prática </w:t>
      </w:r>
      <w:r w:rsidR="006A6CB1" w:rsidRPr="007C6A72">
        <w:rPr>
          <w:rFonts w:asciiTheme="majorHAnsi" w:hAnsiTheme="majorHAnsi"/>
          <w:b/>
          <w:sz w:val="22"/>
          <w:szCs w:val="22"/>
        </w:rPr>
        <w:t xml:space="preserve">I - </w:t>
      </w:r>
      <w:hyperlink r:id="rId8" w:tooltip="Introdução à mesa eletrônica" w:history="1">
        <w:r w:rsidR="006A6CB1" w:rsidRPr="007C6A72">
          <w:rPr>
            <w:rStyle w:val="Hyperlink"/>
            <w:rFonts w:asciiTheme="majorHAnsi" w:hAnsiTheme="majorHAnsi"/>
            <w:b/>
            <w:color w:val="auto"/>
            <w:sz w:val="22"/>
            <w:szCs w:val="22"/>
            <w:u w:val="none"/>
          </w:rPr>
          <w:t>Introdução à Mesa Eletrônica</w:t>
        </w:r>
      </w:hyperlink>
    </w:p>
    <w:p w14:paraId="2CF87F0E" w14:textId="277F1543" w:rsidR="00766371" w:rsidRPr="007C6A72" w:rsidRDefault="00766371" w:rsidP="00766371">
      <w:pPr>
        <w:jc w:val="center"/>
        <w:rPr>
          <w:rFonts w:asciiTheme="majorHAnsi" w:hAnsiTheme="majorHAnsi"/>
          <w:b/>
          <w:sz w:val="22"/>
          <w:szCs w:val="22"/>
        </w:rPr>
      </w:pPr>
    </w:p>
    <w:p w14:paraId="2B6F0D88" w14:textId="52323D92" w:rsidR="00766371" w:rsidRPr="007C6A72" w:rsidRDefault="00766371" w:rsidP="00766371">
      <w:pPr>
        <w:jc w:val="left"/>
        <w:rPr>
          <w:rFonts w:asciiTheme="majorHAnsi" w:hAnsiTheme="majorHAnsi"/>
          <w:b/>
          <w:sz w:val="22"/>
          <w:szCs w:val="22"/>
        </w:rPr>
      </w:pPr>
      <w:r w:rsidRPr="007C6A72">
        <w:rPr>
          <w:rFonts w:asciiTheme="majorHAnsi" w:hAnsiTheme="majorHAnsi"/>
          <w:b/>
          <w:sz w:val="22"/>
          <w:szCs w:val="22"/>
        </w:rPr>
        <w:t>Nome:</w:t>
      </w:r>
      <w:r w:rsidR="00420272">
        <w:rPr>
          <w:rFonts w:asciiTheme="majorHAnsi" w:hAnsiTheme="majorHAnsi"/>
          <w:b/>
          <w:sz w:val="22"/>
          <w:szCs w:val="22"/>
        </w:rPr>
        <w:t xml:space="preserve"> Manoel Almeida de Morais</w:t>
      </w:r>
    </w:p>
    <w:p w14:paraId="5E66F033" w14:textId="44A5CD94" w:rsidR="00766371" w:rsidRPr="007C6A72" w:rsidRDefault="00766371" w:rsidP="00766371">
      <w:pPr>
        <w:jc w:val="left"/>
        <w:rPr>
          <w:rFonts w:asciiTheme="majorHAnsi" w:hAnsiTheme="majorHAnsi"/>
          <w:b/>
          <w:sz w:val="22"/>
          <w:szCs w:val="22"/>
        </w:rPr>
      </w:pPr>
      <w:r w:rsidRPr="007C6A72">
        <w:rPr>
          <w:rFonts w:asciiTheme="majorHAnsi" w:hAnsiTheme="majorHAnsi"/>
          <w:b/>
          <w:sz w:val="22"/>
          <w:szCs w:val="22"/>
        </w:rPr>
        <w:t xml:space="preserve">CPF: </w:t>
      </w:r>
      <w:r w:rsidR="00420272">
        <w:rPr>
          <w:rFonts w:asciiTheme="majorHAnsi" w:hAnsiTheme="majorHAnsi"/>
          <w:b/>
          <w:sz w:val="22"/>
          <w:szCs w:val="22"/>
        </w:rPr>
        <w:t>07025872571</w:t>
      </w:r>
    </w:p>
    <w:p w14:paraId="521A07BB" w14:textId="77777777" w:rsidR="006B34E6" w:rsidRPr="007C6A72" w:rsidRDefault="006B34E6" w:rsidP="00766371">
      <w:pPr>
        <w:jc w:val="left"/>
        <w:rPr>
          <w:rFonts w:asciiTheme="majorHAnsi" w:hAnsiTheme="majorHAnsi"/>
          <w:b/>
          <w:sz w:val="22"/>
          <w:szCs w:val="22"/>
        </w:rPr>
      </w:pPr>
    </w:p>
    <w:p w14:paraId="3B918D91" w14:textId="77777777" w:rsidR="007C6A72" w:rsidRPr="007C6A72" w:rsidRDefault="007C6A72" w:rsidP="007C6A72">
      <w:p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As medidas de uma catraca de bicicleta variam de acordo com o modelo e a marca. No entanto, algumas medidas comuns incluem:</w:t>
      </w:r>
    </w:p>
    <w:p w14:paraId="197F8444" w14:textId="77777777" w:rsidR="007C6A72" w:rsidRPr="007C6A72" w:rsidRDefault="007C6A72" w:rsidP="007C6A72">
      <w:pPr>
        <w:rPr>
          <w:rFonts w:asciiTheme="majorHAnsi" w:hAnsiTheme="majorHAnsi"/>
          <w:sz w:val="22"/>
          <w:szCs w:val="22"/>
        </w:rPr>
      </w:pPr>
    </w:p>
    <w:p w14:paraId="23682CEE" w14:textId="77777777" w:rsidR="007C6A72" w:rsidRPr="007C6A72" w:rsidRDefault="007C6A72" w:rsidP="007C6A72">
      <w:p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Aqui estão alguns exemplos de medidas de catracas de bicicleta:</w:t>
      </w:r>
    </w:p>
    <w:p w14:paraId="10EC8E43" w14:textId="77777777" w:rsidR="007C6A72" w:rsidRPr="007C6A72" w:rsidRDefault="007C6A72" w:rsidP="007C6A72">
      <w:pPr>
        <w:rPr>
          <w:rFonts w:asciiTheme="majorHAnsi" w:hAnsiTheme="majorHAnsi"/>
          <w:sz w:val="22"/>
          <w:szCs w:val="22"/>
        </w:rPr>
      </w:pPr>
    </w:p>
    <w:p w14:paraId="6E907C40" w14:textId="77777777" w:rsidR="007C6A72" w:rsidRPr="007C6A72" w:rsidRDefault="007C6A72" w:rsidP="007C6A72">
      <w:p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Catraca de 10 mm x 135 mm x 34 dentes</w:t>
      </w:r>
    </w:p>
    <w:p w14:paraId="37FBA2A1" w14:textId="77777777" w:rsidR="007C6A72" w:rsidRPr="007C6A72" w:rsidRDefault="007C6A72" w:rsidP="007C6A72">
      <w:p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Catraca de 10 mm x 135 mm x 44 dentes</w:t>
      </w:r>
    </w:p>
    <w:p w14:paraId="4B9ACC3C" w14:textId="77777777" w:rsidR="007C6A72" w:rsidRPr="007C6A72" w:rsidRDefault="007C6A72" w:rsidP="007C6A72">
      <w:p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Catraca de 11 mm x 142 mm x 30 dentes</w:t>
      </w:r>
    </w:p>
    <w:p w14:paraId="0C99FA28" w14:textId="77777777" w:rsidR="007C6A72" w:rsidRPr="007C6A72" w:rsidRDefault="007C6A72" w:rsidP="007C6A72">
      <w:p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Catraca de 11 mm x 142 mm x 42 dentes</w:t>
      </w:r>
    </w:p>
    <w:p w14:paraId="5E1A510B" w14:textId="77777777" w:rsidR="007C6A72" w:rsidRPr="007C6A72" w:rsidRDefault="007C6A72" w:rsidP="007C6A72">
      <w:pPr>
        <w:rPr>
          <w:rFonts w:asciiTheme="majorHAnsi" w:hAnsiTheme="majorHAnsi"/>
          <w:sz w:val="22"/>
          <w:szCs w:val="22"/>
        </w:rPr>
      </w:pPr>
    </w:p>
    <w:p w14:paraId="32A3EF62" w14:textId="60F4541B" w:rsidR="007C6A72" w:rsidRPr="007C6A72" w:rsidRDefault="007C6A72" w:rsidP="007C6A72">
      <w:pPr>
        <w:pStyle w:val="ListParagraph"/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7C6A72">
        <w:rPr>
          <w:rFonts w:asciiTheme="majorHAnsi" w:hAnsiTheme="majorHAnsi"/>
          <w:b/>
          <w:sz w:val="22"/>
          <w:szCs w:val="22"/>
        </w:rPr>
        <w:t xml:space="preserve">Agora sua vez elabore o projeto de uma catraca de </w:t>
      </w:r>
      <w:r w:rsidR="00C20287" w:rsidRPr="007C6A72">
        <w:rPr>
          <w:rFonts w:asciiTheme="majorHAnsi" w:hAnsiTheme="majorHAnsi"/>
          <w:b/>
          <w:sz w:val="22"/>
          <w:szCs w:val="22"/>
        </w:rPr>
        <w:t xml:space="preserve">bicicleta. </w:t>
      </w:r>
      <w:r w:rsidR="003F7123">
        <w:rPr>
          <w:rFonts w:asciiTheme="majorHAnsi" w:hAnsiTheme="majorHAnsi"/>
          <w:b/>
          <w:sz w:val="22"/>
          <w:szCs w:val="22"/>
        </w:rPr>
        <w:t>(Vl.5,0)</w:t>
      </w:r>
    </w:p>
    <w:p w14:paraId="7507DA53" w14:textId="77777777" w:rsidR="007C6A72" w:rsidRPr="007C6A72" w:rsidRDefault="007C6A72" w:rsidP="007C6A72">
      <w:pPr>
        <w:shd w:val="clear" w:color="auto" w:fill="FFFFFF"/>
        <w:spacing w:line="270" w:lineRule="atLeast"/>
        <w:rPr>
          <w:rFonts w:asciiTheme="majorHAnsi" w:hAnsiTheme="majorHAnsi"/>
          <w:b/>
          <w:bCs/>
          <w:noProof/>
          <w:sz w:val="22"/>
          <w:szCs w:val="22"/>
        </w:rPr>
      </w:pPr>
    </w:p>
    <w:p w14:paraId="3F5AD433" w14:textId="7D6C1D87" w:rsidR="004A018C" w:rsidRPr="007C6A72" w:rsidRDefault="004A018C" w:rsidP="007C6A72">
      <w:pPr>
        <w:pStyle w:val="ListParagraph"/>
        <w:numPr>
          <w:ilvl w:val="0"/>
          <w:numId w:val="41"/>
        </w:numPr>
        <w:shd w:val="clear" w:color="auto" w:fill="FFFFFF"/>
        <w:spacing w:line="270" w:lineRule="atLeast"/>
        <w:rPr>
          <w:rFonts w:asciiTheme="majorHAnsi" w:hAnsiTheme="majorHAnsi"/>
          <w:b/>
          <w:bCs/>
          <w:noProof/>
          <w:sz w:val="22"/>
          <w:szCs w:val="22"/>
        </w:rPr>
      </w:pPr>
      <w:r w:rsidRPr="007C6A72">
        <w:rPr>
          <w:rFonts w:asciiTheme="majorHAnsi" w:hAnsiTheme="majorHAnsi"/>
          <w:b/>
          <w:bCs/>
          <w:noProof/>
          <w:sz w:val="22"/>
          <w:szCs w:val="22"/>
        </w:rPr>
        <w:t>Faça um video do projeto com</w:t>
      </w:r>
      <w:r w:rsidRPr="007C6A72">
        <w:rPr>
          <w:rFonts w:asciiTheme="majorHAnsi" w:hAnsiTheme="majorHAnsi"/>
          <w:b/>
          <w:sz w:val="22"/>
          <w:szCs w:val="22"/>
        </w:rPr>
        <w:t xml:space="preserve"> itens incluídos no vídeo: os itens do vídeo devem ser narrados com a voz do aluno (a)</w:t>
      </w:r>
      <w:r w:rsidR="003F7123">
        <w:rPr>
          <w:rFonts w:asciiTheme="majorHAnsi" w:hAnsiTheme="majorHAnsi"/>
          <w:b/>
          <w:sz w:val="22"/>
          <w:szCs w:val="22"/>
        </w:rPr>
        <w:t xml:space="preserve"> (Vl.5,0)</w:t>
      </w:r>
    </w:p>
    <w:p w14:paraId="1A8B715C" w14:textId="77777777" w:rsidR="004A018C" w:rsidRPr="007C6A72" w:rsidRDefault="004A018C" w:rsidP="004A018C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Seu nome</w:t>
      </w:r>
    </w:p>
    <w:p w14:paraId="72889F2D" w14:textId="77777777" w:rsidR="004A018C" w:rsidRPr="007C6A72" w:rsidRDefault="004A018C" w:rsidP="004A018C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A data da atividade</w:t>
      </w:r>
    </w:p>
    <w:p w14:paraId="7E4F697F" w14:textId="77777777" w:rsidR="004A018C" w:rsidRPr="007C6A72" w:rsidRDefault="004A018C" w:rsidP="004A018C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Seu curso</w:t>
      </w:r>
    </w:p>
    <w:p w14:paraId="478F198F" w14:textId="27F3C0F0" w:rsidR="004A018C" w:rsidRPr="007C6A72" w:rsidRDefault="007C6A72" w:rsidP="004A018C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Dois</w:t>
      </w:r>
      <w:r w:rsidR="004A018C" w:rsidRPr="007C6A72">
        <w:rPr>
          <w:rFonts w:asciiTheme="majorHAnsi" w:hAnsiTheme="majorHAnsi"/>
          <w:sz w:val="22"/>
          <w:szCs w:val="22"/>
        </w:rPr>
        <w:t xml:space="preserve"> comandos usados para criar seu projeto</w:t>
      </w:r>
    </w:p>
    <w:p w14:paraId="7386BDD4" w14:textId="0C1628AE" w:rsidR="005634E6" w:rsidRPr="007C6A72" w:rsidRDefault="005634E6" w:rsidP="005634E6">
      <w:pPr>
        <w:pStyle w:val="ListParagraph"/>
        <w:ind w:left="720"/>
        <w:jc w:val="center"/>
        <w:rPr>
          <w:rFonts w:asciiTheme="majorHAnsi" w:hAnsiTheme="majorHAnsi"/>
          <w:noProof/>
          <w:sz w:val="22"/>
          <w:szCs w:val="22"/>
        </w:rPr>
      </w:pPr>
    </w:p>
    <w:p w14:paraId="67677FFB" w14:textId="77777777" w:rsidR="005634E6" w:rsidRPr="007C6A72" w:rsidRDefault="005634E6" w:rsidP="005634E6">
      <w:pPr>
        <w:pStyle w:val="ListParagraph"/>
        <w:ind w:left="720"/>
        <w:jc w:val="center"/>
        <w:rPr>
          <w:rFonts w:asciiTheme="majorHAnsi" w:hAnsiTheme="majorHAnsi"/>
          <w:noProof/>
          <w:sz w:val="22"/>
          <w:szCs w:val="22"/>
        </w:rPr>
      </w:pPr>
    </w:p>
    <w:sectPr w:rsidR="005634E6" w:rsidRPr="007C6A72" w:rsidSect="009C6BF4">
      <w:footerReference w:type="default" r:id="rId9"/>
      <w:headerReference w:type="firs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DB42" w14:textId="77777777" w:rsidR="00776E07" w:rsidRDefault="00776E07">
      <w:r>
        <w:separator/>
      </w:r>
    </w:p>
  </w:endnote>
  <w:endnote w:type="continuationSeparator" w:id="0">
    <w:p w14:paraId="369C9951" w14:textId="77777777" w:rsidR="00776E07" w:rsidRDefault="0077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259B9568" w:rsidR="006309A6" w:rsidRDefault="00136E44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5CBF7F63" wp14:editId="5528D48B">
              <wp:simplePos x="0" y="0"/>
              <wp:positionH relativeFrom="column">
                <wp:posOffset>-306705</wp:posOffset>
              </wp:positionH>
              <wp:positionV relativeFrom="paragraph">
                <wp:posOffset>156210</wp:posOffset>
              </wp:positionV>
              <wp:extent cx="5410200" cy="240030"/>
              <wp:effectExtent l="0" t="0" r="0" b="7620"/>
              <wp:wrapNone/>
              <wp:docPr id="1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F9DCE1" w14:textId="77777777" w:rsidR="00136E44" w:rsidRPr="009C6BF4" w:rsidRDefault="00136E44" w:rsidP="00136E4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F7F63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24.15pt;margin-top:12.3pt;width:426pt;height:18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" fillcolor="white [3201]" stroked="f" strokeweight=".5pt">
              <v:textbox>
                <w:txbxContent>
                  <w:p w14:paraId="6DF9DCE1" w14:textId="77777777" w:rsidR="00136E44" w:rsidRPr="009C6BF4" w:rsidRDefault="00136E44" w:rsidP="00136E4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C0D4" w14:textId="77777777" w:rsidR="00776E07" w:rsidRDefault="00776E07">
      <w:r>
        <w:separator/>
      </w:r>
    </w:p>
  </w:footnote>
  <w:footnote w:type="continuationSeparator" w:id="0">
    <w:p w14:paraId="629480B1" w14:textId="77777777" w:rsidR="00776E07" w:rsidRDefault="00776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055D0F5" w14:textId="0A1A139F" w:rsidR="006A6CB1" w:rsidRPr="006A6CB1" w:rsidRDefault="00000000" w:rsidP="006A6CB1">
                          <w:pPr>
                            <w:jc w:val="center"/>
                            <w:rPr>
                              <w:b/>
                              <w:sz w:val="56"/>
                              <w:szCs w:val="28"/>
                            </w:rPr>
                          </w:pPr>
                          <w:hyperlink r:id="rId1" w:tooltip="Introdução à mesa eletrônica" w:history="1">
                            <w:r w:rsidR="006A6CB1">
                              <w:rPr>
                                <w:rStyle w:val="Hyperlink"/>
                                <w:b/>
                                <w:color w:val="auto"/>
                                <w:sz w:val="44"/>
                                <w:u w:val="none"/>
                              </w:rPr>
                              <w:t>Introdução à Mesa E</w:t>
                            </w:r>
                            <w:r w:rsidR="006A6CB1" w:rsidRPr="006A6CB1">
                              <w:rPr>
                                <w:rStyle w:val="Hyperlink"/>
                                <w:b/>
                                <w:color w:val="auto"/>
                                <w:sz w:val="44"/>
                                <w:u w:val="none"/>
                              </w:rPr>
                              <w:t>letrônica</w:t>
                            </w:r>
                          </w:hyperlink>
                        </w:p>
                        <w:p w14:paraId="555D74A4" w14:textId="49111B6C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3055D0F5" w14:textId="0A1A139F" w:rsidR="006A6CB1" w:rsidRPr="006A6CB1" w:rsidRDefault="00000000" w:rsidP="006A6CB1">
                    <w:pPr>
                      <w:jc w:val="center"/>
                      <w:rPr>
                        <w:b/>
                        <w:sz w:val="56"/>
                        <w:szCs w:val="28"/>
                      </w:rPr>
                    </w:pPr>
                    <w:hyperlink r:id="rId2" w:tooltip="Introdução à mesa eletrônica" w:history="1">
                      <w:r w:rsidR="006A6CB1">
                        <w:rPr>
                          <w:rStyle w:val="Hyperlink"/>
                          <w:b/>
                          <w:color w:val="auto"/>
                          <w:sz w:val="44"/>
                          <w:u w:val="none"/>
                        </w:rPr>
                        <w:t>Introdução à Mesa E</w:t>
                      </w:r>
                      <w:r w:rsidR="006A6CB1" w:rsidRPr="006A6CB1">
                        <w:rPr>
                          <w:rStyle w:val="Hyperlink"/>
                          <w:b/>
                          <w:color w:val="auto"/>
                          <w:sz w:val="44"/>
                          <w:u w:val="none"/>
                        </w:rPr>
                        <w:t>letrônica</w:t>
                      </w:r>
                    </w:hyperlink>
                  </w:p>
                  <w:p w14:paraId="555D74A4" w14:textId="49111B6C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04AAC341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1357D2">
                            <w:rPr>
                              <w:b/>
                              <w:sz w:val="22"/>
                              <w:szCs w:val="22"/>
                            </w:rPr>
                            <w:t>31</w:t>
                          </w:r>
                          <w:r w:rsidR="00420272">
                            <w:rPr>
                              <w:b/>
                              <w:sz w:val="22"/>
                              <w:szCs w:val="22"/>
                            </w:rPr>
                            <w:t>/08/2025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04AAC341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1357D2">
                      <w:rPr>
                        <w:b/>
                        <w:sz w:val="22"/>
                        <w:szCs w:val="22"/>
                      </w:rPr>
                      <w:t>31</w:t>
                    </w:r>
                    <w:r w:rsidR="00420272">
                      <w:rPr>
                        <w:b/>
                        <w:sz w:val="22"/>
                        <w:szCs w:val="22"/>
                      </w:rPr>
                      <w:t>/08/2025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4C8FF2DA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420272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4C8FF2DA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420272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64E4B7FE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6A6CB1">
      <w:rPr>
        <w:b/>
        <w:sz w:val="44"/>
        <w:szCs w:val="44"/>
      </w:rPr>
      <w:t>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9A2E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19D4276D" w14:textId="77777777" w:rsidR="007C6A72" w:rsidRPr="000160C6" w:rsidRDefault="007C6A72" w:rsidP="007C6A72">
    <w:p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  <w:u w:val="single"/>
      </w:rPr>
      <w:t>INSTRUÇÕES</w:t>
    </w:r>
    <w:r w:rsidRPr="000160C6">
      <w:rPr>
        <w:rFonts w:asciiTheme="majorHAnsi" w:hAnsiTheme="majorHAnsi"/>
        <w:b/>
        <w:sz w:val="20"/>
      </w:rPr>
      <w:t>:</w:t>
    </w:r>
  </w:p>
  <w:p w14:paraId="7AF94D05" w14:textId="77777777" w:rsidR="007C6A72" w:rsidRPr="000160C6" w:rsidRDefault="007C6A72" w:rsidP="007C6A72">
    <w:pPr>
      <w:rPr>
        <w:rFonts w:asciiTheme="majorHAnsi" w:hAnsiTheme="majorHAnsi"/>
        <w:b/>
        <w:sz w:val="20"/>
      </w:rPr>
    </w:pPr>
  </w:p>
  <w:p w14:paraId="490CC382" w14:textId="77777777" w:rsidR="007C6A72" w:rsidRPr="000160C6" w:rsidRDefault="007C6A72" w:rsidP="007C6A72">
    <w:pPr>
      <w:numPr>
        <w:ilvl w:val="0"/>
        <w:numId w:val="1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Esta Atividade contém questões totalizando 10 (dez) pontos;</w:t>
    </w:r>
  </w:p>
  <w:p w14:paraId="09B53476" w14:textId="77777777" w:rsidR="007C6A72" w:rsidRPr="000160C6" w:rsidRDefault="007C6A72" w:rsidP="007C6A72">
    <w:pPr>
      <w:numPr>
        <w:ilvl w:val="0"/>
        <w:numId w:val="1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 xml:space="preserve">Você deve preencher dos dados no Cabeçalho para sua identificação: </w:t>
    </w:r>
  </w:p>
  <w:p w14:paraId="07AA4B5E" w14:textId="77777777" w:rsidR="007C6A72" w:rsidRPr="000160C6" w:rsidRDefault="007C6A72" w:rsidP="007C6A72">
    <w:pPr>
      <w:numPr>
        <w:ilvl w:val="1"/>
        <w:numId w:val="1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Nome / Data de entrega.</w:t>
    </w:r>
  </w:p>
  <w:p w14:paraId="2B1A06FA" w14:textId="77777777" w:rsidR="007C6A72" w:rsidRPr="000160C6" w:rsidRDefault="007C6A72" w:rsidP="007C6A72">
    <w:pPr>
      <w:pStyle w:val="ListParagraph"/>
      <w:numPr>
        <w:ilvl w:val="0"/>
        <w:numId w:val="43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Aqui estão as informações sobre o formato de envio de respostas para a atividade:</w:t>
    </w:r>
  </w:p>
  <w:p w14:paraId="208A76A5" w14:textId="77777777" w:rsidR="007C6A72" w:rsidRPr="000160C6" w:rsidRDefault="007C6A72" w:rsidP="007C6A72">
    <w:pPr>
      <w:pStyle w:val="ListParagraph"/>
      <w:numPr>
        <w:ilvl w:val="0"/>
        <w:numId w:val="42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>Projeto: DWG (5,0 pontos)</w:t>
    </w:r>
  </w:p>
  <w:p w14:paraId="7AF658E7" w14:textId="77777777" w:rsidR="007C6A72" w:rsidRPr="000160C6" w:rsidRDefault="007C6A72" w:rsidP="007C6A72">
    <w:pPr>
      <w:pStyle w:val="ListParagraph"/>
      <w:numPr>
        <w:ilvl w:val="0"/>
        <w:numId w:val="42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 xml:space="preserve">Vídeo: MP4 (Vl.5,0 pontos) </w:t>
    </w:r>
  </w:p>
  <w:p w14:paraId="57BD8243" w14:textId="77777777" w:rsidR="007C6A72" w:rsidRPr="000160C6" w:rsidRDefault="007C6A72" w:rsidP="007C6A72">
    <w:pPr>
      <w:pStyle w:val="ListParagraph"/>
      <w:numPr>
        <w:ilvl w:val="0"/>
        <w:numId w:val="43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Aqui estão os itens incluídos no vídeo: os itens do vídeo devem ser narrados com a voz do aluno (a)</w:t>
    </w:r>
  </w:p>
  <w:p w14:paraId="1C3B375B" w14:textId="77777777" w:rsidR="007C6A72" w:rsidRPr="000160C6" w:rsidRDefault="007C6A72" w:rsidP="007C6A72">
    <w:pPr>
      <w:pStyle w:val="ListParagraph"/>
      <w:numPr>
        <w:ilvl w:val="0"/>
        <w:numId w:val="37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>Seu nome</w:t>
    </w:r>
  </w:p>
  <w:p w14:paraId="26C770EE" w14:textId="77777777" w:rsidR="007C6A72" w:rsidRPr="000160C6" w:rsidRDefault="007C6A72" w:rsidP="007C6A72">
    <w:pPr>
      <w:pStyle w:val="ListParagraph"/>
      <w:numPr>
        <w:ilvl w:val="0"/>
        <w:numId w:val="37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>A data da atividade</w:t>
    </w:r>
  </w:p>
  <w:p w14:paraId="4C443041" w14:textId="77777777" w:rsidR="007C6A72" w:rsidRPr="000160C6" w:rsidRDefault="007C6A72" w:rsidP="007C6A72">
    <w:pPr>
      <w:pStyle w:val="ListParagraph"/>
      <w:numPr>
        <w:ilvl w:val="0"/>
        <w:numId w:val="37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>Seu curso</w:t>
    </w:r>
  </w:p>
  <w:p w14:paraId="6EFC06A0" w14:textId="734034C1" w:rsidR="007C6A72" w:rsidRPr="000160C6" w:rsidRDefault="007C6A72" w:rsidP="007C6A72">
    <w:pPr>
      <w:pStyle w:val="ListParagraph"/>
      <w:numPr>
        <w:ilvl w:val="0"/>
        <w:numId w:val="37"/>
      </w:numPr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Dois</w:t>
    </w:r>
    <w:r w:rsidRPr="000160C6">
      <w:rPr>
        <w:rFonts w:asciiTheme="majorHAnsi" w:hAnsiTheme="majorHAnsi"/>
        <w:sz w:val="20"/>
      </w:rPr>
      <w:t xml:space="preserve"> comandos usados para criar seu projeto</w:t>
    </w:r>
  </w:p>
  <w:p w14:paraId="5597203C" w14:textId="77777777" w:rsidR="007C6A72" w:rsidRPr="000160C6" w:rsidRDefault="007C6A72" w:rsidP="007C6A72">
    <w:pPr>
      <w:pStyle w:val="ListParagraph"/>
      <w:numPr>
        <w:ilvl w:val="0"/>
        <w:numId w:val="43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 xml:space="preserve">Certifique-se de fazer o upload dos arquivos nos formatos especificados. </w:t>
    </w:r>
  </w:p>
  <w:p w14:paraId="21BC7E3B" w14:textId="77777777" w:rsidR="007C6A72" w:rsidRPr="000160C6" w:rsidRDefault="007C6A72" w:rsidP="007C6A72">
    <w:p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 xml:space="preserve">                Se o aluno(a) fizer upload </w:t>
    </w:r>
    <w:proofErr w:type="gramStart"/>
    <w:r w:rsidRPr="000160C6">
      <w:rPr>
        <w:rFonts w:asciiTheme="majorHAnsi" w:hAnsiTheme="majorHAnsi"/>
        <w:b/>
        <w:sz w:val="20"/>
      </w:rPr>
      <w:t>de  arquivos</w:t>
    </w:r>
    <w:proofErr w:type="gramEnd"/>
    <w:r w:rsidRPr="000160C6">
      <w:rPr>
        <w:rFonts w:asciiTheme="majorHAnsi" w:hAnsiTheme="majorHAnsi"/>
        <w:b/>
        <w:sz w:val="20"/>
      </w:rPr>
      <w:t xml:space="preserve"> em outros formatos, eles não serão avaliados.</w:t>
    </w:r>
  </w:p>
  <w:p w14:paraId="57436E81" w14:textId="77777777" w:rsidR="007C6A72" w:rsidRPr="000160C6" w:rsidRDefault="007C6A72" w:rsidP="007C6A72">
    <w:pPr>
      <w:pStyle w:val="ListParagraph"/>
      <w:numPr>
        <w:ilvl w:val="0"/>
        <w:numId w:val="43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 xml:space="preserve">O programa indicado para compactar as respostas é o </w:t>
    </w:r>
    <w:proofErr w:type="spellStart"/>
    <w:r w:rsidRPr="000160C6">
      <w:rPr>
        <w:rFonts w:asciiTheme="majorHAnsi" w:hAnsiTheme="majorHAnsi"/>
        <w:b/>
        <w:sz w:val="20"/>
      </w:rPr>
      <w:t>WinRAR</w:t>
    </w:r>
    <w:proofErr w:type="spellEnd"/>
  </w:p>
  <w:p w14:paraId="50F3393B" w14:textId="77777777" w:rsidR="007C6A72" w:rsidRPr="000160C6" w:rsidRDefault="007C6A72" w:rsidP="007C6A72">
    <w:pPr>
      <w:pStyle w:val="ListParagraph"/>
      <w:numPr>
        <w:ilvl w:val="0"/>
        <w:numId w:val="43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Envio o arquivo pelo sistema no local indicado;</w:t>
    </w:r>
  </w:p>
  <w:p w14:paraId="1DE77BA1" w14:textId="77777777" w:rsidR="007C6A72" w:rsidRPr="000160C6" w:rsidRDefault="007C6A72" w:rsidP="007C6A72">
    <w:pPr>
      <w:pStyle w:val="ListParagraph"/>
      <w:numPr>
        <w:ilvl w:val="0"/>
        <w:numId w:val="43"/>
      </w:numPr>
      <w:rPr>
        <w:rFonts w:asciiTheme="majorHAnsi" w:hAnsiTheme="majorHAnsi" w:cs="Arial"/>
        <w:bCs/>
        <w:color w:val="FFFFFF" w:themeColor="background1"/>
        <w:sz w:val="20"/>
      </w:rPr>
    </w:pPr>
    <w:r w:rsidRPr="000160C6">
      <w:rPr>
        <w:rFonts w:asciiTheme="majorHAnsi" w:hAnsiTheme="majorHAnsi"/>
        <w:b/>
        <w:sz w:val="20"/>
      </w:rPr>
      <w:t>Em caso de dúvidas consulte o seu Tutor.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B15F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1A"/>
    <w:multiLevelType w:val="hybridMultilevel"/>
    <w:tmpl w:val="1B7CEEA2"/>
    <w:lvl w:ilvl="0" w:tplc="AA646F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01454"/>
    <w:multiLevelType w:val="hybridMultilevel"/>
    <w:tmpl w:val="143CA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3A32"/>
    <w:multiLevelType w:val="hybridMultilevel"/>
    <w:tmpl w:val="7C5AEA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358C8"/>
    <w:multiLevelType w:val="hybridMultilevel"/>
    <w:tmpl w:val="793ED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E7A8D"/>
    <w:multiLevelType w:val="multilevel"/>
    <w:tmpl w:val="A3A2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C2A91"/>
    <w:multiLevelType w:val="multilevel"/>
    <w:tmpl w:val="860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3494A"/>
    <w:multiLevelType w:val="hybridMultilevel"/>
    <w:tmpl w:val="6A1625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7007F"/>
    <w:multiLevelType w:val="hybridMultilevel"/>
    <w:tmpl w:val="8286EF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781C26"/>
    <w:multiLevelType w:val="hybridMultilevel"/>
    <w:tmpl w:val="1F60F3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00461">
    <w:abstractNumId w:val="26"/>
  </w:num>
  <w:num w:numId="2" w16cid:durableId="1749840852">
    <w:abstractNumId w:val="34"/>
  </w:num>
  <w:num w:numId="3" w16cid:durableId="1877961090">
    <w:abstractNumId w:val="29"/>
  </w:num>
  <w:num w:numId="4" w16cid:durableId="236600193">
    <w:abstractNumId w:val="35"/>
  </w:num>
  <w:num w:numId="5" w16cid:durableId="1625624108">
    <w:abstractNumId w:val="20"/>
  </w:num>
  <w:num w:numId="6" w16cid:durableId="577859571">
    <w:abstractNumId w:val="36"/>
  </w:num>
  <w:num w:numId="7" w16cid:durableId="1436974993">
    <w:abstractNumId w:val="5"/>
  </w:num>
  <w:num w:numId="8" w16cid:durableId="811018491">
    <w:abstractNumId w:val="21"/>
  </w:num>
  <w:num w:numId="9" w16cid:durableId="392049757">
    <w:abstractNumId w:val="30"/>
  </w:num>
  <w:num w:numId="10" w16cid:durableId="2136677815">
    <w:abstractNumId w:val="33"/>
  </w:num>
  <w:num w:numId="11" w16cid:durableId="555968007">
    <w:abstractNumId w:val="8"/>
  </w:num>
  <w:num w:numId="12" w16cid:durableId="491481711">
    <w:abstractNumId w:val="6"/>
  </w:num>
  <w:num w:numId="13" w16cid:durableId="892036052">
    <w:abstractNumId w:val="39"/>
  </w:num>
  <w:num w:numId="14" w16cid:durableId="1841693501">
    <w:abstractNumId w:val="2"/>
  </w:num>
  <w:num w:numId="15" w16cid:durableId="1070277438">
    <w:abstractNumId w:val="25"/>
  </w:num>
  <w:num w:numId="16" w16cid:durableId="362947331">
    <w:abstractNumId w:val="23"/>
  </w:num>
  <w:num w:numId="17" w16cid:durableId="1297025693">
    <w:abstractNumId w:val="16"/>
  </w:num>
  <w:num w:numId="18" w16cid:durableId="230232703">
    <w:abstractNumId w:val="41"/>
  </w:num>
  <w:num w:numId="19" w16cid:durableId="50739241">
    <w:abstractNumId w:val="1"/>
  </w:num>
  <w:num w:numId="20" w16cid:durableId="428158108">
    <w:abstractNumId w:val="9"/>
  </w:num>
  <w:num w:numId="21" w16cid:durableId="1895847154">
    <w:abstractNumId w:val="14"/>
  </w:num>
  <w:num w:numId="22" w16cid:durableId="2121602605">
    <w:abstractNumId w:val="37"/>
  </w:num>
  <w:num w:numId="23" w16cid:durableId="21203701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50319059">
    <w:abstractNumId w:val="13"/>
  </w:num>
  <w:num w:numId="25" w16cid:durableId="1329291242">
    <w:abstractNumId w:val="22"/>
  </w:num>
  <w:num w:numId="26" w16cid:durableId="1045106865">
    <w:abstractNumId w:val="19"/>
  </w:num>
  <w:num w:numId="27" w16cid:durableId="351810322">
    <w:abstractNumId w:val="32"/>
  </w:num>
  <w:num w:numId="28" w16cid:durableId="1501582818">
    <w:abstractNumId w:val="12"/>
  </w:num>
  <w:num w:numId="29" w16cid:durableId="987396987">
    <w:abstractNumId w:val="18"/>
  </w:num>
  <w:num w:numId="30" w16cid:durableId="769424128">
    <w:abstractNumId w:val="42"/>
  </w:num>
  <w:num w:numId="31" w16cid:durableId="526796987">
    <w:abstractNumId w:val="24"/>
  </w:num>
  <w:num w:numId="32" w16cid:durableId="157770861">
    <w:abstractNumId w:val="27"/>
  </w:num>
  <w:num w:numId="33" w16cid:durableId="1798916558">
    <w:abstractNumId w:val="17"/>
  </w:num>
  <w:num w:numId="34" w16cid:durableId="2144301689">
    <w:abstractNumId w:val="15"/>
  </w:num>
  <w:num w:numId="35" w16cid:durableId="1041827912">
    <w:abstractNumId w:val="0"/>
  </w:num>
  <w:num w:numId="36" w16cid:durableId="1939941575">
    <w:abstractNumId w:val="3"/>
  </w:num>
  <w:num w:numId="37" w16cid:durableId="1944150392">
    <w:abstractNumId w:val="28"/>
  </w:num>
  <w:num w:numId="38" w16cid:durableId="2011443467">
    <w:abstractNumId w:val="7"/>
  </w:num>
  <w:num w:numId="39" w16cid:durableId="200945403">
    <w:abstractNumId w:val="10"/>
  </w:num>
  <w:num w:numId="40" w16cid:durableId="949118971">
    <w:abstractNumId w:val="11"/>
  </w:num>
  <w:num w:numId="41" w16cid:durableId="636686928">
    <w:abstractNumId w:val="4"/>
  </w:num>
  <w:num w:numId="42" w16cid:durableId="681053764">
    <w:abstractNumId w:val="40"/>
  </w:num>
  <w:num w:numId="43" w16cid:durableId="1047797065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42F7C"/>
    <w:rsid w:val="000606D2"/>
    <w:rsid w:val="00065AB6"/>
    <w:rsid w:val="00066730"/>
    <w:rsid w:val="00067DEB"/>
    <w:rsid w:val="00070928"/>
    <w:rsid w:val="00077EEF"/>
    <w:rsid w:val="0008382E"/>
    <w:rsid w:val="00097201"/>
    <w:rsid w:val="000B1C2A"/>
    <w:rsid w:val="000C21DA"/>
    <w:rsid w:val="000D0284"/>
    <w:rsid w:val="000E107A"/>
    <w:rsid w:val="000E37A3"/>
    <w:rsid w:val="000E7897"/>
    <w:rsid w:val="00112539"/>
    <w:rsid w:val="001140D9"/>
    <w:rsid w:val="001357D2"/>
    <w:rsid w:val="00136E44"/>
    <w:rsid w:val="0014798B"/>
    <w:rsid w:val="001501F1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39CB"/>
    <w:rsid w:val="003548A9"/>
    <w:rsid w:val="003562E4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3F7123"/>
    <w:rsid w:val="004035EB"/>
    <w:rsid w:val="00404EB0"/>
    <w:rsid w:val="00412D08"/>
    <w:rsid w:val="0041390B"/>
    <w:rsid w:val="00420272"/>
    <w:rsid w:val="0042499B"/>
    <w:rsid w:val="00434F9D"/>
    <w:rsid w:val="00447FE2"/>
    <w:rsid w:val="0045062D"/>
    <w:rsid w:val="004531A8"/>
    <w:rsid w:val="004633D9"/>
    <w:rsid w:val="00471D46"/>
    <w:rsid w:val="00473195"/>
    <w:rsid w:val="00473831"/>
    <w:rsid w:val="00473A92"/>
    <w:rsid w:val="00477D12"/>
    <w:rsid w:val="004813F2"/>
    <w:rsid w:val="004955BB"/>
    <w:rsid w:val="004A018C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47779"/>
    <w:rsid w:val="00554227"/>
    <w:rsid w:val="00554B34"/>
    <w:rsid w:val="00556CCD"/>
    <w:rsid w:val="005634E6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A6CB1"/>
    <w:rsid w:val="006B34E6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6FE8"/>
    <w:rsid w:val="00767B4D"/>
    <w:rsid w:val="00776E07"/>
    <w:rsid w:val="00783C78"/>
    <w:rsid w:val="00785125"/>
    <w:rsid w:val="00787BE1"/>
    <w:rsid w:val="007A7A94"/>
    <w:rsid w:val="007C2FE9"/>
    <w:rsid w:val="007C321A"/>
    <w:rsid w:val="007C67CB"/>
    <w:rsid w:val="007C6A72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4FB9"/>
    <w:rsid w:val="008D7F5D"/>
    <w:rsid w:val="008E396E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26C"/>
    <w:rsid w:val="009D39B2"/>
    <w:rsid w:val="009D6B82"/>
    <w:rsid w:val="009E079E"/>
    <w:rsid w:val="009E25B0"/>
    <w:rsid w:val="00A060A3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84842"/>
    <w:rsid w:val="00A85C8B"/>
    <w:rsid w:val="00AA5126"/>
    <w:rsid w:val="00AA5337"/>
    <w:rsid w:val="00AB224F"/>
    <w:rsid w:val="00AE2AEC"/>
    <w:rsid w:val="00B13780"/>
    <w:rsid w:val="00B44CF5"/>
    <w:rsid w:val="00B476A9"/>
    <w:rsid w:val="00B56B93"/>
    <w:rsid w:val="00B729C8"/>
    <w:rsid w:val="00B76588"/>
    <w:rsid w:val="00B803C0"/>
    <w:rsid w:val="00B84EC9"/>
    <w:rsid w:val="00B95358"/>
    <w:rsid w:val="00BA3B50"/>
    <w:rsid w:val="00BA4F8A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0287"/>
    <w:rsid w:val="00C21A19"/>
    <w:rsid w:val="00C26B7C"/>
    <w:rsid w:val="00C32DDA"/>
    <w:rsid w:val="00C34689"/>
    <w:rsid w:val="00C37562"/>
    <w:rsid w:val="00C453F4"/>
    <w:rsid w:val="00C47C17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077CB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E1569F"/>
    <w:rsid w:val="00E206C5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7315A"/>
    <w:rsid w:val="00F82E4A"/>
    <w:rsid w:val="00F8382D"/>
    <w:rsid w:val="00FA465F"/>
    <w:rsid w:val="00FA4BBF"/>
    <w:rsid w:val="00FC5772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BEAEACA1-C920-4C43-BD3E-8D0FC119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ficacaotecnica.com.br/course/view.php?id=24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g"/><Relationship Id="rId2" Type="http://schemas.openxmlformats.org/officeDocument/2006/relationships/hyperlink" Target="https://www.certificacaotecnica.com.br/course/view.php?id=2423" TargetMode="External"/><Relationship Id="rId1" Type="http://schemas.openxmlformats.org/officeDocument/2006/relationships/hyperlink" Target="https://www.certificacaotecnica.com.br/course/view.php?id=242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B9AE7-8AD0-4926-ABB8-339ED1D0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5</cp:revision>
  <cp:lastPrinted>2016-07-02T13:04:00Z</cp:lastPrinted>
  <dcterms:created xsi:type="dcterms:W3CDTF">2023-08-11T00:30:00Z</dcterms:created>
  <dcterms:modified xsi:type="dcterms:W3CDTF">2025-08-31T11:27:00Z</dcterms:modified>
</cp:coreProperties>
</file>