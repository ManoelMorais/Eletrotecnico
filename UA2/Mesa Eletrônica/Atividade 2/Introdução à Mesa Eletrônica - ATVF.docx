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7E40" w14:textId="68994A87" w:rsidR="006A6CB1" w:rsidRPr="00A060A3" w:rsidRDefault="00766371" w:rsidP="006A6CB1">
      <w:pPr>
        <w:jc w:val="center"/>
        <w:rPr>
          <w:b/>
          <w:sz w:val="28"/>
          <w:szCs w:val="28"/>
        </w:rPr>
      </w:pPr>
      <w:r w:rsidRPr="00A060A3">
        <w:rPr>
          <w:b/>
          <w:sz w:val="28"/>
          <w:szCs w:val="28"/>
        </w:rPr>
        <w:t xml:space="preserve">Atividade Prática </w:t>
      </w:r>
      <w:r w:rsidR="00EA645F">
        <w:rPr>
          <w:b/>
          <w:sz w:val="28"/>
          <w:szCs w:val="28"/>
        </w:rPr>
        <w:t>Final</w:t>
      </w:r>
      <w:r w:rsidR="006A6CB1" w:rsidRPr="00A060A3">
        <w:rPr>
          <w:b/>
          <w:sz w:val="28"/>
          <w:szCs w:val="28"/>
        </w:rPr>
        <w:t xml:space="preserve"> - </w:t>
      </w:r>
      <w:hyperlink r:id="rId8" w:tooltip="Introdução à mesa eletrônica" w:history="1">
        <w:r w:rsidR="006A6CB1" w:rsidRPr="00A060A3">
          <w:rPr>
            <w:rStyle w:val="Hyperlink"/>
            <w:b/>
            <w:color w:val="auto"/>
            <w:sz w:val="28"/>
            <w:szCs w:val="28"/>
            <w:u w:val="none"/>
          </w:rPr>
          <w:t>Introdução à Mesa Eletrônica</w:t>
        </w:r>
      </w:hyperlink>
    </w:p>
    <w:p w14:paraId="542F08BD" w14:textId="77777777" w:rsidR="00766371" w:rsidRDefault="00766371" w:rsidP="00766371">
      <w:pPr>
        <w:jc w:val="center"/>
      </w:pPr>
    </w:p>
    <w:p w14:paraId="2B6F0D88" w14:textId="457A780A" w:rsidR="00766371" w:rsidRPr="001B2A5D" w:rsidRDefault="00766371" w:rsidP="00766371">
      <w:pPr>
        <w:jc w:val="left"/>
        <w:rPr>
          <w:b/>
        </w:rPr>
      </w:pPr>
      <w:r w:rsidRPr="001B2A5D">
        <w:rPr>
          <w:b/>
        </w:rPr>
        <w:t>Nome:</w:t>
      </w:r>
      <w:r w:rsidR="00733401">
        <w:rPr>
          <w:b/>
        </w:rPr>
        <w:t xml:space="preserve"> Manoel Almeida de Morais</w:t>
      </w:r>
    </w:p>
    <w:p w14:paraId="5E66F033" w14:textId="001696F6" w:rsidR="00766371" w:rsidRDefault="00766371" w:rsidP="00766371">
      <w:pPr>
        <w:jc w:val="left"/>
        <w:rPr>
          <w:b/>
        </w:rPr>
      </w:pPr>
      <w:r w:rsidRPr="001B2A5D">
        <w:rPr>
          <w:b/>
        </w:rPr>
        <w:t xml:space="preserve">CPF: </w:t>
      </w:r>
      <w:r w:rsidR="00733401">
        <w:rPr>
          <w:b/>
        </w:rPr>
        <w:t>07025872571</w:t>
      </w:r>
    </w:p>
    <w:p w14:paraId="521A07BB" w14:textId="77777777" w:rsidR="006B34E6" w:rsidRPr="001B2A5D" w:rsidRDefault="006B34E6" w:rsidP="00766371">
      <w:pPr>
        <w:jc w:val="left"/>
        <w:rPr>
          <w:b/>
        </w:rPr>
      </w:pPr>
    </w:p>
    <w:p w14:paraId="2C76A235" w14:textId="77777777" w:rsidR="005F783F" w:rsidRDefault="005F783F" w:rsidP="005F783F">
      <w:r w:rsidRPr="005F783F">
        <w:t>O AutoCAD é um software de desenho assistido por computador que pode ser usado para criar projetos em 2D e 3D. É uma ferramenta popular entre arquitetos, engenheiros e outros profissionais que precisam criar desenhos precisos e detalhados.</w:t>
      </w:r>
    </w:p>
    <w:p w14:paraId="38423C4E" w14:textId="4B0E7C7E" w:rsidR="006A6CB1" w:rsidRDefault="005F783F" w:rsidP="005F783F">
      <w:pPr>
        <w:jc w:val="center"/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b/>
          <w:noProof/>
          <w:color w:val="FF0000"/>
          <w:sz w:val="28"/>
          <w:szCs w:val="24"/>
        </w:rPr>
        <w:lastRenderedPageBreak/>
        <w:t>A</w:t>
      </w:r>
      <w:r w:rsidR="00DB5114" w:rsidRPr="005F783F">
        <w:rPr>
          <w:rFonts w:asciiTheme="majorHAnsi" w:hAnsiTheme="majorHAnsi"/>
          <w:b/>
          <w:noProof/>
          <w:color w:val="FF0000"/>
          <w:sz w:val="28"/>
          <w:szCs w:val="24"/>
        </w:rPr>
        <w:t>tenção</w:t>
      </w:r>
      <w:r>
        <w:rPr>
          <w:rFonts w:asciiTheme="majorHAnsi" w:hAnsiTheme="majorHAnsi"/>
          <w:b/>
          <w:noProof/>
          <w:color w:val="FF0000"/>
          <w:sz w:val="28"/>
          <w:szCs w:val="24"/>
        </w:rPr>
        <w:t xml:space="preserve">: </w:t>
      </w:r>
      <w:r w:rsidR="00DB5114" w:rsidRPr="005F783F">
        <w:rPr>
          <w:rFonts w:asciiTheme="majorHAnsi" w:hAnsiTheme="majorHAnsi"/>
          <w:b/>
          <w:noProof/>
          <w:color w:val="FF0000"/>
          <w:sz w:val="28"/>
          <w:szCs w:val="24"/>
        </w:rPr>
        <w:t xml:space="preserve">observe como deve ser </w:t>
      </w:r>
      <w:r w:rsidR="00DB5114" w:rsidRPr="005F783F">
        <w:rPr>
          <w:rFonts w:asciiTheme="majorHAnsi" w:hAnsiTheme="majorHAnsi"/>
          <w:b/>
          <w:noProof/>
          <w:color w:val="FF0000"/>
          <w:sz w:val="28"/>
          <w:szCs w:val="24"/>
          <w:u w:val="single"/>
        </w:rPr>
        <w:t>entregue</w:t>
      </w:r>
      <w:r w:rsidR="00DB5114" w:rsidRPr="005F783F">
        <w:rPr>
          <w:rFonts w:asciiTheme="majorHAnsi" w:hAnsiTheme="majorHAnsi"/>
          <w:b/>
          <w:noProof/>
          <w:color w:val="FF0000"/>
          <w:sz w:val="28"/>
          <w:szCs w:val="24"/>
        </w:rPr>
        <w:t xml:space="preserve"> o projeto da peça.</w:t>
      </w:r>
      <w:r w:rsidR="00FA049C" w:rsidRPr="005F783F">
        <w:rPr>
          <w:rFonts w:asciiTheme="majorHAnsi" w:hAnsiTheme="majorHAnsi"/>
          <w:noProof/>
          <w:color w:val="FF0000"/>
          <w:sz w:val="12"/>
          <w:szCs w:val="22"/>
        </w:rPr>
        <w:t xml:space="preserve">                                                       </w:t>
      </w:r>
      <w:r w:rsidR="00FA049C">
        <w:rPr>
          <w:noProof/>
        </w:rPr>
        <w:drawing>
          <wp:inline distT="0" distB="0" distL="0" distR="0" wp14:anchorId="41D6CE4D" wp14:editId="08CAE749">
            <wp:extent cx="2305050" cy="29530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DBDA" w14:textId="77777777" w:rsidR="00FA049C" w:rsidRDefault="00FA049C" w:rsidP="00FA049C">
      <w:pPr>
        <w:jc w:val="center"/>
        <w:rPr>
          <w:rFonts w:asciiTheme="majorHAnsi" w:hAnsiTheme="majorHAnsi"/>
          <w:noProof/>
          <w:sz w:val="22"/>
          <w:szCs w:val="22"/>
        </w:rPr>
      </w:pPr>
    </w:p>
    <w:p w14:paraId="074A285C" w14:textId="77777777" w:rsidR="0010109A" w:rsidRPr="0010109A" w:rsidRDefault="0010109A" w:rsidP="001010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720"/>
        <w:rPr>
          <w:b/>
          <w:noProof/>
          <w:sz w:val="28"/>
          <w:szCs w:val="24"/>
          <w:highlight w:val="red"/>
        </w:rPr>
      </w:pPr>
      <w:r w:rsidRPr="0010109A">
        <w:rPr>
          <w:b/>
          <w:noProof/>
          <w:sz w:val="28"/>
          <w:szCs w:val="24"/>
          <w:highlight w:val="red"/>
        </w:rPr>
        <w:t>A Instituição CPET, considerando o alto grau de cópias não autorizadas de textos, artigos e trabalhos já publicados por outros alunos e/ou de publicações na Internet, normatizou o controle de plágio sobre as atividades práticas, pesquisas e o TCC.</w:t>
      </w:r>
    </w:p>
    <w:p w14:paraId="40E8F6C6" w14:textId="3350D938" w:rsidR="000741CA" w:rsidRPr="0010109A" w:rsidRDefault="0010109A" w:rsidP="001010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720"/>
        <w:rPr>
          <w:b/>
          <w:noProof/>
          <w:sz w:val="28"/>
          <w:szCs w:val="24"/>
        </w:rPr>
      </w:pPr>
      <w:r w:rsidRPr="0010109A">
        <w:rPr>
          <w:b/>
          <w:noProof/>
          <w:sz w:val="28"/>
          <w:szCs w:val="24"/>
          <w:highlight w:val="red"/>
        </w:rPr>
        <w:t>O controle de plágio será feito por meio da constatação de índices de cópia superior a 10%. A atividade será zerada se for constatada a prática de plágio</w:t>
      </w:r>
    </w:p>
    <w:p w14:paraId="3FAA0612" w14:textId="77777777" w:rsidR="0010109A" w:rsidRDefault="0010109A" w:rsidP="0010109A">
      <w:pPr>
        <w:pStyle w:val="ListParagraph"/>
        <w:tabs>
          <w:tab w:val="left" w:pos="567"/>
        </w:tabs>
        <w:ind w:left="720"/>
        <w:rPr>
          <w:noProof/>
          <w:szCs w:val="24"/>
        </w:rPr>
      </w:pPr>
    </w:p>
    <w:p w14:paraId="74410C9F" w14:textId="0CF579E6" w:rsidR="00FA049C" w:rsidRPr="005F783F" w:rsidRDefault="005F783F" w:rsidP="005F783F">
      <w:pPr>
        <w:pStyle w:val="ListParagraph"/>
        <w:numPr>
          <w:ilvl w:val="0"/>
          <w:numId w:val="40"/>
        </w:numPr>
        <w:rPr>
          <w:b/>
        </w:rPr>
      </w:pPr>
      <w:r w:rsidRPr="005F783F">
        <w:rPr>
          <w:b/>
        </w:rPr>
        <w:t xml:space="preserve">Crie o projeto de um </w:t>
      </w:r>
      <w:r w:rsidR="0010109A">
        <w:rPr>
          <w:b/>
        </w:rPr>
        <w:t>volante</w:t>
      </w:r>
      <w:r w:rsidRPr="005F783F">
        <w:rPr>
          <w:b/>
        </w:rPr>
        <w:t xml:space="preserve"> de automóvel conforme a figura abaixo disponível, com todas as medidas e especificações do projeto contidas na peça. Pesquise as medidas para o seu projeto. Banco simples (somente uma unidade do banco</w:t>
      </w:r>
      <w:proofErr w:type="gramStart"/>
      <w:r w:rsidRPr="005F783F">
        <w:rPr>
          <w:b/>
        </w:rPr>
        <w:t>).(</w:t>
      </w:r>
      <w:proofErr w:type="gramEnd"/>
      <w:r w:rsidRPr="005F783F">
        <w:rPr>
          <w:b/>
        </w:rPr>
        <w:t xml:space="preserve">Vl.5,0) </w:t>
      </w:r>
    </w:p>
    <w:p w14:paraId="45DC1D0E" w14:textId="77777777" w:rsidR="00FA049C" w:rsidRDefault="00FA049C" w:rsidP="00FA049C">
      <w:pPr>
        <w:pStyle w:val="ListParagraph"/>
        <w:tabs>
          <w:tab w:val="left" w:pos="567"/>
        </w:tabs>
        <w:ind w:left="720"/>
        <w:rPr>
          <w:rFonts w:asciiTheme="majorHAnsi" w:hAnsiTheme="majorHAnsi"/>
          <w:noProof/>
          <w:sz w:val="32"/>
          <w:szCs w:val="24"/>
        </w:rPr>
      </w:pPr>
    </w:p>
    <w:p w14:paraId="03D3CAC0" w14:textId="0CB4ACFA" w:rsidR="000741CA" w:rsidRDefault="000741CA" w:rsidP="00FA049C">
      <w:pPr>
        <w:pStyle w:val="ListParagraph"/>
        <w:tabs>
          <w:tab w:val="left" w:pos="567"/>
        </w:tabs>
        <w:ind w:left="720"/>
        <w:rPr>
          <w:rFonts w:asciiTheme="majorHAnsi" w:hAnsiTheme="majorHAnsi"/>
          <w:noProof/>
          <w:sz w:val="32"/>
          <w:szCs w:val="24"/>
        </w:rPr>
      </w:pPr>
      <w:r>
        <w:rPr>
          <w:rFonts w:asciiTheme="majorHAnsi" w:hAnsiTheme="majorHAnsi"/>
          <w:noProof/>
          <w:sz w:val="32"/>
          <w:szCs w:val="24"/>
        </w:rPr>
        <w:lastRenderedPageBreak/>
        <w:tab/>
      </w:r>
      <w:r>
        <w:rPr>
          <w:rFonts w:asciiTheme="majorHAnsi" w:hAnsiTheme="majorHAnsi"/>
          <w:noProof/>
          <w:sz w:val="32"/>
          <w:szCs w:val="24"/>
        </w:rPr>
        <w:tab/>
      </w:r>
      <w:r w:rsidR="0010109A">
        <w:rPr>
          <w:noProof/>
        </w:rPr>
        <w:drawing>
          <wp:inline distT="0" distB="0" distL="0" distR="0" wp14:anchorId="5C721A75" wp14:editId="5C2DB20D">
            <wp:extent cx="3990975" cy="3990975"/>
            <wp:effectExtent l="0" t="0" r="9525" b="9525"/>
            <wp:docPr id="5" name="Imagem 5" descr="Volante Chevrolet Cruze Corsa Celta Montana Monza Chevette - $ 2.500,0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ante Chevrolet Cruze Corsa Celta Montana Monza Chevette - $ 2.500,00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93" cy="399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52AD" w14:textId="77777777" w:rsidR="0010109A" w:rsidRPr="000741CA" w:rsidRDefault="0010109A" w:rsidP="00FA049C">
      <w:pPr>
        <w:pStyle w:val="ListParagraph"/>
        <w:tabs>
          <w:tab w:val="left" w:pos="567"/>
        </w:tabs>
        <w:ind w:left="720"/>
        <w:rPr>
          <w:rFonts w:asciiTheme="majorHAnsi" w:hAnsiTheme="majorHAnsi"/>
          <w:noProof/>
          <w:sz w:val="32"/>
          <w:szCs w:val="24"/>
        </w:rPr>
      </w:pPr>
    </w:p>
    <w:p w14:paraId="4153E253" w14:textId="77777777" w:rsidR="005F783F" w:rsidRPr="005F783F" w:rsidRDefault="005F783F" w:rsidP="005F783F">
      <w:pPr>
        <w:pStyle w:val="ListParagraph"/>
        <w:numPr>
          <w:ilvl w:val="0"/>
          <w:numId w:val="40"/>
        </w:numPr>
        <w:shd w:val="clear" w:color="auto" w:fill="FFFFFF"/>
        <w:spacing w:line="270" w:lineRule="atLeast"/>
        <w:rPr>
          <w:rFonts w:asciiTheme="majorHAnsi" w:hAnsiTheme="majorHAnsi"/>
          <w:b/>
          <w:bCs/>
          <w:noProof/>
          <w:sz w:val="22"/>
          <w:szCs w:val="22"/>
        </w:rPr>
      </w:pPr>
      <w:r w:rsidRPr="005F783F">
        <w:rPr>
          <w:rFonts w:asciiTheme="majorHAnsi" w:hAnsiTheme="majorHAnsi"/>
          <w:b/>
          <w:bCs/>
          <w:noProof/>
          <w:sz w:val="22"/>
          <w:szCs w:val="22"/>
        </w:rPr>
        <w:t>Faça um video do projeto com</w:t>
      </w:r>
      <w:r w:rsidRPr="005F783F">
        <w:rPr>
          <w:rFonts w:asciiTheme="majorHAnsi" w:hAnsiTheme="majorHAnsi"/>
          <w:b/>
          <w:sz w:val="22"/>
          <w:szCs w:val="22"/>
        </w:rPr>
        <w:t xml:space="preserve"> itens incluídos no vídeo: os itens do vídeo devem ser narrados com a voz do aluno (a) (Vl.5,0)</w:t>
      </w:r>
    </w:p>
    <w:p w14:paraId="4A1E687D" w14:textId="77777777" w:rsidR="005F783F" w:rsidRPr="007C6A72" w:rsidRDefault="005F783F" w:rsidP="005F783F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Seu nome</w:t>
      </w:r>
    </w:p>
    <w:p w14:paraId="0B9B5130" w14:textId="77777777" w:rsidR="005F783F" w:rsidRPr="007C6A72" w:rsidRDefault="005F783F" w:rsidP="005F783F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A data da atividade</w:t>
      </w:r>
    </w:p>
    <w:p w14:paraId="608666BE" w14:textId="77777777" w:rsidR="005F783F" w:rsidRPr="007C6A72" w:rsidRDefault="005F783F" w:rsidP="005F783F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  <w:szCs w:val="22"/>
        </w:rPr>
      </w:pPr>
      <w:r w:rsidRPr="007C6A72">
        <w:rPr>
          <w:rFonts w:asciiTheme="majorHAnsi" w:hAnsiTheme="majorHAnsi"/>
          <w:sz w:val="22"/>
          <w:szCs w:val="22"/>
        </w:rPr>
        <w:t>Seu curso</w:t>
      </w:r>
    </w:p>
    <w:p w14:paraId="1F206BBB" w14:textId="77777777" w:rsidR="005F783F" w:rsidRPr="007C6A72" w:rsidRDefault="005F783F" w:rsidP="005F783F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Dois</w:t>
      </w:r>
      <w:r w:rsidRPr="007C6A72">
        <w:rPr>
          <w:rFonts w:asciiTheme="majorHAnsi" w:hAnsiTheme="majorHAnsi"/>
          <w:sz w:val="22"/>
          <w:szCs w:val="22"/>
        </w:rPr>
        <w:t xml:space="preserve"> comandos usados para criar seu projeto</w:t>
      </w:r>
    </w:p>
    <w:sectPr w:rsidR="005F783F" w:rsidRPr="007C6A72" w:rsidSect="009C6B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7BC4" w14:textId="77777777" w:rsidR="004F3543" w:rsidRDefault="004F3543">
      <w:r>
        <w:separator/>
      </w:r>
    </w:p>
  </w:endnote>
  <w:endnote w:type="continuationSeparator" w:id="0">
    <w:p w14:paraId="3272A6BA" w14:textId="77777777" w:rsidR="004F3543" w:rsidRDefault="004F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9A8A" w14:textId="77777777" w:rsidR="00733401" w:rsidRDefault="00733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259B9568" w:rsidR="006309A6" w:rsidRDefault="00136E44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5CBF7F63" wp14:editId="5528D48B">
              <wp:simplePos x="0" y="0"/>
              <wp:positionH relativeFrom="column">
                <wp:posOffset>-306705</wp:posOffset>
              </wp:positionH>
              <wp:positionV relativeFrom="paragraph">
                <wp:posOffset>156210</wp:posOffset>
              </wp:positionV>
              <wp:extent cx="5410200" cy="240030"/>
              <wp:effectExtent l="0" t="0" r="0" b="7620"/>
              <wp:wrapNone/>
              <wp:docPr id="1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F9DCE1" w14:textId="77777777" w:rsidR="00136E44" w:rsidRPr="009C6BF4" w:rsidRDefault="00136E44" w:rsidP="00136E4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F7F63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24.15pt;margin-top:12.3pt;width:426pt;height:18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" fillcolor="white [3201]" stroked="f" strokeweight=".5pt">
              <v:textbox>
                <w:txbxContent>
                  <w:p w14:paraId="6DF9DCE1" w14:textId="77777777" w:rsidR="00136E44" w:rsidRPr="009C6BF4" w:rsidRDefault="00136E44" w:rsidP="00136E4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A3D8A" w14:textId="77777777" w:rsidR="004F3543" w:rsidRDefault="004F3543">
      <w:r>
        <w:separator/>
      </w:r>
    </w:p>
  </w:footnote>
  <w:footnote w:type="continuationSeparator" w:id="0">
    <w:p w14:paraId="2EA45169" w14:textId="77777777" w:rsidR="004F3543" w:rsidRDefault="004F3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1044F" w14:textId="77777777" w:rsidR="00733401" w:rsidRDefault="007334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3175E" w14:textId="77777777" w:rsidR="00733401" w:rsidRDefault="007334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055D0F5" w14:textId="0A1A139F" w:rsidR="006A6CB1" w:rsidRPr="006A6CB1" w:rsidRDefault="00000000" w:rsidP="006A6CB1">
                          <w:pPr>
                            <w:jc w:val="center"/>
                            <w:rPr>
                              <w:b/>
                              <w:sz w:val="56"/>
                              <w:szCs w:val="28"/>
                            </w:rPr>
                          </w:pPr>
                          <w:hyperlink r:id="rId1" w:tooltip="Introdução à mesa eletrônica" w:history="1">
                            <w:r w:rsidR="006A6CB1">
                              <w:rPr>
                                <w:rStyle w:val="Hyperlink"/>
                                <w:b/>
                                <w:color w:val="auto"/>
                                <w:sz w:val="44"/>
                                <w:u w:val="none"/>
                              </w:rPr>
                              <w:t>Introdução à Mesa E</w:t>
                            </w:r>
                            <w:r w:rsidR="006A6CB1" w:rsidRPr="006A6CB1">
                              <w:rPr>
                                <w:rStyle w:val="Hyperlink"/>
                                <w:b/>
                                <w:color w:val="auto"/>
                                <w:sz w:val="44"/>
                                <w:u w:val="none"/>
                              </w:rPr>
                              <w:t>letrônica</w:t>
                            </w:r>
                          </w:hyperlink>
                        </w:p>
                        <w:p w14:paraId="555D74A4" w14:textId="49111B6C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3055D0F5" w14:textId="0A1A139F" w:rsidR="006A6CB1" w:rsidRPr="006A6CB1" w:rsidRDefault="00000000" w:rsidP="006A6CB1">
                    <w:pPr>
                      <w:jc w:val="center"/>
                      <w:rPr>
                        <w:b/>
                        <w:sz w:val="56"/>
                        <w:szCs w:val="28"/>
                      </w:rPr>
                    </w:pPr>
                    <w:hyperlink r:id="rId2" w:tooltip="Introdução à mesa eletrônica" w:history="1">
                      <w:r w:rsidR="006A6CB1">
                        <w:rPr>
                          <w:rStyle w:val="Hyperlink"/>
                          <w:b/>
                          <w:color w:val="auto"/>
                          <w:sz w:val="44"/>
                          <w:u w:val="none"/>
                        </w:rPr>
                        <w:t>Introdução à Mesa E</w:t>
                      </w:r>
                      <w:r w:rsidR="006A6CB1" w:rsidRPr="006A6CB1">
                        <w:rPr>
                          <w:rStyle w:val="Hyperlink"/>
                          <w:b/>
                          <w:color w:val="auto"/>
                          <w:sz w:val="44"/>
                          <w:u w:val="none"/>
                        </w:rPr>
                        <w:t>letrônica</w:t>
                      </w:r>
                    </w:hyperlink>
                  </w:p>
                  <w:p w14:paraId="555D74A4" w14:textId="49111B6C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4C8B9CA9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733401">
                            <w:rPr>
                              <w:b/>
                              <w:sz w:val="22"/>
                              <w:szCs w:val="22"/>
                            </w:rPr>
                            <w:t>07/09/2025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4C8B9CA9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733401">
                      <w:rPr>
                        <w:b/>
                        <w:sz w:val="22"/>
                        <w:szCs w:val="22"/>
                      </w:rPr>
                      <w:t>07/09/2025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19863A53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733401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19863A53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733401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5A56E51C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EA645F">
      <w:rPr>
        <w:b/>
        <w:sz w:val="44"/>
        <w:szCs w:val="44"/>
      </w:rPr>
      <w:t>Final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559C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57382F75" w14:textId="77777777" w:rsidR="005F783F" w:rsidRPr="000160C6" w:rsidRDefault="005F783F" w:rsidP="005F783F">
    <w:p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  <w:u w:val="single"/>
      </w:rPr>
      <w:t>INSTRUÇÕES</w:t>
    </w:r>
    <w:r w:rsidRPr="000160C6">
      <w:rPr>
        <w:rFonts w:asciiTheme="majorHAnsi" w:hAnsiTheme="majorHAnsi"/>
        <w:b/>
        <w:sz w:val="20"/>
      </w:rPr>
      <w:t>:</w:t>
    </w:r>
  </w:p>
  <w:p w14:paraId="218184DB" w14:textId="77777777" w:rsidR="005F783F" w:rsidRPr="000160C6" w:rsidRDefault="005F783F" w:rsidP="005F783F">
    <w:pPr>
      <w:rPr>
        <w:rFonts w:asciiTheme="majorHAnsi" w:hAnsiTheme="majorHAnsi"/>
        <w:b/>
        <w:sz w:val="20"/>
      </w:rPr>
    </w:pPr>
  </w:p>
  <w:p w14:paraId="00D287E0" w14:textId="77777777" w:rsidR="005F783F" w:rsidRPr="000160C6" w:rsidRDefault="005F783F" w:rsidP="005F783F">
    <w:pPr>
      <w:numPr>
        <w:ilvl w:val="0"/>
        <w:numId w:val="1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Esta Atividade contém questões totalizando 10 (dez) pontos;</w:t>
    </w:r>
  </w:p>
  <w:p w14:paraId="27B34656" w14:textId="77777777" w:rsidR="005F783F" w:rsidRPr="000160C6" w:rsidRDefault="005F783F" w:rsidP="005F783F">
    <w:pPr>
      <w:numPr>
        <w:ilvl w:val="0"/>
        <w:numId w:val="1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 xml:space="preserve">Você deve preencher dos dados no Cabeçalho para sua identificação: </w:t>
    </w:r>
  </w:p>
  <w:p w14:paraId="239E204B" w14:textId="77777777" w:rsidR="005F783F" w:rsidRPr="000160C6" w:rsidRDefault="005F783F" w:rsidP="005F783F">
    <w:pPr>
      <w:numPr>
        <w:ilvl w:val="1"/>
        <w:numId w:val="1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Nome / Data de entrega.</w:t>
    </w:r>
  </w:p>
  <w:p w14:paraId="0449B46E" w14:textId="77777777" w:rsidR="005F783F" w:rsidRPr="000160C6" w:rsidRDefault="005F783F" w:rsidP="005F783F">
    <w:pPr>
      <w:pStyle w:val="ListParagraph"/>
      <w:numPr>
        <w:ilvl w:val="0"/>
        <w:numId w:val="39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Aqui estão as informações sobre o formato de envio de respostas para a atividade:</w:t>
    </w:r>
  </w:p>
  <w:p w14:paraId="1A9B8D42" w14:textId="77777777" w:rsidR="005F783F" w:rsidRPr="000160C6" w:rsidRDefault="005F783F" w:rsidP="005F783F">
    <w:pPr>
      <w:pStyle w:val="ListParagraph"/>
      <w:numPr>
        <w:ilvl w:val="0"/>
        <w:numId w:val="38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>Projeto: DWG (5,0 pontos)</w:t>
    </w:r>
  </w:p>
  <w:p w14:paraId="5C86DC07" w14:textId="77777777" w:rsidR="005F783F" w:rsidRPr="000160C6" w:rsidRDefault="005F783F" w:rsidP="005F783F">
    <w:pPr>
      <w:pStyle w:val="ListParagraph"/>
      <w:numPr>
        <w:ilvl w:val="0"/>
        <w:numId w:val="38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 xml:space="preserve">Vídeo: MP4 (Vl.5,0 pontos) </w:t>
    </w:r>
  </w:p>
  <w:p w14:paraId="3CB3DFD5" w14:textId="77777777" w:rsidR="005F783F" w:rsidRPr="000160C6" w:rsidRDefault="005F783F" w:rsidP="005F783F">
    <w:pPr>
      <w:pStyle w:val="ListParagraph"/>
      <w:numPr>
        <w:ilvl w:val="0"/>
        <w:numId w:val="39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Aqui estão os itens incluídos no vídeo: os itens do vídeo devem ser narrados com a voz do aluno (a)</w:t>
    </w:r>
  </w:p>
  <w:p w14:paraId="5B9EC418" w14:textId="77777777" w:rsidR="005F783F" w:rsidRPr="000160C6" w:rsidRDefault="005F783F" w:rsidP="005F783F">
    <w:pPr>
      <w:pStyle w:val="ListParagraph"/>
      <w:numPr>
        <w:ilvl w:val="0"/>
        <w:numId w:val="37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>Seu nome</w:t>
    </w:r>
  </w:p>
  <w:p w14:paraId="74D5C520" w14:textId="77777777" w:rsidR="005F783F" w:rsidRPr="000160C6" w:rsidRDefault="005F783F" w:rsidP="005F783F">
    <w:pPr>
      <w:pStyle w:val="ListParagraph"/>
      <w:numPr>
        <w:ilvl w:val="0"/>
        <w:numId w:val="37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>A data da atividade</w:t>
    </w:r>
  </w:p>
  <w:p w14:paraId="47F858DB" w14:textId="77777777" w:rsidR="005F783F" w:rsidRPr="000160C6" w:rsidRDefault="005F783F" w:rsidP="005F783F">
    <w:pPr>
      <w:pStyle w:val="ListParagraph"/>
      <w:numPr>
        <w:ilvl w:val="0"/>
        <w:numId w:val="37"/>
      </w:numPr>
      <w:rPr>
        <w:rFonts w:asciiTheme="majorHAnsi" w:hAnsiTheme="majorHAnsi"/>
        <w:sz w:val="20"/>
      </w:rPr>
    </w:pPr>
    <w:r w:rsidRPr="000160C6">
      <w:rPr>
        <w:rFonts w:asciiTheme="majorHAnsi" w:hAnsiTheme="majorHAnsi"/>
        <w:sz w:val="20"/>
      </w:rPr>
      <w:t>Seu curso</w:t>
    </w:r>
  </w:p>
  <w:p w14:paraId="1D75A9B2" w14:textId="77777777" w:rsidR="005F783F" w:rsidRPr="000160C6" w:rsidRDefault="005F783F" w:rsidP="005F783F">
    <w:pPr>
      <w:pStyle w:val="ListParagraph"/>
      <w:numPr>
        <w:ilvl w:val="0"/>
        <w:numId w:val="37"/>
      </w:numPr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Dois</w:t>
    </w:r>
    <w:r w:rsidRPr="000160C6">
      <w:rPr>
        <w:rFonts w:asciiTheme="majorHAnsi" w:hAnsiTheme="majorHAnsi"/>
        <w:sz w:val="20"/>
      </w:rPr>
      <w:t xml:space="preserve"> comandos usados para criar seu projeto</w:t>
    </w:r>
  </w:p>
  <w:p w14:paraId="45FBC6DD" w14:textId="77777777" w:rsidR="005F783F" w:rsidRPr="000160C6" w:rsidRDefault="005F783F" w:rsidP="005F783F">
    <w:pPr>
      <w:pStyle w:val="ListParagraph"/>
      <w:numPr>
        <w:ilvl w:val="0"/>
        <w:numId w:val="39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 xml:space="preserve">Certifique-se de fazer o upload dos arquivos nos formatos especificados. </w:t>
    </w:r>
  </w:p>
  <w:p w14:paraId="6708E4C6" w14:textId="77777777" w:rsidR="005F783F" w:rsidRPr="000160C6" w:rsidRDefault="005F783F" w:rsidP="005F783F">
    <w:p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 xml:space="preserve">                Se o aluno(a) fizer upload </w:t>
    </w:r>
    <w:proofErr w:type="gramStart"/>
    <w:r w:rsidRPr="000160C6">
      <w:rPr>
        <w:rFonts w:asciiTheme="majorHAnsi" w:hAnsiTheme="majorHAnsi"/>
        <w:b/>
        <w:sz w:val="20"/>
      </w:rPr>
      <w:t>de  arquivos</w:t>
    </w:r>
    <w:proofErr w:type="gramEnd"/>
    <w:r w:rsidRPr="000160C6">
      <w:rPr>
        <w:rFonts w:asciiTheme="majorHAnsi" w:hAnsiTheme="majorHAnsi"/>
        <w:b/>
        <w:sz w:val="20"/>
      </w:rPr>
      <w:t xml:space="preserve"> em outros formatos, eles não serão avaliados.</w:t>
    </w:r>
  </w:p>
  <w:p w14:paraId="5B3D6DA0" w14:textId="77777777" w:rsidR="005F783F" w:rsidRPr="000160C6" w:rsidRDefault="005F783F" w:rsidP="005F783F">
    <w:pPr>
      <w:pStyle w:val="ListParagraph"/>
      <w:numPr>
        <w:ilvl w:val="0"/>
        <w:numId w:val="39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 xml:space="preserve">O programa indicado para compactar as respostas é o </w:t>
    </w:r>
    <w:proofErr w:type="spellStart"/>
    <w:r w:rsidRPr="000160C6">
      <w:rPr>
        <w:rFonts w:asciiTheme="majorHAnsi" w:hAnsiTheme="majorHAnsi"/>
        <w:b/>
        <w:sz w:val="20"/>
      </w:rPr>
      <w:t>WinRAR</w:t>
    </w:r>
    <w:proofErr w:type="spellEnd"/>
  </w:p>
  <w:p w14:paraId="5EA369F7" w14:textId="77777777" w:rsidR="005F783F" w:rsidRPr="000160C6" w:rsidRDefault="005F783F" w:rsidP="005F783F">
    <w:pPr>
      <w:pStyle w:val="ListParagraph"/>
      <w:numPr>
        <w:ilvl w:val="0"/>
        <w:numId w:val="39"/>
      </w:numPr>
      <w:rPr>
        <w:rFonts w:asciiTheme="majorHAnsi" w:hAnsiTheme="majorHAnsi"/>
        <w:b/>
        <w:sz w:val="20"/>
      </w:rPr>
    </w:pPr>
    <w:r w:rsidRPr="000160C6">
      <w:rPr>
        <w:rFonts w:asciiTheme="majorHAnsi" w:hAnsiTheme="majorHAnsi"/>
        <w:b/>
        <w:sz w:val="20"/>
      </w:rPr>
      <w:t>Envio o arquivo pelo sistema no local indicado;</w:t>
    </w:r>
  </w:p>
  <w:p w14:paraId="3E251693" w14:textId="77777777" w:rsidR="005F783F" w:rsidRPr="000160C6" w:rsidRDefault="005F783F" w:rsidP="005F783F">
    <w:pPr>
      <w:pStyle w:val="ListParagraph"/>
      <w:numPr>
        <w:ilvl w:val="0"/>
        <w:numId w:val="39"/>
      </w:numPr>
      <w:rPr>
        <w:rFonts w:asciiTheme="majorHAnsi" w:hAnsiTheme="majorHAnsi" w:cs="Arial"/>
        <w:bCs/>
        <w:color w:val="FFFFFF" w:themeColor="background1"/>
        <w:sz w:val="20"/>
      </w:rPr>
    </w:pPr>
    <w:r w:rsidRPr="000160C6">
      <w:rPr>
        <w:rFonts w:asciiTheme="majorHAnsi" w:hAnsiTheme="majorHAnsi"/>
        <w:b/>
        <w:sz w:val="20"/>
      </w:rPr>
      <w:t>Em caso de dúvidas consulte o seu Tutor.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C3F89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1A"/>
    <w:multiLevelType w:val="hybridMultilevel"/>
    <w:tmpl w:val="1B7CEEA2"/>
    <w:lvl w:ilvl="0" w:tplc="AA646F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11DB"/>
    <w:multiLevelType w:val="hybridMultilevel"/>
    <w:tmpl w:val="79B81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3A32"/>
    <w:multiLevelType w:val="hybridMultilevel"/>
    <w:tmpl w:val="7C5AEA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14472F"/>
    <w:multiLevelType w:val="hybridMultilevel"/>
    <w:tmpl w:val="2006DC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3494A"/>
    <w:multiLevelType w:val="hybridMultilevel"/>
    <w:tmpl w:val="6A1625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7007F"/>
    <w:multiLevelType w:val="hybridMultilevel"/>
    <w:tmpl w:val="8286EF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781C26"/>
    <w:multiLevelType w:val="hybridMultilevel"/>
    <w:tmpl w:val="1F60F3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94343">
    <w:abstractNumId w:val="24"/>
  </w:num>
  <w:num w:numId="2" w16cid:durableId="1083187389">
    <w:abstractNumId w:val="32"/>
  </w:num>
  <w:num w:numId="3" w16cid:durableId="1167597851">
    <w:abstractNumId w:val="27"/>
  </w:num>
  <w:num w:numId="4" w16cid:durableId="789662907">
    <w:abstractNumId w:val="33"/>
  </w:num>
  <w:num w:numId="5" w16cid:durableId="547108986">
    <w:abstractNumId w:val="18"/>
  </w:num>
  <w:num w:numId="6" w16cid:durableId="67121262">
    <w:abstractNumId w:val="34"/>
  </w:num>
  <w:num w:numId="7" w16cid:durableId="184950930">
    <w:abstractNumId w:val="5"/>
  </w:num>
  <w:num w:numId="8" w16cid:durableId="133259552">
    <w:abstractNumId w:val="19"/>
  </w:num>
  <w:num w:numId="9" w16cid:durableId="1161193547">
    <w:abstractNumId w:val="28"/>
  </w:num>
  <w:num w:numId="10" w16cid:durableId="1967152840">
    <w:abstractNumId w:val="31"/>
  </w:num>
  <w:num w:numId="11" w16cid:durableId="431319232">
    <w:abstractNumId w:val="7"/>
  </w:num>
  <w:num w:numId="12" w16cid:durableId="1691756138">
    <w:abstractNumId w:val="6"/>
  </w:num>
  <w:num w:numId="13" w16cid:durableId="1491944575">
    <w:abstractNumId w:val="37"/>
  </w:num>
  <w:num w:numId="14" w16cid:durableId="993027923">
    <w:abstractNumId w:val="3"/>
  </w:num>
  <w:num w:numId="15" w16cid:durableId="961575679">
    <w:abstractNumId w:val="23"/>
  </w:num>
  <w:num w:numId="16" w16cid:durableId="1286892987">
    <w:abstractNumId w:val="21"/>
  </w:num>
  <w:num w:numId="17" w16cid:durableId="573782961">
    <w:abstractNumId w:val="13"/>
  </w:num>
  <w:num w:numId="18" w16cid:durableId="1050687624">
    <w:abstractNumId w:val="39"/>
  </w:num>
  <w:num w:numId="19" w16cid:durableId="38550777">
    <w:abstractNumId w:val="1"/>
  </w:num>
  <w:num w:numId="20" w16cid:durableId="219751724">
    <w:abstractNumId w:val="8"/>
  </w:num>
  <w:num w:numId="21" w16cid:durableId="654770501">
    <w:abstractNumId w:val="11"/>
  </w:num>
  <w:num w:numId="22" w16cid:durableId="1525945969">
    <w:abstractNumId w:val="35"/>
  </w:num>
  <w:num w:numId="23" w16cid:durableId="189657828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9304131">
    <w:abstractNumId w:val="10"/>
  </w:num>
  <w:num w:numId="25" w16cid:durableId="1883247835">
    <w:abstractNumId w:val="20"/>
  </w:num>
  <w:num w:numId="26" w16cid:durableId="1520775164">
    <w:abstractNumId w:val="16"/>
  </w:num>
  <w:num w:numId="27" w16cid:durableId="1820538235">
    <w:abstractNumId w:val="30"/>
  </w:num>
  <w:num w:numId="28" w16cid:durableId="928931728">
    <w:abstractNumId w:val="9"/>
  </w:num>
  <w:num w:numId="29" w16cid:durableId="989871307">
    <w:abstractNumId w:val="15"/>
  </w:num>
  <w:num w:numId="30" w16cid:durableId="296690467">
    <w:abstractNumId w:val="40"/>
  </w:num>
  <w:num w:numId="31" w16cid:durableId="683434442">
    <w:abstractNumId w:val="22"/>
  </w:num>
  <w:num w:numId="32" w16cid:durableId="1196849025">
    <w:abstractNumId w:val="25"/>
  </w:num>
  <w:num w:numId="33" w16cid:durableId="1949460843">
    <w:abstractNumId w:val="14"/>
  </w:num>
  <w:num w:numId="34" w16cid:durableId="1778911681">
    <w:abstractNumId w:val="12"/>
  </w:num>
  <w:num w:numId="35" w16cid:durableId="1943564881">
    <w:abstractNumId w:val="0"/>
  </w:num>
  <w:num w:numId="36" w16cid:durableId="429357686">
    <w:abstractNumId w:val="17"/>
  </w:num>
  <w:num w:numId="37" w16cid:durableId="1369449542">
    <w:abstractNumId w:val="26"/>
  </w:num>
  <w:num w:numId="38" w16cid:durableId="371196799">
    <w:abstractNumId w:val="38"/>
  </w:num>
  <w:num w:numId="39" w16cid:durableId="1975259542">
    <w:abstractNumId w:val="36"/>
  </w:num>
  <w:num w:numId="40" w16cid:durableId="2124492708">
    <w:abstractNumId w:val="2"/>
  </w:num>
  <w:num w:numId="41" w16cid:durableId="119557476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6730"/>
    <w:rsid w:val="00067DEB"/>
    <w:rsid w:val="00070928"/>
    <w:rsid w:val="000741CA"/>
    <w:rsid w:val="00077EEF"/>
    <w:rsid w:val="00083288"/>
    <w:rsid w:val="0008382E"/>
    <w:rsid w:val="00097201"/>
    <w:rsid w:val="000B1C2A"/>
    <w:rsid w:val="000C21DA"/>
    <w:rsid w:val="000D0284"/>
    <w:rsid w:val="000E107A"/>
    <w:rsid w:val="000E37A3"/>
    <w:rsid w:val="000E7897"/>
    <w:rsid w:val="0010109A"/>
    <w:rsid w:val="00112539"/>
    <w:rsid w:val="001140D9"/>
    <w:rsid w:val="00136E44"/>
    <w:rsid w:val="0014798B"/>
    <w:rsid w:val="001501F1"/>
    <w:rsid w:val="00150EBF"/>
    <w:rsid w:val="00151558"/>
    <w:rsid w:val="00153770"/>
    <w:rsid w:val="0016378A"/>
    <w:rsid w:val="0017323F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11DF"/>
    <w:rsid w:val="0030369F"/>
    <w:rsid w:val="00306B02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2D08"/>
    <w:rsid w:val="0041390B"/>
    <w:rsid w:val="00414ADB"/>
    <w:rsid w:val="00430071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4F3543"/>
    <w:rsid w:val="005068C4"/>
    <w:rsid w:val="00525C32"/>
    <w:rsid w:val="005353DE"/>
    <w:rsid w:val="00554227"/>
    <w:rsid w:val="00554B34"/>
    <w:rsid w:val="00556CCD"/>
    <w:rsid w:val="005634E6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5F783F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A6CB1"/>
    <w:rsid w:val="006B34E6"/>
    <w:rsid w:val="006B4689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33401"/>
    <w:rsid w:val="00741E4C"/>
    <w:rsid w:val="007441EF"/>
    <w:rsid w:val="00745DE1"/>
    <w:rsid w:val="00766371"/>
    <w:rsid w:val="00766FE8"/>
    <w:rsid w:val="00767B4D"/>
    <w:rsid w:val="00783C78"/>
    <w:rsid w:val="00785125"/>
    <w:rsid w:val="00787BE1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53936"/>
    <w:rsid w:val="00855DBF"/>
    <w:rsid w:val="0087389B"/>
    <w:rsid w:val="0087612B"/>
    <w:rsid w:val="008816F6"/>
    <w:rsid w:val="00894BB7"/>
    <w:rsid w:val="008B08D3"/>
    <w:rsid w:val="008C4FB9"/>
    <w:rsid w:val="008D53C6"/>
    <w:rsid w:val="008D7F5D"/>
    <w:rsid w:val="008E396E"/>
    <w:rsid w:val="008E5FF5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26C"/>
    <w:rsid w:val="009D39B2"/>
    <w:rsid w:val="009D6B82"/>
    <w:rsid w:val="009E079E"/>
    <w:rsid w:val="009E25B0"/>
    <w:rsid w:val="00A060A3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5126"/>
    <w:rsid w:val="00AB224F"/>
    <w:rsid w:val="00AE2AEC"/>
    <w:rsid w:val="00B13780"/>
    <w:rsid w:val="00B44CF5"/>
    <w:rsid w:val="00B476A9"/>
    <w:rsid w:val="00B56B93"/>
    <w:rsid w:val="00B729C8"/>
    <w:rsid w:val="00B76588"/>
    <w:rsid w:val="00B803C0"/>
    <w:rsid w:val="00B84EC9"/>
    <w:rsid w:val="00B95358"/>
    <w:rsid w:val="00BA3B50"/>
    <w:rsid w:val="00BA4F8A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157DF"/>
    <w:rsid w:val="00C21A19"/>
    <w:rsid w:val="00C26B7C"/>
    <w:rsid w:val="00C32176"/>
    <w:rsid w:val="00C32DDA"/>
    <w:rsid w:val="00C34689"/>
    <w:rsid w:val="00C37562"/>
    <w:rsid w:val="00C453F4"/>
    <w:rsid w:val="00C47C17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077CB"/>
    <w:rsid w:val="00D1206C"/>
    <w:rsid w:val="00D33D45"/>
    <w:rsid w:val="00D47489"/>
    <w:rsid w:val="00D657B4"/>
    <w:rsid w:val="00D71646"/>
    <w:rsid w:val="00D75B40"/>
    <w:rsid w:val="00D90F51"/>
    <w:rsid w:val="00D96516"/>
    <w:rsid w:val="00DA5D48"/>
    <w:rsid w:val="00DB1F89"/>
    <w:rsid w:val="00DB5114"/>
    <w:rsid w:val="00DB54A2"/>
    <w:rsid w:val="00DB6454"/>
    <w:rsid w:val="00DB7AAA"/>
    <w:rsid w:val="00DD2B66"/>
    <w:rsid w:val="00DD7A71"/>
    <w:rsid w:val="00DE1CE8"/>
    <w:rsid w:val="00DF1705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A645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47B14"/>
    <w:rsid w:val="00F71FF1"/>
    <w:rsid w:val="00F7315A"/>
    <w:rsid w:val="00F82E4A"/>
    <w:rsid w:val="00F8382D"/>
    <w:rsid w:val="00FA049C"/>
    <w:rsid w:val="00FA465F"/>
    <w:rsid w:val="00FA4BBF"/>
    <w:rsid w:val="00FC5CF3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12F27413"/>
  <w15:docId w15:val="{BC6AF05D-230C-4DE1-A745-6928DD0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ficacaotecnica.com.br/course/view.php?id=24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hyperlink" Target="https://www.certificacaotecnica.com.br/course/view.php?id=2423" TargetMode="External"/><Relationship Id="rId1" Type="http://schemas.openxmlformats.org/officeDocument/2006/relationships/hyperlink" Target="https://www.certificacaotecnica.com.br/course/view.php?id=242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8274D-129F-4D6C-BEED-5087DE3D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21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4</cp:revision>
  <cp:lastPrinted>2016-07-02T13:04:00Z</cp:lastPrinted>
  <dcterms:created xsi:type="dcterms:W3CDTF">2023-09-20T15:35:00Z</dcterms:created>
  <dcterms:modified xsi:type="dcterms:W3CDTF">2025-09-07T16:02:00Z</dcterms:modified>
</cp:coreProperties>
</file>