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3A17" w14:textId="2F6A2C59" w:rsidR="00C849BA" w:rsidRDefault="005D41AF" w:rsidP="007E0C77">
      <w:r w:rsidRPr="005D41AF">
        <w:t>Explique brevemente a origem e os objetivos do projeto Arduino. Em seguida</w:t>
      </w:r>
      <w:r>
        <w:t xml:space="preserve">, explique a funcionalidade </w:t>
      </w:r>
      <w:r w:rsidRPr="005D41AF">
        <w:t xml:space="preserve"> </w:t>
      </w:r>
      <w:r>
        <w:t>d</w:t>
      </w:r>
      <w:r w:rsidRPr="005D41AF">
        <w:t>os componentes principais da placa Arduino Uno</w:t>
      </w:r>
      <w:r w:rsidR="00395957">
        <w:t>.</w:t>
      </w:r>
      <w:r w:rsidRPr="005D41AF">
        <w:t xml:space="preserve"> </w:t>
      </w:r>
      <w:r w:rsidR="00395957">
        <w:t>A</w:t>
      </w:r>
      <w:r w:rsidRPr="005D41AF">
        <w:t>nalise pelo menos duas aplicações práticas em que plataformas Arduino são utilizadas, mencionando como elas contribuem para a democratização da eletrônica.</w:t>
      </w:r>
      <w:r w:rsidRPr="005D41AF">
        <w:rPr>
          <w:b/>
          <w:bCs/>
          <w:color w:val="FF0000"/>
        </w:rPr>
        <w:t>(Atenção</w:t>
      </w:r>
      <w:r w:rsidR="00395957">
        <w:rPr>
          <w:b/>
          <w:bCs/>
          <w:color w:val="FF0000"/>
        </w:rPr>
        <w:t>;</w:t>
      </w:r>
      <w:r w:rsidRPr="005D41AF">
        <w:rPr>
          <w:b/>
          <w:bCs/>
          <w:color w:val="FF0000"/>
        </w:rPr>
        <w:t xml:space="preserve"> seja objetivo </w:t>
      </w:r>
      <w:r w:rsidR="00395957">
        <w:rPr>
          <w:b/>
          <w:bCs/>
          <w:color w:val="FF0000"/>
        </w:rPr>
        <w:t>n</w:t>
      </w:r>
      <w:r w:rsidRPr="005D41AF">
        <w:rPr>
          <w:b/>
          <w:bCs/>
          <w:color w:val="FF0000"/>
        </w:rPr>
        <w:t>as explicações )</w:t>
      </w:r>
      <w:r w:rsidRPr="005D41AF">
        <w:rPr>
          <w:color w:val="FF0000"/>
        </w:rPr>
        <w:t xml:space="preserve"> </w:t>
      </w:r>
    </w:p>
    <w:p w14:paraId="1694570C" w14:textId="77777777" w:rsidR="005D41AF" w:rsidRDefault="005D41AF" w:rsidP="007E0C77"/>
    <w:p w14:paraId="51E4CBAC" w14:textId="77777777" w:rsidR="005D41AF" w:rsidRDefault="005D41AF" w:rsidP="007E0C77"/>
    <w:p w14:paraId="5F020938" w14:textId="5B2DFD17" w:rsidR="005D41AF" w:rsidRPr="005D41AF" w:rsidRDefault="005D41AF" w:rsidP="007E0C77">
      <w:pPr>
        <w:rPr>
          <w:b/>
          <w:bCs/>
        </w:rPr>
      </w:pPr>
      <w:r w:rsidRPr="005D41AF">
        <w:rPr>
          <w:b/>
          <w:bCs/>
        </w:rPr>
        <w:t>Origem :</w:t>
      </w:r>
    </w:p>
    <w:p w14:paraId="6CEC4953" w14:textId="77777777" w:rsidR="005D41AF" w:rsidRDefault="005D41AF" w:rsidP="007E0C77"/>
    <w:p w14:paraId="26FE05D8" w14:textId="419F4148" w:rsidR="005D41AF" w:rsidRDefault="008E09BD" w:rsidP="007E0C77">
      <w:r w:rsidRPr="008E09BD">
        <w:t>O Arduino foi criado em 2005 na Interaction Design Institute Ivrea, na Itália. O principal idealizador, Massimo Banzi, desenvolveu a plataforma para facilitar o acesso à programação e eletrônica, principalmente para artistas, designers e estudantes que não tinham conhecimento profundo em eletrônica. O objetivo era criar uma ferramenta acessível, de baixo custo e fácil de usar para prototipagem rápida.</w:t>
      </w:r>
    </w:p>
    <w:p w14:paraId="100AAF21" w14:textId="77777777" w:rsidR="005D41AF" w:rsidRDefault="005D41AF" w:rsidP="007E0C77"/>
    <w:p w14:paraId="41C429F6" w14:textId="77777777" w:rsidR="005D41AF" w:rsidRDefault="005D41AF" w:rsidP="007E0C77"/>
    <w:p w14:paraId="68FC35E8" w14:textId="12015B12" w:rsidR="005D41AF" w:rsidRDefault="005D41AF" w:rsidP="007E0C77">
      <w:pPr>
        <w:rPr>
          <w:b/>
          <w:bCs/>
        </w:rPr>
      </w:pPr>
      <w:r w:rsidRPr="005D41AF">
        <w:rPr>
          <w:b/>
          <w:bCs/>
        </w:rPr>
        <w:sym w:font="Wingdings" w:char="F0E0"/>
      </w:r>
      <w:r w:rsidRPr="005D41AF">
        <w:rPr>
          <w:b/>
          <w:bCs/>
        </w:rPr>
        <w:t>Microcontrolador ATmega328:</w:t>
      </w:r>
    </w:p>
    <w:p w14:paraId="2ADBBD70" w14:textId="77777777" w:rsidR="005D41AF" w:rsidRDefault="005D41AF" w:rsidP="007E0C77">
      <w:pPr>
        <w:rPr>
          <w:b/>
          <w:bCs/>
        </w:rPr>
      </w:pPr>
    </w:p>
    <w:p w14:paraId="3E4953FE" w14:textId="73EEA5CD" w:rsidR="005D41AF" w:rsidRPr="008E09BD" w:rsidRDefault="008E09BD" w:rsidP="007E0C77">
      <w:r w:rsidRPr="008E09BD">
        <w:t>É o "cérebro" da placa. Ele executa o programa que você escreve, controla as entradas e saídas digitais e analógicas, faz cálculos e processa informações.</w:t>
      </w:r>
    </w:p>
    <w:p w14:paraId="72B58F14" w14:textId="77777777" w:rsidR="008E09BD" w:rsidRDefault="008E09BD" w:rsidP="007E0C77">
      <w:pPr>
        <w:rPr>
          <w:b/>
          <w:bCs/>
        </w:rPr>
      </w:pPr>
    </w:p>
    <w:p w14:paraId="015C2044" w14:textId="0F3DD811" w:rsidR="005D41AF" w:rsidRDefault="005D41AF" w:rsidP="007E0C77">
      <w:pPr>
        <w:rPr>
          <w:b/>
          <w:bCs/>
        </w:rPr>
      </w:pPr>
      <w:r w:rsidRPr="005D41AF">
        <w:rPr>
          <w:b/>
          <w:bCs/>
        </w:rPr>
        <w:sym w:font="Wingdings" w:char="F0E0"/>
      </w:r>
      <w:r w:rsidRPr="005D41AF">
        <w:rPr>
          <w:b/>
          <w:bCs/>
        </w:rPr>
        <w:t>Portas de Entrada/Saída (I/O):</w:t>
      </w:r>
    </w:p>
    <w:p w14:paraId="395B70EE" w14:textId="77777777" w:rsidR="008E09BD" w:rsidRDefault="008E09BD" w:rsidP="007E0C77">
      <w:pPr>
        <w:rPr>
          <w:b/>
          <w:bCs/>
        </w:rPr>
      </w:pPr>
    </w:p>
    <w:p w14:paraId="57B46CC2" w14:textId="73DE92FC" w:rsidR="005D41AF" w:rsidRPr="008E09BD" w:rsidRDefault="008E09BD" w:rsidP="007E0C77">
      <w:r w:rsidRPr="008E09BD">
        <w:t>São os pinos onde você conecta sensores (entrada) ou atuadores, como LEDs e motores (saída). Permitem interagir com o mundo físico.</w:t>
      </w:r>
    </w:p>
    <w:p w14:paraId="00CA3291" w14:textId="77777777" w:rsidR="005D41AF" w:rsidRDefault="005D41AF" w:rsidP="007E0C77">
      <w:pPr>
        <w:rPr>
          <w:b/>
          <w:bCs/>
        </w:rPr>
      </w:pPr>
    </w:p>
    <w:p w14:paraId="596C9E51" w14:textId="7735605A" w:rsidR="005D41AF" w:rsidRDefault="005D41AF" w:rsidP="007E0C77">
      <w:pPr>
        <w:rPr>
          <w:b/>
          <w:bCs/>
        </w:rPr>
      </w:pPr>
      <w:r w:rsidRPr="005D41AF">
        <w:rPr>
          <w:b/>
          <w:bCs/>
        </w:rPr>
        <w:sym w:font="Wingdings" w:char="F0E0"/>
      </w:r>
      <w:r w:rsidRPr="005D41AF">
        <w:rPr>
          <w:b/>
          <w:bCs/>
        </w:rPr>
        <w:t>Conector USB: </w:t>
      </w:r>
    </w:p>
    <w:p w14:paraId="440A3F12" w14:textId="77777777" w:rsidR="005D41AF" w:rsidRDefault="005D41AF" w:rsidP="007E0C77">
      <w:pPr>
        <w:rPr>
          <w:b/>
          <w:bCs/>
        </w:rPr>
      </w:pPr>
    </w:p>
    <w:p w14:paraId="49FC1D72" w14:textId="62985D99" w:rsidR="008E09BD" w:rsidRPr="008E09BD" w:rsidRDefault="008E09BD" w:rsidP="007E0C77">
      <w:r w:rsidRPr="008E09BD">
        <w:t>Serve para conectar o Arduino ao computador para carregar programas e também pode ser usado para comunicação serial entre o Arduino e o PC.</w:t>
      </w:r>
    </w:p>
    <w:p w14:paraId="0E49600F" w14:textId="77777777" w:rsidR="005D41AF" w:rsidRDefault="005D41AF" w:rsidP="007E0C77">
      <w:pPr>
        <w:rPr>
          <w:b/>
          <w:bCs/>
        </w:rPr>
      </w:pPr>
    </w:p>
    <w:p w14:paraId="3996AAC0" w14:textId="40F87F7A" w:rsidR="005D41AF" w:rsidRDefault="005D41AF" w:rsidP="007E0C77">
      <w:pPr>
        <w:rPr>
          <w:b/>
          <w:bCs/>
        </w:rPr>
      </w:pPr>
      <w:r w:rsidRPr="005D41AF">
        <w:rPr>
          <w:b/>
          <w:bCs/>
        </w:rPr>
        <w:sym w:font="Wingdings" w:char="F0E0"/>
      </w:r>
      <w:r w:rsidRPr="005D41AF">
        <w:rPr>
          <w:b/>
          <w:bCs/>
        </w:rPr>
        <w:t>Regulador de tensão: </w:t>
      </w:r>
    </w:p>
    <w:p w14:paraId="0F233731" w14:textId="77777777" w:rsidR="005D41AF" w:rsidRPr="008E09BD" w:rsidRDefault="005D41AF" w:rsidP="007E0C77"/>
    <w:p w14:paraId="4C31EF64" w14:textId="2C1B6F4C" w:rsidR="008E09BD" w:rsidRPr="008E09BD" w:rsidRDefault="008E09BD" w:rsidP="007E0C77">
      <w:r w:rsidRPr="008E09BD">
        <w:t>Transforma a tensão da fonte externa (por exemplo, 9V) em uma tensão estável e segura de 5V para alimentar a placa e os componentes conectados.</w:t>
      </w:r>
    </w:p>
    <w:p w14:paraId="22E61E4E" w14:textId="77777777" w:rsidR="005D41AF" w:rsidRDefault="005D41AF" w:rsidP="007E0C77">
      <w:pPr>
        <w:rPr>
          <w:b/>
          <w:bCs/>
        </w:rPr>
      </w:pPr>
    </w:p>
    <w:p w14:paraId="424AB72B" w14:textId="77777777" w:rsidR="005D41AF" w:rsidRDefault="005D41AF" w:rsidP="007E0C77">
      <w:pPr>
        <w:rPr>
          <w:b/>
          <w:bCs/>
        </w:rPr>
      </w:pPr>
    </w:p>
    <w:p w14:paraId="59EBB94E" w14:textId="68794197" w:rsidR="005D41AF" w:rsidRDefault="005D41AF" w:rsidP="007E0C77">
      <w:pPr>
        <w:rPr>
          <w:b/>
          <w:bCs/>
        </w:rPr>
      </w:pPr>
      <w:r w:rsidRPr="005D41AF">
        <w:rPr>
          <w:b/>
          <w:bCs/>
        </w:rPr>
        <w:sym w:font="Wingdings" w:char="F0E0"/>
      </w:r>
      <w:r w:rsidRPr="005D41AF">
        <w:rPr>
          <w:b/>
          <w:bCs/>
        </w:rPr>
        <w:t>LED indicador: </w:t>
      </w:r>
    </w:p>
    <w:p w14:paraId="4E095D1F" w14:textId="77777777" w:rsidR="005D41AF" w:rsidRDefault="005D41AF" w:rsidP="007E0C77">
      <w:pPr>
        <w:rPr>
          <w:b/>
          <w:bCs/>
        </w:rPr>
      </w:pPr>
    </w:p>
    <w:p w14:paraId="1AFE227B" w14:textId="63ED03DF" w:rsidR="005D41AF" w:rsidRPr="008E09BD" w:rsidRDefault="008E09BD" w:rsidP="007E0C77">
      <w:r w:rsidRPr="008E09BD">
        <w:t>Geralmente um LED conectado ao pino 13 que acende para indicar que a placa está ligada ou para sinalizar que um programa está rodando.</w:t>
      </w:r>
    </w:p>
    <w:p w14:paraId="6C0F7570" w14:textId="77777777" w:rsidR="005D41AF" w:rsidRDefault="005D41AF" w:rsidP="007E0C77">
      <w:pPr>
        <w:rPr>
          <w:b/>
          <w:bCs/>
        </w:rPr>
      </w:pPr>
    </w:p>
    <w:p w14:paraId="30F0AC96" w14:textId="59048CB1" w:rsidR="005D41AF" w:rsidRPr="005D41AF" w:rsidRDefault="005D41AF" w:rsidP="007E0C77">
      <w:pPr>
        <w:rPr>
          <w:b/>
          <w:bCs/>
        </w:rPr>
      </w:pPr>
      <w:r>
        <w:rPr>
          <w:b/>
          <w:bCs/>
        </w:rPr>
        <w:t>A</w:t>
      </w:r>
      <w:r w:rsidRPr="005D41AF">
        <w:rPr>
          <w:b/>
          <w:bCs/>
        </w:rPr>
        <w:t>plicações práticas</w:t>
      </w:r>
      <w:r>
        <w:rPr>
          <w:b/>
          <w:bCs/>
        </w:rPr>
        <w:t xml:space="preserve">: </w:t>
      </w:r>
    </w:p>
    <w:p w14:paraId="23EA2F1B" w14:textId="77777777" w:rsidR="005D41AF" w:rsidRDefault="005D41AF" w:rsidP="007E0C77">
      <w:pPr>
        <w:rPr>
          <w:b/>
          <w:bCs/>
        </w:rPr>
      </w:pPr>
    </w:p>
    <w:p w14:paraId="65F19272" w14:textId="77777777" w:rsidR="008E09BD" w:rsidRDefault="008E09BD" w:rsidP="008E09BD">
      <w:pPr>
        <w:ind w:firstLine="720"/>
      </w:pPr>
      <w:r w:rsidRPr="008E09BD">
        <w:rPr>
          <w:b/>
          <w:bCs/>
        </w:rPr>
        <w:t>Automação residencial:</w:t>
      </w:r>
      <w:r w:rsidRPr="008E09BD">
        <w:t xml:space="preserve"> </w:t>
      </w:r>
    </w:p>
    <w:p w14:paraId="52EADE6D" w14:textId="4DF5B36F" w:rsidR="008E09BD" w:rsidRPr="008E09BD" w:rsidRDefault="008E09BD" w:rsidP="008E09BD">
      <w:pPr>
        <w:ind w:firstLine="720"/>
      </w:pPr>
      <w:r w:rsidRPr="008E09BD">
        <w:t>Usando o Arduino, é possível controlar luzes, sensores de temperatura, segurança, etc., permitindo que residências sejam mais eficientes e confortáveis, além de acessíveis para pessoas comuns desenvolverem seus próprios sistemas.</w:t>
      </w:r>
    </w:p>
    <w:p w14:paraId="564EF5FC" w14:textId="77777777" w:rsidR="008E09BD" w:rsidRDefault="008E09BD" w:rsidP="008E09BD">
      <w:pPr>
        <w:ind w:firstLine="720"/>
        <w:rPr>
          <w:b/>
          <w:bCs/>
        </w:rPr>
      </w:pPr>
      <w:r w:rsidRPr="008E09BD">
        <w:rPr>
          <w:b/>
          <w:bCs/>
        </w:rPr>
        <w:t>Robótica educacional:</w:t>
      </w:r>
    </w:p>
    <w:p w14:paraId="1763DD3B" w14:textId="7F8C198B" w:rsidR="008E09BD" w:rsidRPr="008E09BD" w:rsidRDefault="008E09BD" w:rsidP="008E09BD">
      <w:pPr>
        <w:ind w:firstLine="720"/>
      </w:pPr>
      <w:r w:rsidRPr="008E09BD">
        <w:t>Escolas e universidades usam Arduino para ensinar conceitos de programação e eletrônica com projetos práticos, como robôs simples, que incentivam o aprendizado e a criatividade de forma acessível e prática.</w:t>
      </w:r>
    </w:p>
    <w:p w14:paraId="19579B4F" w14:textId="77777777" w:rsidR="005D41AF" w:rsidRDefault="005D41AF" w:rsidP="007E0C77"/>
    <w:p w14:paraId="62F651C8" w14:textId="77777777" w:rsidR="005D41AF" w:rsidRDefault="005D41AF" w:rsidP="007E0C77"/>
    <w:p w14:paraId="516E7869" w14:textId="77777777" w:rsidR="005D41AF" w:rsidRPr="007E0C77" w:rsidRDefault="005D41AF" w:rsidP="007E0C77"/>
    <w:sectPr w:rsidR="005D41AF" w:rsidRPr="007E0C77" w:rsidSect="009C6BF4">
      <w:headerReference w:type="first" r:id="rId8"/>
      <w:footerReference w:type="first" r:id="rId9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FDE4" w14:textId="77777777" w:rsidR="00F47BC8" w:rsidRDefault="00F47BC8">
      <w:r>
        <w:separator/>
      </w:r>
    </w:p>
  </w:endnote>
  <w:endnote w:type="continuationSeparator" w:id="0">
    <w:p w14:paraId="55EB634F" w14:textId="77777777" w:rsidR="00F47BC8" w:rsidRDefault="00F4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1B4297B1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E767B" w14:textId="77777777" w:rsidR="00F47BC8" w:rsidRDefault="00F47BC8">
      <w:r>
        <w:separator/>
      </w:r>
    </w:p>
  </w:footnote>
  <w:footnote w:type="continuationSeparator" w:id="0">
    <w:p w14:paraId="7C9046A4" w14:textId="77777777" w:rsidR="00F47BC8" w:rsidRDefault="00F4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6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6B4ECCC3" w:rsidR="00C26B7C" w:rsidRPr="005D41AF" w:rsidRDefault="00ED6883" w:rsidP="005D41AF">
                          <w:pPr>
                            <w:jc w:val="center"/>
                            <w:rPr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5D41AF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 xml:space="preserve">Arduino </w:t>
                          </w:r>
                          <w:r w:rsidR="005D41AF" w:rsidRPr="005D41AF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>2024</w:t>
                          </w:r>
                          <w:r w:rsidR="00DB2E1A">
                            <w:rPr>
                              <w:b/>
                              <w:bCs/>
                              <w:sz w:val="52"/>
                              <w:szCs w:val="52"/>
                            </w:rPr>
                            <w:t xml:space="preserve"> -ELE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7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" filled="f" strokeweight="1.5pt">
              <v:textbox>
                <w:txbxContent>
                  <w:p w14:paraId="555D74A4" w14:textId="6B4ECCC3" w:rsidR="00C26B7C" w:rsidRPr="005D41AF" w:rsidRDefault="00ED6883" w:rsidP="005D41AF">
                    <w:pPr>
                      <w:jc w:val="center"/>
                      <w:rPr>
                        <w:b/>
                        <w:bCs/>
                        <w:sz w:val="52"/>
                        <w:szCs w:val="52"/>
                      </w:rPr>
                    </w:pPr>
                    <w:r w:rsidRPr="005D41AF">
                      <w:rPr>
                        <w:b/>
                        <w:bCs/>
                        <w:sz w:val="52"/>
                        <w:szCs w:val="52"/>
                      </w:rPr>
                      <w:t xml:space="preserve">Arduino </w:t>
                    </w:r>
                    <w:r w:rsidR="005D41AF" w:rsidRPr="005D41AF">
                      <w:rPr>
                        <w:b/>
                        <w:bCs/>
                        <w:sz w:val="52"/>
                        <w:szCs w:val="52"/>
                      </w:rPr>
                      <w:t>2024</w:t>
                    </w:r>
                    <w:r w:rsidR="00DB2E1A">
                      <w:rPr>
                        <w:b/>
                        <w:bCs/>
                        <w:sz w:val="52"/>
                        <w:szCs w:val="52"/>
                      </w:rPr>
                      <w:t xml:space="preserve"> -ELE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5E7199A1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E09BD">
                            <w:rPr>
                              <w:b/>
                              <w:sz w:val="22"/>
                              <w:szCs w:val="22"/>
                            </w:rPr>
                            <w:t>01/10/2025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8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2E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W/My&#10;EsSdBtpnEgzhYEP6NrQYAH9yNpEFa+5/bAUqzsxHS6JfF4tF9GwKFsvLkgI8zzTnGWElQdU8cHZY&#10;bsLB51uHuh+IqUhqWLilh+p00vC1qmP5ZLMk7fFLRB+fx+nU68dd/wI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HpN&#10;LYQ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5E7199A1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E09BD">
                      <w:rPr>
                        <w:b/>
                        <w:sz w:val="22"/>
                        <w:szCs w:val="22"/>
                      </w:rPr>
                      <w:t>01/10/2025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0E758C7D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8E09BD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29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YR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fZi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NfgG&#10;ER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0E758C7D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8E09BD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6D28F94A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DB2E1A">
      <w:rPr>
        <w:b/>
        <w:sz w:val="44"/>
        <w:szCs w:val="44"/>
      </w:rPr>
      <w:t xml:space="preserve"> I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08D9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0A937D5E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 xml:space="preserve">contém </w:t>
    </w:r>
    <w:r w:rsidR="001E190F">
      <w:rPr>
        <w:b/>
        <w:sz w:val="22"/>
        <w:szCs w:val="22"/>
      </w:rPr>
      <w:t>uma ou mais questões</w:t>
    </w:r>
    <w:r w:rsidR="00E168CF">
      <w:rPr>
        <w:b/>
        <w:sz w:val="22"/>
        <w:szCs w:val="22"/>
      </w:rPr>
      <w:t xml:space="preserve"> </w:t>
    </w:r>
    <w:r>
      <w:rPr>
        <w:b/>
        <w:sz w:val="22"/>
        <w:szCs w:val="22"/>
      </w:rPr>
      <w:t>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2C0F09" w:rsidRPr="005D41AF">
      <w:rPr>
        <w:b/>
        <w:color w:val="FF0000"/>
        <w:sz w:val="22"/>
        <w:szCs w:val="22"/>
      </w:rPr>
      <w:t>PDF ou DOC</w:t>
    </w:r>
    <w:r w:rsidR="00F0253A">
      <w:rPr>
        <w:b/>
        <w:sz w:val="22"/>
        <w:szCs w:val="22"/>
      </w:rPr>
      <w:t>;</w:t>
    </w:r>
  </w:p>
  <w:p w14:paraId="1F385C4C" w14:textId="2DDE90AF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E168CF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14:paraId="50398389" w14:textId="4D957E3B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</w:t>
    </w:r>
    <w:r w:rsidR="00E168CF">
      <w:rPr>
        <w:b/>
        <w:sz w:val="22"/>
        <w:szCs w:val="22"/>
      </w:rPr>
      <w:t>,</w:t>
    </w:r>
    <w:r>
      <w:rPr>
        <w:b/>
        <w:sz w:val="22"/>
        <w:szCs w:val="22"/>
      </w:rPr>
      <w:t xml:space="preserve">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2336D6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8695">
    <w:abstractNumId w:val="21"/>
  </w:num>
  <w:num w:numId="2" w16cid:durableId="1384521414">
    <w:abstractNumId w:val="28"/>
  </w:num>
  <w:num w:numId="3" w16cid:durableId="1375350722">
    <w:abstractNumId w:val="23"/>
  </w:num>
  <w:num w:numId="4" w16cid:durableId="563297309">
    <w:abstractNumId w:val="29"/>
  </w:num>
  <w:num w:numId="5" w16cid:durableId="350036708">
    <w:abstractNumId w:val="15"/>
  </w:num>
  <w:num w:numId="6" w16cid:durableId="1039864774">
    <w:abstractNumId w:val="30"/>
  </w:num>
  <w:num w:numId="7" w16cid:durableId="67270748">
    <w:abstractNumId w:val="2"/>
  </w:num>
  <w:num w:numId="8" w16cid:durableId="62871216">
    <w:abstractNumId w:val="16"/>
  </w:num>
  <w:num w:numId="9" w16cid:durableId="562184233">
    <w:abstractNumId w:val="24"/>
  </w:num>
  <w:num w:numId="10" w16cid:durableId="656031956">
    <w:abstractNumId w:val="27"/>
  </w:num>
  <w:num w:numId="11" w16cid:durableId="352267478">
    <w:abstractNumId w:val="4"/>
  </w:num>
  <w:num w:numId="12" w16cid:durableId="34162419">
    <w:abstractNumId w:val="3"/>
  </w:num>
  <w:num w:numId="13" w16cid:durableId="1112478884">
    <w:abstractNumId w:val="32"/>
  </w:num>
  <w:num w:numId="14" w16cid:durableId="1281258449">
    <w:abstractNumId w:val="1"/>
  </w:num>
  <w:num w:numId="15" w16cid:durableId="1233155025">
    <w:abstractNumId w:val="20"/>
  </w:num>
  <w:num w:numId="16" w16cid:durableId="440228985">
    <w:abstractNumId w:val="18"/>
  </w:num>
  <w:num w:numId="17" w16cid:durableId="584725897">
    <w:abstractNumId w:val="11"/>
  </w:num>
  <w:num w:numId="18" w16cid:durableId="1238828527">
    <w:abstractNumId w:val="33"/>
  </w:num>
  <w:num w:numId="19" w16cid:durableId="1171216127">
    <w:abstractNumId w:val="0"/>
  </w:num>
  <w:num w:numId="20" w16cid:durableId="1785490895">
    <w:abstractNumId w:val="5"/>
  </w:num>
  <w:num w:numId="21" w16cid:durableId="190848308">
    <w:abstractNumId w:val="8"/>
  </w:num>
  <w:num w:numId="22" w16cid:durableId="1300914691">
    <w:abstractNumId w:val="31"/>
  </w:num>
  <w:num w:numId="23" w16cid:durableId="12360920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2138190">
    <w:abstractNumId w:val="7"/>
  </w:num>
  <w:num w:numId="25" w16cid:durableId="2107576176">
    <w:abstractNumId w:val="17"/>
  </w:num>
  <w:num w:numId="26" w16cid:durableId="1619752095">
    <w:abstractNumId w:val="14"/>
  </w:num>
  <w:num w:numId="27" w16cid:durableId="1813135745">
    <w:abstractNumId w:val="26"/>
  </w:num>
  <w:num w:numId="28" w16cid:durableId="288171642">
    <w:abstractNumId w:val="6"/>
  </w:num>
  <w:num w:numId="29" w16cid:durableId="582496129">
    <w:abstractNumId w:val="13"/>
  </w:num>
  <w:num w:numId="30" w16cid:durableId="155849520">
    <w:abstractNumId w:val="34"/>
  </w:num>
  <w:num w:numId="31" w16cid:durableId="1584341341">
    <w:abstractNumId w:val="19"/>
  </w:num>
  <w:num w:numId="32" w16cid:durableId="1317488823">
    <w:abstractNumId w:val="22"/>
  </w:num>
  <w:num w:numId="33" w16cid:durableId="392041768">
    <w:abstractNumId w:val="12"/>
  </w:num>
  <w:num w:numId="34" w16cid:durableId="2048751567">
    <w:abstractNumId w:val="9"/>
  </w:num>
  <w:num w:numId="35" w16cid:durableId="99962390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171D6"/>
    <w:rsid w:val="00020277"/>
    <w:rsid w:val="0002455B"/>
    <w:rsid w:val="00027208"/>
    <w:rsid w:val="00033219"/>
    <w:rsid w:val="00034591"/>
    <w:rsid w:val="000351B1"/>
    <w:rsid w:val="00035F88"/>
    <w:rsid w:val="000419FB"/>
    <w:rsid w:val="00041B82"/>
    <w:rsid w:val="00051245"/>
    <w:rsid w:val="000606D2"/>
    <w:rsid w:val="00065AB6"/>
    <w:rsid w:val="00067DEB"/>
    <w:rsid w:val="00070928"/>
    <w:rsid w:val="00077EEF"/>
    <w:rsid w:val="0008382E"/>
    <w:rsid w:val="00097201"/>
    <w:rsid w:val="000B144C"/>
    <w:rsid w:val="000B1C2A"/>
    <w:rsid w:val="000B6B80"/>
    <w:rsid w:val="000C21DA"/>
    <w:rsid w:val="000D0284"/>
    <w:rsid w:val="000D6731"/>
    <w:rsid w:val="000E107A"/>
    <w:rsid w:val="000E37A3"/>
    <w:rsid w:val="000E7897"/>
    <w:rsid w:val="000F209D"/>
    <w:rsid w:val="00112539"/>
    <w:rsid w:val="001140D9"/>
    <w:rsid w:val="00136409"/>
    <w:rsid w:val="0014798B"/>
    <w:rsid w:val="00150EBF"/>
    <w:rsid w:val="00151558"/>
    <w:rsid w:val="00153770"/>
    <w:rsid w:val="0016378A"/>
    <w:rsid w:val="0016634E"/>
    <w:rsid w:val="00173436"/>
    <w:rsid w:val="0019563B"/>
    <w:rsid w:val="0019666F"/>
    <w:rsid w:val="001C1730"/>
    <w:rsid w:val="001C6852"/>
    <w:rsid w:val="001D10A0"/>
    <w:rsid w:val="001D7EE0"/>
    <w:rsid w:val="001E190F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571C"/>
    <w:rsid w:val="002A5F65"/>
    <w:rsid w:val="002A7536"/>
    <w:rsid w:val="002B3CA8"/>
    <w:rsid w:val="002C0F09"/>
    <w:rsid w:val="002C2473"/>
    <w:rsid w:val="002C3E78"/>
    <w:rsid w:val="002C79BA"/>
    <w:rsid w:val="002D53A9"/>
    <w:rsid w:val="002D5FD1"/>
    <w:rsid w:val="002E337A"/>
    <w:rsid w:val="002E7C55"/>
    <w:rsid w:val="002F643F"/>
    <w:rsid w:val="0030369F"/>
    <w:rsid w:val="00306B02"/>
    <w:rsid w:val="00306C77"/>
    <w:rsid w:val="003339CB"/>
    <w:rsid w:val="003548A9"/>
    <w:rsid w:val="00365887"/>
    <w:rsid w:val="003844F5"/>
    <w:rsid w:val="00395957"/>
    <w:rsid w:val="0039777B"/>
    <w:rsid w:val="003A06EF"/>
    <w:rsid w:val="003B6D67"/>
    <w:rsid w:val="003C5E80"/>
    <w:rsid w:val="003C6288"/>
    <w:rsid w:val="003C62A0"/>
    <w:rsid w:val="003D1D4F"/>
    <w:rsid w:val="003E2B5B"/>
    <w:rsid w:val="003E5BBC"/>
    <w:rsid w:val="003F0B18"/>
    <w:rsid w:val="003F658F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4F1F"/>
    <w:rsid w:val="004B5584"/>
    <w:rsid w:val="004D0589"/>
    <w:rsid w:val="004D22B1"/>
    <w:rsid w:val="004D4745"/>
    <w:rsid w:val="004D5EA4"/>
    <w:rsid w:val="004D7BE6"/>
    <w:rsid w:val="004E2649"/>
    <w:rsid w:val="005068C4"/>
    <w:rsid w:val="00515131"/>
    <w:rsid w:val="00525C32"/>
    <w:rsid w:val="005353DE"/>
    <w:rsid w:val="00537D97"/>
    <w:rsid w:val="00554227"/>
    <w:rsid w:val="00554B34"/>
    <w:rsid w:val="00556CCD"/>
    <w:rsid w:val="005646C1"/>
    <w:rsid w:val="00564A7B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41AF"/>
    <w:rsid w:val="005D705B"/>
    <w:rsid w:val="005E35E6"/>
    <w:rsid w:val="005F671D"/>
    <w:rsid w:val="006111FE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6371"/>
    <w:rsid w:val="00767B4D"/>
    <w:rsid w:val="00775066"/>
    <w:rsid w:val="00783C78"/>
    <w:rsid w:val="00785125"/>
    <w:rsid w:val="00787BE1"/>
    <w:rsid w:val="007A4043"/>
    <w:rsid w:val="007A7A94"/>
    <w:rsid w:val="007B37A4"/>
    <w:rsid w:val="007C2FE9"/>
    <w:rsid w:val="007C321A"/>
    <w:rsid w:val="007C67CB"/>
    <w:rsid w:val="007D0DF8"/>
    <w:rsid w:val="007D6D8D"/>
    <w:rsid w:val="007E0C77"/>
    <w:rsid w:val="007E46B6"/>
    <w:rsid w:val="007E637E"/>
    <w:rsid w:val="00800575"/>
    <w:rsid w:val="008039A3"/>
    <w:rsid w:val="00804CFA"/>
    <w:rsid w:val="0081219C"/>
    <w:rsid w:val="00813072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218C"/>
    <w:rsid w:val="008C4FB9"/>
    <w:rsid w:val="008D7F5D"/>
    <w:rsid w:val="008E09BD"/>
    <w:rsid w:val="00902103"/>
    <w:rsid w:val="00913A41"/>
    <w:rsid w:val="009148CC"/>
    <w:rsid w:val="009176B2"/>
    <w:rsid w:val="00920FAC"/>
    <w:rsid w:val="009369D3"/>
    <w:rsid w:val="00944620"/>
    <w:rsid w:val="0094519A"/>
    <w:rsid w:val="0095235F"/>
    <w:rsid w:val="009636AF"/>
    <w:rsid w:val="00972E18"/>
    <w:rsid w:val="00975860"/>
    <w:rsid w:val="00975EE6"/>
    <w:rsid w:val="009856E1"/>
    <w:rsid w:val="00993BB2"/>
    <w:rsid w:val="009979E4"/>
    <w:rsid w:val="009A50E3"/>
    <w:rsid w:val="009A57E2"/>
    <w:rsid w:val="009C0668"/>
    <w:rsid w:val="009C6BF4"/>
    <w:rsid w:val="009D39B2"/>
    <w:rsid w:val="009D4D54"/>
    <w:rsid w:val="009D6B82"/>
    <w:rsid w:val="009E079E"/>
    <w:rsid w:val="009E25B0"/>
    <w:rsid w:val="00A04DFE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0A83"/>
    <w:rsid w:val="00AA5126"/>
    <w:rsid w:val="00AB224F"/>
    <w:rsid w:val="00AE2AEC"/>
    <w:rsid w:val="00AF5497"/>
    <w:rsid w:val="00B13780"/>
    <w:rsid w:val="00B21F6D"/>
    <w:rsid w:val="00B44CF5"/>
    <w:rsid w:val="00B476A9"/>
    <w:rsid w:val="00B56B93"/>
    <w:rsid w:val="00B639D7"/>
    <w:rsid w:val="00B729C8"/>
    <w:rsid w:val="00B7310F"/>
    <w:rsid w:val="00B76588"/>
    <w:rsid w:val="00B803C0"/>
    <w:rsid w:val="00B84EC9"/>
    <w:rsid w:val="00B94FB6"/>
    <w:rsid w:val="00B95358"/>
    <w:rsid w:val="00BA3B50"/>
    <w:rsid w:val="00BA632E"/>
    <w:rsid w:val="00BB1317"/>
    <w:rsid w:val="00BB279F"/>
    <w:rsid w:val="00BB390B"/>
    <w:rsid w:val="00BC24C9"/>
    <w:rsid w:val="00BC5D82"/>
    <w:rsid w:val="00BD79F9"/>
    <w:rsid w:val="00BF3940"/>
    <w:rsid w:val="00BF3B6E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678C"/>
    <w:rsid w:val="00C47C17"/>
    <w:rsid w:val="00C849BA"/>
    <w:rsid w:val="00CA47EB"/>
    <w:rsid w:val="00CB1C1E"/>
    <w:rsid w:val="00CB4162"/>
    <w:rsid w:val="00CB7086"/>
    <w:rsid w:val="00CC7511"/>
    <w:rsid w:val="00CD024C"/>
    <w:rsid w:val="00CE2F7B"/>
    <w:rsid w:val="00CE7D05"/>
    <w:rsid w:val="00CF23CD"/>
    <w:rsid w:val="00CF7EB0"/>
    <w:rsid w:val="00D04C10"/>
    <w:rsid w:val="00D06633"/>
    <w:rsid w:val="00D1206C"/>
    <w:rsid w:val="00D21EF5"/>
    <w:rsid w:val="00D33D45"/>
    <w:rsid w:val="00D47489"/>
    <w:rsid w:val="00D65726"/>
    <w:rsid w:val="00D657B4"/>
    <w:rsid w:val="00D71646"/>
    <w:rsid w:val="00D75B40"/>
    <w:rsid w:val="00D84D81"/>
    <w:rsid w:val="00D90F51"/>
    <w:rsid w:val="00D96516"/>
    <w:rsid w:val="00DB1F89"/>
    <w:rsid w:val="00DB2E1A"/>
    <w:rsid w:val="00DB508E"/>
    <w:rsid w:val="00DB54A2"/>
    <w:rsid w:val="00DB6454"/>
    <w:rsid w:val="00DB7AAA"/>
    <w:rsid w:val="00DD2B66"/>
    <w:rsid w:val="00DD7A71"/>
    <w:rsid w:val="00DE1CE8"/>
    <w:rsid w:val="00DF1705"/>
    <w:rsid w:val="00E168CF"/>
    <w:rsid w:val="00E24BB4"/>
    <w:rsid w:val="00E3285B"/>
    <w:rsid w:val="00E36535"/>
    <w:rsid w:val="00E368E8"/>
    <w:rsid w:val="00E40E21"/>
    <w:rsid w:val="00E41C0D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022B"/>
    <w:rsid w:val="00EB263A"/>
    <w:rsid w:val="00EB47B7"/>
    <w:rsid w:val="00EC7EA3"/>
    <w:rsid w:val="00ED48D1"/>
    <w:rsid w:val="00ED6883"/>
    <w:rsid w:val="00ED74F9"/>
    <w:rsid w:val="00EE0EDB"/>
    <w:rsid w:val="00EF2D8E"/>
    <w:rsid w:val="00EF55C3"/>
    <w:rsid w:val="00EF71A9"/>
    <w:rsid w:val="00F0253A"/>
    <w:rsid w:val="00F07AE7"/>
    <w:rsid w:val="00F13620"/>
    <w:rsid w:val="00F26AF0"/>
    <w:rsid w:val="00F40D4E"/>
    <w:rsid w:val="00F42B91"/>
    <w:rsid w:val="00F47BC8"/>
    <w:rsid w:val="00F567CC"/>
    <w:rsid w:val="00F64C60"/>
    <w:rsid w:val="00F71FF1"/>
    <w:rsid w:val="00F77742"/>
    <w:rsid w:val="00F82E4A"/>
    <w:rsid w:val="00F8382D"/>
    <w:rsid w:val="00FA02AF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6407E695-D94B-4ABD-BC47-12F2931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3C5D7-A4CC-425A-882C-B6D06F1C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</Template>
  <TotalTime>9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Tarde Cetafaju</cp:lastModifiedBy>
  <cp:revision>4</cp:revision>
  <cp:lastPrinted>2016-07-02T13:04:00Z</cp:lastPrinted>
  <dcterms:created xsi:type="dcterms:W3CDTF">2024-09-10T14:26:00Z</dcterms:created>
  <dcterms:modified xsi:type="dcterms:W3CDTF">2025-10-01T18:51:00Z</dcterms:modified>
</cp:coreProperties>
</file>