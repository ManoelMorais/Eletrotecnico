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BDE9B" w14:textId="07CD7D58" w:rsidR="00CC5842" w:rsidRPr="00C72511" w:rsidRDefault="00CC5842" w:rsidP="00CC5842">
      <w:pPr>
        <w:spacing w:line="360" w:lineRule="auto"/>
        <w:rPr>
          <w:szCs w:val="24"/>
        </w:rPr>
      </w:pPr>
      <w:r w:rsidRPr="00C72511">
        <w:rPr>
          <w:szCs w:val="24"/>
        </w:rPr>
        <w:t>Neste Projeto Prático o aluno assimilará um Escopo de serviços executados por profissionais de Eletrotécnica no mercado</w:t>
      </w:r>
      <w:r w:rsidR="001E65A5">
        <w:rPr>
          <w:szCs w:val="24"/>
        </w:rPr>
        <w:t xml:space="preserve"> na área de subestações</w:t>
      </w:r>
      <w:r w:rsidRPr="00C72511">
        <w:rPr>
          <w:szCs w:val="24"/>
        </w:rPr>
        <w:t>.</w:t>
      </w:r>
    </w:p>
    <w:p w14:paraId="28A48331" w14:textId="3256347C" w:rsidR="001E65A5" w:rsidRDefault="00CC5842" w:rsidP="00CC5842">
      <w:pPr>
        <w:spacing w:line="360" w:lineRule="auto"/>
        <w:rPr>
          <w:szCs w:val="24"/>
        </w:rPr>
      </w:pPr>
      <w:r w:rsidRPr="00C72511">
        <w:rPr>
          <w:szCs w:val="24"/>
        </w:rPr>
        <w:tab/>
      </w:r>
      <w:r w:rsidR="00DC470B">
        <w:rPr>
          <w:szCs w:val="24"/>
        </w:rPr>
        <w:t xml:space="preserve">Neste projeto iremos </w:t>
      </w:r>
      <w:r w:rsidR="001E65A5">
        <w:rPr>
          <w:szCs w:val="24"/>
        </w:rPr>
        <w:t xml:space="preserve">auxiliar na </w:t>
      </w:r>
      <w:r w:rsidR="00DC470B">
        <w:rPr>
          <w:szCs w:val="24"/>
        </w:rPr>
        <w:t>implementa</w:t>
      </w:r>
      <w:r w:rsidR="001E65A5">
        <w:rPr>
          <w:szCs w:val="24"/>
        </w:rPr>
        <w:t>ção</w:t>
      </w:r>
      <w:r w:rsidR="00DC470B">
        <w:rPr>
          <w:szCs w:val="24"/>
        </w:rPr>
        <w:t xml:space="preserve"> </w:t>
      </w:r>
      <w:r w:rsidR="001E65A5">
        <w:rPr>
          <w:szCs w:val="24"/>
        </w:rPr>
        <w:t xml:space="preserve">de uma subestação consumidora abrigada de 500 kVA. </w:t>
      </w:r>
    </w:p>
    <w:p w14:paraId="30284D58" w14:textId="77777777" w:rsidR="001E65A5" w:rsidRDefault="001E65A5" w:rsidP="00CC5842">
      <w:pPr>
        <w:spacing w:line="360" w:lineRule="auto"/>
        <w:rPr>
          <w:szCs w:val="24"/>
        </w:rPr>
      </w:pPr>
    </w:p>
    <w:p w14:paraId="042E5758" w14:textId="17E1AB2D" w:rsidR="00724D6B" w:rsidRDefault="001E65A5" w:rsidP="001E65A5">
      <w:pPr>
        <w:spacing w:line="360" w:lineRule="auto"/>
        <w:rPr>
          <w:szCs w:val="24"/>
        </w:rPr>
      </w:pPr>
      <w:r w:rsidRPr="001E65A5">
        <w:rPr>
          <w:b/>
          <w:bCs/>
          <w:szCs w:val="24"/>
        </w:rPr>
        <w:t>Questão 1.</w:t>
      </w:r>
      <w:r>
        <w:rPr>
          <w:szCs w:val="24"/>
        </w:rPr>
        <w:t xml:space="preserve"> </w:t>
      </w:r>
      <w:r w:rsidR="00146010">
        <w:rPr>
          <w:szCs w:val="24"/>
        </w:rPr>
        <w:t>Utilizando os conhecimentos adquiridos no curso</w:t>
      </w:r>
      <w:r w:rsidR="00663F75">
        <w:rPr>
          <w:szCs w:val="24"/>
        </w:rPr>
        <w:t>,</w:t>
      </w:r>
      <w:r w:rsidR="00146010">
        <w:rPr>
          <w:szCs w:val="24"/>
        </w:rPr>
        <w:t xml:space="preserve"> preencha </w:t>
      </w:r>
      <w:r w:rsidR="00663F75">
        <w:rPr>
          <w:szCs w:val="24"/>
        </w:rPr>
        <w:t>a</w:t>
      </w:r>
      <w:r w:rsidR="00146010">
        <w:rPr>
          <w:szCs w:val="24"/>
        </w:rPr>
        <w:t xml:space="preserve"> tabela 1 e </w:t>
      </w:r>
      <w:r w:rsidR="00663F75">
        <w:rPr>
          <w:szCs w:val="24"/>
        </w:rPr>
        <w:t>fazendo</w:t>
      </w:r>
      <w:r w:rsidR="00146010">
        <w:rPr>
          <w:szCs w:val="24"/>
        </w:rPr>
        <w:t xml:space="preserve"> um orçamento (mostrando as referências) de quanto seria a construção dessa subestação para um cliente em potencial</w:t>
      </w:r>
      <w:r>
        <w:rPr>
          <w:szCs w:val="24"/>
        </w:rPr>
        <w:t>:</w:t>
      </w:r>
    </w:p>
    <w:p w14:paraId="33185EBC" w14:textId="7CBAB9E1" w:rsidR="00146010" w:rsidRDefault="00146010" w:rsidP="001E65A5">
      <w:pPr>
        <w:spacing w:line="360" w:lineRule="auto"/>
        <w:rPr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4AEDEF" wp14:editId="22D4B796">
                <wp:simplePos x="0" y="0"/>
                <wp:positionH relativeFrom="margin">
                  <wp:posOffset>421868</wp:posOffset>
                </wp:positionH>
                <wp:positionV relativeFrom="paragraph">
                  <wp:posOffset>79999</wp:posOffset>
                </wp:positionV>
                <wp:extent cx="5400040" cy="3898900"/>
                <wp:effectExtent l="0" t="0" r="0" b="6350"/>
                <wp:wrapNone/>
                <wp:docPr id="211" name="Agrupar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898900"/>
                          <a:chOff x="-25879" y="17253"/>
                          <a:chExt cx="5400040" cy="3898900"/>
                        </a:xfrm>
                      </wpg:grpSpPr>
                      <pic:pic xmlns:pic="http://schemas.openxmlformats.org/drawingml/2006/picture">
                        <pic:nvPicPr>
                          <pic:cNvPr id="32" name="Imagem 3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25879" y="17253"/>
                            <a:ext cx="5400040" cy="389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09" name="Agrupar 209"/>
                        <wpg:cNvGrpSpPr/>
                        <wpg:grpSpPr>
                          <a:xfrm>
                            <a:off x="691116" y="244549"/>
                            <a:ext cx="4219831" cy="3563738"/>
                            <a:chOff x="0" y="0"/>
                            <a:chExt cx="4219831" cy="3563738"/>
                          </a:xfrm>
                        </wpg:grpSpPr>
                        <wpg:grpSp>
                          <wpg:cNvPr id="38" name="Agrupar 38"/>
                          <wpg:cNvGrpSpPr/>
                          <wpg:grpSpPr>
                            <a:xfrm>
                              <a:off x="3812658" y="0"/>
                              <a:ext cx="407173" cy="246490"/>
                              <a:chOff x="0" y="0"/>
                              <a:chExt cx="407173" cy="246490"/>
                            </a:xfrm>
                          </wpg:grpSpPr>
                          <wps:wsp>
                            <wps:cNvPr id="34" name="Elipse 34"/>
                            <wps:cNvSpPr/>
                            <wps:spPr>
                              <a:xfrm>
                                <a:off x="176586" y="0"/>
                                <a:ext cx="230400" cy="23058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3655AA" w14:textId="77777777" w:rsidR="00146010" w:rsidRDefault="00146010" w:rsidP="00146010">
                                  <w:pPr>
                                    <w:jc w:val="center"/>
                                  </w:pPr>
                                  <w:r>
                                    <w:t>11113afdgsfdg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Conector de Seta Reta 36"/>
                            <wps:cNvCnPr/>
                            <wps:spPr>
                              <a:xfrm flipH="1">
                                <a:off x="0" y="120761"/>
                                <a:ext cx="182880" cy="159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Caixa de Texto 37"/>
                            <wps:cNvSpPr txBox="1"/>
                            <wps:spPr>
                              <a:xfrm>
                                <a:off x="168634" y="0"/>
                                <a:ext cx="238539" cy="2464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8111D5" w14:textId="481F3BCC" w:rsidR="00146010" w:rsidRPr="00192E9A" w:rsidRDefault="00874D40" w:rsidP="00146010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232</w:t>
                                  </w:r>
                                  <w:r w:rsidR="00146010" w:rsidRPr="00192E9A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5" name="Agrupar 195"/>
                          <wpg:cNvGrpSpPr/>
                          <wpg:grpSpPr>
                            <a:xfrm>
                              <a:off x="3019647" y="204025"/>
                              <a:ext cx="383650" cy="370936"/>
                              <a:chOff x="0" y="-40524"/>
                              <a:chExt cx="383650" cy="370936"/>
                            </a:xfrm>
                          </wpg:grpSpPr>
                          <wps:wsp>
                            <wps:cNvPr id="40" name="Elipse 40"/>
                            <wps:cNvSpPr/>
                            <wps:spPr>
                              <a:xfrm>
                                <a:off x="7951" y="0"/>
                                <a:ext cx="230400" cy="23058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95DF42" w14:textId="77777777" w:rsidR="00146010" w:rsidRDefault="00146010" w:rsidP="00146010">
                                  <w:pPr>
                                    <w:jc w:val="center"/>
                                  </w:pPr>
                                  <w:r>
                                    <w:t>11113afdgsfdg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Conector de Seta Reta 41"/>
                            <wps:cNvCnPr/>
                            <wps:spPr>
                              <a:xfrm>
                                <a:off x="238539" y="103367"/>
                                <a:ext cx="145111" cy="1092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Caixa de Texto 42"/>
                            <wps:cNvSpPr txBox="1"/>
                            <wps:spPr>
                              <a:xfrm>
                                <a:off x="0" y="-40524"/>
                                <a:ext cx="291893" cy="3709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A2E0BC" w14:textId="69C13A8E" w:rsidR="00146010" w:rsidRPr="00874D40" w:rsidRDefault="00874D40" w:rsidP="0014601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74D4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" name="Agrupar 43"/>
                          <wpg:cNvGrpSpPr/>
                          <wpg:grpSpPr>
                            <a:xfrm>
                              <a:off x="3695700" y="244549"/>
                              <a:ext cx="407173" cy="246490"/>
                              <a:chOff x="0" y="0"/>
                              <a:chExt cx="407173" cy="246490"/>
                            </a:xfrm>
                          </wpg:grpSpPr>
                          <wps:wsp>
                            <wps:cNvPr id="44" name="Elipse 44"/>
                            <wps:cNvSpPr/>
                            <wps:spPr>
                              <a:xfrm>
                                <a:off x="176586" y="0"/>
                                <a:ext cx="230400" cy="23058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946C82" w14:textId="77777777" w:rsidR="00146010" w:rsidRDefault="00146010" w:rsidP="00146010">
                                  <w:pPr>
                                    <w:jc w:val="center"/>
                                  </w:pPr>
                                  <w:r>
                                    <w:t>11113afdgsfdg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Conector de Seta Reta 45"/>
                            <wps:cNvCnPr/>
                            <wps:spPr>
                              <a:xfrm flipH="1">
                                <a:off x="0" y="120761"/>
                                <a:ext cx="182880" cy="159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Caixa de Texto 46"/>
                            <wps:cNvSpPr txBox="1"/>
                            <wps:spPr>
                              <a:xfrm>
                                <a:off x="168634" y="0"/>
                                <a:ext cx="238539" cy="2464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137364" w14:textId="195D61A0" w:rsidR="00146010" w:rsidRPr="00874D40" w:rsidRDefault="00874D40" w:rsidP="0014601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" name="Agrupar 51"/>
                          <wpg:cNvGrpSpPr/>
                          <wpg:grpSpPr>
                            <a:xfrm>
                              <a:off x="2260305" y="2424223"/>
                              <a:ext cx="407173" cy="246490"/>
                              <a:chOff x="0" y="0"/>
                              <a:chExt cx="407173" cy="246490"/>
                            </a:xfrm>
                          </wpg:grpSpPr>
                          <wps:wsp>
                            <wps:cNvPr id="52" name="Elipse 52"/>
                            <wps:cNvSpPr/>
                            <wps:spPr>
                              <a:xfrm>
                                <a:off x="176586" y="0"/>
                                <a:ext cx="230400" cy="23058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3EBE0F" w14:textId="77777777" w:rsidR="00146010" w:rsidRDefault="00146010" w:rsidP="00146010">
                                  <w:pPr>
                                    <w:jc w:val="center"/>
                                  </w:pPr>
                                  <w:r>
                                    <w:t>11113afdgsfdg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Conector de Seta Reta 53"/>
                            <wps:cNvCnPr/>
                            <wps:spPr>
                              <a:xfrm flipH="1">
                                <a:off x="0" y="120761"/>
                                <a:ext cx="182880" cy="159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Caixa de Texto 54"/>
                            <wps:cNvSpPr txBox="1"/>
                            <wps:spPr>
                              <a:xfrm>
                                <a:off x="168634" y="0"/>
                                <a:ext cx="238539" cy="2464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0E33AB" w14:textId="71FAD67A" w:rsidR="00146010" w:rsidRPr="00874D40" w:rsidRDefault="00874D40" w:rsidP="0014601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6" name="Elipse 56"/>
                          <wps:cNvSpPr/>
                          <wps:spPr>
                            <a:xfrm>
                              <a:off x="1807535" y="3221665"/>
                              <a:ext cx="230400" cy="23058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E10874" w14:textId="77777777" w:rsidR="00146010" w:rsidRDefault="00146010" w:rsidP="00146010">
                                <w:pPr>
                                  <w:jc w:val="center"/>
                                </w:pPr>
                                <w:r>
                                  <w:t>11113afdgsfdg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Conector de Seta Reta 57"/>
                          <wps:cNvCnPr/>
                          <wps:spPr>
                            <a:xfrm flipH="1" flipV="1">
                              <a:off x="1854053" y="2876993"/>
                              <a:ext cx="45719" cy="35151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Caixa de Texto 58"/>
                          <wps:cNvSpPr txBox="1"/>
                          <wps:spPr>
                            <a:xfrm>
                              <a:off x="1796903" y="3221665"/>
                              <a:ext cx="238539" cy="246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0E221B" w14:textId="77777777" w:rsidR="00146010" w:rsidRPr="00192E9A" w:rsidRDefault="00146010" w:rsidP="00146010">
                                <w:pP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874D40">
                                  <w:rPr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56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Elipse 60"/>
                          <wps:cNvSpPr/>
                          <wps:spPr>
                            <a:xfrm>
                              <a:off x="1722475" y="1456660"/>
                              <a:ext cx="230400" cy="23058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3F4917" w14:textId="77777777" w:rsidR="00146010" w:rsidRDefault="00146010" w:rsidP="00146010">
                                <w:pPr>
                                  <w:jc w:val="center"/>
                                </w:pPr>
                                <w:r>
                                  <w:t>11113afdgsfdg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Conector de Seta Reta 61"/>
                          <wps:cNvCnPr/>
                          <wps:spPr>
                            <a:xfrm>
                              <a:off x="1803105" y="1679944"/>
                              <a:ext cx="45719" cy="4913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Elipse 192"/>
                          <wps:cNvSpPr/>
                          <wps:spPr>
                            <a:xfrm>
                              <a:off x="1765005" y="1148316"/>
                              <a:ext cx="230400" cy="23058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E3C4AE" w14:textId="77777777" w:rsidR="00146010" w:rsidRDefault="00146010" w:rsidP="00146010">
                                <w:pPr>
                                  <w:jc w:val="center"/>
                                </w:pPr>
                                <w:r>
                                  <w:t>11113afdgsfdg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Caixa de Texto 194"/>
                          <wps:cNvSpPr txBox="1"/>
                          <wps:spPr>
                            <a:xfrm>
                              <a:off x="1765005" y="1148316"/>
                              <a:ext cx="238539" cy="246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FD3270" w14:textId="3683924D" w:rsidR="00146010" w:rsidRPr="00192E9A" w:rsidRDefault="00874D40" w:rsidP="00146010">
                                <w:pP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7</w:t>
                                </w:r>
                                <w:r w:rsidR="00146010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Caixa de Texto 62"/>
                          <wps:cNvSpPr txBox="1"/>
                          <wps:spPr>
                            <a:xfrm>
                              <a:off x="1711842" y="1456660"/>
                              <a:ext cx="238539" cy="246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7FEF96" w14:textId="1654EE0C" w:rsidR="00146010" w:rsidRPr="00874D40" w:rsidRDefault="00874D40" w:rsidP="00146010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Conector de Seta Reta 193"/>
                          <wps:cNvCnPr/>
                          <wps:spPr>
                            <a:xfrm flipH="1">
                              <a:off x="1622351" y="1265274"/>
                              <a:ext cx="149419" cy="7802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6" name="Agrupar 196"/>
                          <wpg:cNvGrpSpPr/>
                          <wpg:grpSpPr>
                            <a:xfrm>
                              <a:off x="861237" y="1520456"/>
                              <a:ext cx="383650" cy="246490"/>
                              <a:chOff x="0" y="0"/>
                              <a:chExt cx="383650" cy="246490"/>
                            </a:xfrm>
                          </wpg:grpSpPr>
                          <wps:wsp>
                            <wps:cNvPr id="197" name="Elipse 197"/>
                            <wps:cNvSpPr/>
                            <wps:spPr>
                              <a:xfrm>
                                <a:off x="7951" y="0"/>
                                <a:ext cx="230400" cy="23058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780320" w14:textId="77777777" w:rsidR="00146010" w:rsidRDefault="00146010" w:rsidP="00146010">
                                  <w:pPr>
                                    <w:jc w:val="center"/>
                                  </w:pPr>
                                  <w:r>
                                    <w:t>11113afdgsfdg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Conector de Seta Reta 198"/>
                            <wps:cNvCnPr/>
                            <wps:spPr>
                              <a:xfrm>
                                <a:off x="238539" y="103367"/>
                                <a:ext cx="145111" cy="1092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Caixa de Texto 199"/>
                            <wps:cNvSpPr txBox="1"/>
                            <wps:spPr>
                              <a:xfrm>
                                <a:off x="0" y="0"/>
                                <a:ext cx="238539" cy="2464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5B3942" w14:textId="6D94C8AC" w:rsidR="00146010" w:rsidRPr="00192E9A" w:rsidRDefault="00874D40" w:rsidP="00146010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="0014601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0" name="Agrupar 200"/>
                          <wpg:cNvGrpSpPr/>
                          <wpg:grpSpPr>
                            <a:xfrm>
                              <a:off x="0" y="1616149"/>
                              <a:ext cx="383650" cy="246490"/>
                              <a:chOff x="0" y="0"/>
                              <a:chExt cx="383650" cy="246490"/>
                            </a:xfrm>
                          </wpg:grpSpPr>
                          <wps:wsp>
                            <wps:cNvPr id="201" name="Elipse 201"/>
                            <wps:cNvSpPr/>
                            <wps:spPr>
                              <a:xfrm>
                                <a:off x="7951" y="0"/>
                                <a:ext cx="230400" cy="23058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E4739E" w14:textId="77777777" w:rsidR="00146010" w:rsidRDefault="00146010" w:rsidP="00146010">
                                  <w:pPr>
                                    <w:jc w:val="center"/>
                                  </w:pPr>
                                  <w:r>
                                    <w:t>11113afdgsfdg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Conector de Seta Reta 202"/>
                            <wps:cNvCnPr/>
                            <wps:spPr>
                              <a:xfrm>
                                <a:off x="238539" y="103367"/>
                                <a:ext cx="145111" cy="1092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" name="Caixa de Texto 203"/>
                            <wps:cNvSpPr txBox="1"/>
                            <wps:spPr>
                              <a:xfrm>
                                <a:off x="0" y="0"/>
                                <a:ext cx="238539" cy="2464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F1A611" w14:textId="77777777" w:rsidR="00146010" w:rsidRPr="00874D40" w:rsidRDefault="00146010" w:rsidP="0014601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874D4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4" name="Elipse 204"/>
                          <wps:cNvSpPr/>
                          <wps:spPr>
                            <a:xfrm>
                              <a:off x="106326" y="3317358"/>
                              <a:ext cx="230400" cy="23058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AAA5BE" w14:textId="77777777" w:rsidR="00146010" w:rsidRDefault="00146010" w:rsidP="00146010">
                                <w:pPr>
                                  <w:jc w:val="center"/>
                                </w:pPr>
                                <w:r>
                                  <w:t>11113afdgsfdg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Conector de Seta Reta 205"/>
                          <wps:cNvCnPr/>
                          <wps:spPr>
                            <a:xfrm flipH="1" flipV="1">
                              <a:off x="163476" y="3004584"/>
                              <a:ext cx="45085" cy="3511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Caixa de Texto 206"/>
                          <wps:cNvSpPr txBox="1"/>
                          <wps:spPr>
                            <a:xfrm>
                              <a:off x="95693" y="3317358"/>
                              <a:ext cx="238125" cy="246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F02090" w14:textId="3F02E841" w:rsidR="00146010" w:rsidRPr="00192E9A" w:rsidRDefault="00874D40" w:rsidP="00146010">
                                <w:pP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9</w:t>
                                </w:r>
                                <w:r w:rsidR="00146010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96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4AEDEF" id="Agrupar 211" o:spid="_x0000_s1026" style="position:absolute;left:0;text-align:left;margin-left:33.2pt;margin-top:6.3pt;width:425.2pt;height:307pt;z-index:251659264;mso-position-horizontal-relative:margin" coordorigin="-258,172" coordsize="54000,38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32" o:spid="_x0000_s1027" type="#_x0000_t75" style="position:absolute;left:-258;top:172;width:53999;height:38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">
                  <v:imagedata r:id="rId9" o:title=""/>
                </v:shape>
                <v:group id="Agrupar 209" o:spid="_x0000_s1028" style="position:absolute;left:6911;top:2445;width:42198;height:35637" coordsize="42198,35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group id="Agrupar 38" o:spid="_x0000_s1029" style="position:absolute;left:38126;width:4072;height:2464" coordsize="407173,246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oval id="Elipse 34" o:spid="_x0000_s1030" style="position:absolute;left:176586;width:230400;height:230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" fillcolor="white [3212]" strokecolor="black [3213]" strokeweight="2pt">
                      <v:textbox>
                        <w:txbxContent>
                          <w:p w14:paraId="103655AA" w14:textId="77777777" w:rsidR="00146010" w:rsidRDefault="00146010" w:rsidP="00146010">
                            <w:pPr>
                              <w:jc w:val="center"/>
                            </w:pPr>
                            <w:r>
                              <w:t>11113afdgsfdg</w:t>
                            </w:r>
                          </w:p>
                        </w:txbxContent>
                      </v:textbox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36" o:spid="_x0000_s1031" type="#_x0000_t32" style="position:absolute;top:120761;width:182880;height:159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" strokecolor="black [3040]">
                      <v:stroke endarrow="block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7" o:spid="_x0000_s1032" type="#_x0000_t202" style="position:absolute;left:168634;width:238539;height:246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<v:textbox>
                        <w:txbxContent>
                          <w:p w14:paraId="0F8111D5" w14:textId="481F3BCC" w:rsidR="00146010" w:rsidRPr="00192E9A" w:rsidRDefault="00874D40" w:rsidP="00146010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232</w:t>
                            </w:r>
                            <w:r w:rsidR="00146010" w:rsidRPr="00192E9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21</w:t>
                            </w:r>
                          </w:p>
                        </w:txbxContent>
                      </v:textbox>
                    </v:shape>
                  </v:group>
                  <v:group id="Agrupar 195" o:spid="_x0000_s1033" style="position:absolute;left:30196;top:2040;width:3836;height:3709" coordorigin=",-40524" coordsize="383650,37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<v:oval id="Elipse 40" o:spid="_x0000_s1034" style="position:absolute;left:7951;width:230400;height:230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" fillcolor="white [3212]" strokecolor="black [3213]" strokeweight="2pt">
                      <v:textbox>
                        <w:txbxContent>
                          <w:p w14:paraId="6595DF42" w14:textId="77777777" w:rsidR="00146010" w:rsidRDefault="00146010" w:rsidP="00146010">
                            <w:pPr>
                              <w:jc w:val="center"/>
                            </w:pPr>
                            <w:r>
                              <w:t>11113afdgsfdg</w:t>
                            </w:r>
                          </w:p>
                        </w:txbxContent>
                      </v:textbox>
                    </v:oval>
                    <v:shape id="Conector de Seta Reta 41" o:spid="_x0000_s1035" type="#_x0000_t32" style="position:absolute;left:238539;top:103367;width:145111;height:1092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" strokecolor="black [3040]">
                      <v:stroke endarrow="block"/>
                    </v:shape>
                    <v:shape id="Caixa de Texto 42" o:spid="_x0000_s1036" type="#_x0000_t202" style="position:absolute;top:-40524;width:291893;height:370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<v:textbox>
                        <w:txbxContent>
                          <w:p w14:paraId="41A2E0BC" w14:textId="69C13A8E" w:rsidR="00146010" w:rsidRPr="00874D40" w:rsidRDefault="00874D40" w:rsidP="0014601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74D40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Agrupar 43" o:spid="_x0000_s1037" style="position:absolute;left:36957;top:2445;width:4071;height:2465" coordsize="407173,246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oval id="Elipse 44" o:spid="_x0000_s1038" style="position:absolute;left:176586;width:230400;height:230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" fillcolor="white [3212]" strokecolor="black [3213]" strokeweight="2pt">
                      <v:textbox>
                        <w:txbxContent>
                          <w:p w14:paraId="20946C82" w14:textId="77777777" w:rsidR="00146010" w:rsidRDefault="00146010" w:rsidP="00146010">
                            <w:pPr>
                              <w:jc w:val="center"/>
                            </w:pPr>
                            <w:r>
                              <w:t>11113afdgsfdg</w:t>
                            </w:r>
                          </w:p>
                        </w:txbxContent>
                      </v:textbox>
                    </v:oval>
                    <v:shape id="Conector de Seta Reta 45" o:spid="_x0000_s1039" type="#_x0000_t32" style="position:absolute;top:120761;width:182880;height:159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" strokecolor="black [3040]">
                      <v:stroke endarrow="block"/>
                    </v:shape>
                    <v:shape id="Caixa de Texto 46" o:spid="_x0000_s1040" type="#_x0000_t202" style="position:absolute;left:168634;width:238539;height:246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<v:textbox>
                        <w:txbxContent>
                          <w:p w14:paraId="79137364" w14:textId="195D61A0" w:rsidR="00146010" w:rsidRPr="00874D40" w:rsidRDefault="00874D40" w:rsidP="0014601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Agrupar 51" o:spid="_x0000_s1041" style="position:absolute;left:22603;top:24242;width:4071;height:2465" coordsize="407173,246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oval id="Elipse 52" o:spid="_x0000_s1042" style="position:absolute;left:176586;width:230400;height:230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" fillcolor="white [3212]" strokecolor="black [3213]" strokeweight="2pt">
                      <v:textbox>
                        <w:txbxContent>
                          <w:p w14:paraId="7A3EBE0F" w14:textId="77777777" w:rsidR="00146010" w:rsidRDefault="00146010" w:rsidP="00146010">
                            <w:pPr>
                              <w:jc w:val="center"/>
                            </w:pPr>
                            <w:r>
                              <w:t>11113afdgsfdg</w:t>
                            </w:r>
                          </w:p>
                        </w:txbxContent>
                      </v:textbox>
                    </v:oval>
                    <v:shape id="Conector de Seta Reta 53" o:spid="_x0000_s1043" type="#_x0000_t32" style="position:absolute;top:120761;width:182880;height:159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" strokecolor="black [3040]">
                      <v:stroke endarrow="block"/>
                    </v:shape>
                    <v:shape id="Caixa de Texto 54" o:spid="_x0000_s1044" type="#_x0000_t202" style="position:absolute;left:168634;width:238539;height:246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  <v:textbox>
                        <w:txbxContent>
                          <w:p w14:paraId="540E33AB" w14:textId="71FAD67A" w:rsidR="00146010" w:rsidRPr="00874D40" w:rsidRDefault="00874D40" w:rsidP="0014601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oval id="Elipse 56" o:spid="_x0000_s1045" style="position:absolute;left:18075;top:32216;width:2304;height:2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" fillcolor="white [3212]" strokecolor="black [3213]" strokeweight="2pt">
                    <v:textbox>
                      <w:txbxContent>
                        <w:p w14:paraId="3FE10874" w14:textId="77777777" w:rsidR="00146010" w:rsidRDefault="00146010" w:rsidP="00146010">
                          <w:pPr>
                            <w:jc w:val="center"/>
                          </w:pPr>
                          <w:r>
                            <w:t>11113afdgsfdg</w:t>
                          </w:r>
                        </w:p>
                      </w:txbxContent>
                    </v:textbox>
                  </v:oval>
                  <v:shape id="Conector de Seta Reta 57" o:spid="_x0000_s1046" type="#_x0000_t32" style="position:absolute;left:18540;top:28769;width:457;height:35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" strokecolor="black [3040]">
                    <v:stroke endarrow="block"/>
                  </v:shape>
                  <v:shape id="Caixa de Texto 58" o:spid="_x0000_s1047" type="#_x0000_t202" style="position:absolute;left:17969;top:32216;width:2385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<v:textbox>
                      <w:txbxContent>
                        <w:p w14:paraId="370E221B" w14:textId="77777777" w:rsidR="00146010" w:rsidRPr="00192E9A" w:rsidRDefault="00146010" w:rsidP="0014601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74D40"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56</w:t>
                          </w:r>
                        </w:p>
                      </w:txbxContent>
                    </v:textbox>
                  </v:shape>
                  <v:oval id="Elipse 60" o:spid="_x0000_s1048" style="position:absolute;left:17224;top:14566;width:2304;height:2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" fillcolor="white [3212]" strokecolor="black [3213]" strokeweight="2pt">
                    <v:textbox>
                      <w:txbxContent>
                        <w:p w14:paraId="343F4917" w14:textId="77777777" w:rsidR="00146010" w:rsidRDefault="00146010" w:rsidP="00146010">
                          <w:pPr>
                            <w:jc w:val="center"/>
                          </w:pPr>
                          <w:r>
                            <w:t>11113afdgsfdg</w:t>
                          </w:r>
                        </w:p>
                      </w:txbxContent>
                    </v:textbox>
                  </v:oval>
                  <v:shape id="Conector de Seta Reta 61" o:spid="_x0000_s1049" type="#_x0000_t32" style="position:absolute;left:18031;top:16799;width:457;height:49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" strokecolor="black [3040]">
                    <v:stroke endarrow="block"/>
                  </v:shape>
                  <v:oval id="Elipse 192" o:spid="_x0000_s1050" style="position:absolute;left:17650;top:11483;width:2304;height:2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" fillcolor="white [3212]" strokecolor="black [3213]" strokeweight="2pt">
                    <v:textbox>
                      <w:txbxContent>
                        <w:p w14:paraId="7AE3C4AE" w14:textId="77777777" w:rsidR="00146010" w:rsidRDefault="00146010" w:rsidP="00146010">
                          <w:pPr>
                            <w:jc w:val="center"/>
                          </w:pPr>
                          <w:r>
                            <w:t>11113afdgsfdg</w:t>
                          </w:r>
                        </w:p>
                      </w:txbxContent>
                    </v:textbox>
                  </v:oval>
                  <v:shape id="Caixa de Texto 194" o:spid="_x0000_s1051" type="#_x0000_t202" style="position:absolute;left:17650;top:11483;width:2385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  <v:textbox>
                      <w:txbxContent>
                        <w:p w14:paraId="0EFD3270" w14:textId="3683924D" w:rsidR="00146010" w:rsidRPr="00192E9A" w:rsidRDefault="00874D40" w:rsidP="0014601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="00146010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7</w:t>
                          </w:r>
                        </w:p>
                      </w:txbxContent>
                    </v:textbox>
                  </v:shape>
                  <v:shape id="Caixa de Texto 62" o:spid="_x0000_s1052" type="#_x0000_t202" style="position:absolute;left:17118;top:14566;width:2385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<v:textbox>
                      <w:txbxContent>
                        <w:p w14:paraId="557FEF96" w14:textId="1654EE0C" w:rsidR="00146010" w:rsidRPr="00874D40" w:rsidRDefault="00874D40" w:rsidP="00146010">
                          <w:pPr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Conector de Seta Reta 193" o:spid="_x0000_s1053" type="#_x0000_t32" style="position:absolute;left:16223;top:12652;width:1494;height:7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" strokecolor="black [3040]">
                    <v:stroke endarrow="block"/>
                  </v:shape>
                  <v:group id="Agrupar 196" o:spid="_x0000_s1054" style="position:absolute;left:8612;top:15204;width:3836;height:2465" coordsize="383650,246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oval id="Elipse 197" o:spid="_x0000_s1055" style="position:absolute;left:7951;width:230400;height:230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" fillcolor="white [3212]" strokecolor="black [3213]" strokeweight="2pt">
                      <v:textbox>
                        <w:txbxContent>
                          <w:p w14:paraId="1A780320" w14:textId="77777777" w:rsidR="00146010" w:rsidRDefault="00146010" w:rsidP="00146010">
                            <w:pPr>
                              <w:jc w:val="center"/>
                            </w:pPr>
                            <w:r>
                              <w:t>11113afdgsfdg</w:t>
                            </w:r>
                          </w:p>
                        </w:txbxContent>
                      </v:textbox>
                    </v:oval>
                    <v:shape id="Conector de Seta Reta 198" o:spid="_x0000_s1056" type="#_x0000_t32" style="position:absolute;left:238539;top:103367;width:145111;height:1092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" strokecolor="black [3040]">
                      <v:stroke endarrow="block"/>
                    </v:shape>
                    <v:shape id="Caixa de Texto 199" o:spid="_x0000_s1057" type="#_x0000_t202" style="position:absolute;width:238539;height:246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    <v:textbox>
                        <w:txbxContent>
                          <w:p w14:paraId="285B3942" w14:textId="6D94C8AC" w:rsidR="00146010" w:rsidRPr="00192E9A" w:rsidRDefault="00874D40" w:rsidP="00146010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8</w:t>
                            </w:r>
                            <w:r w:rsidR="0014601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group id="Agrupar 200" o:spid="_x0000_s1058" style="position:absolute;top:16161;width:3836;height:2465" coordsize="383650,246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<v:oval id="Elipse 201" o:spid="_x0000_s1059" style="position:absolute;left:7951;width:230400;height:230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" fillcolor="white [3212]" strokecolor="black [3213]" strokeweight="2pt">
                      <v:textbox>
                        <w:txbxContent>
                          <w:p w14:paraId="5EE4739E" w14:textId="77777777" w:rsidR="00146010" w:rsidRDefault="00146010" w:rsidP="00146010">
                            <w:pPr>
                              <w:jc w:val="center"/>
                            </w:pPr>
                            <w:r>
                              <w:t>11113afdgsfdg</w:t>
                            </w:r>
                          </w:p>
                        </w:txbxContent>
                      </v:textbox>
                    </v:oval>
                    <v:shape id="Conector de Seta Reta 202" o:spid="_x0000_s1060" type="#_x0000_t32" style="position:absolute;left:238539;top:103367;width:145111;height:1092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" strokecolor="black [3040]">
                      <v:stroke endarrow="block"/>
                    </v:shape>
                    <v:shape id="Caixa de Texto 203" o:spid="_x0000_s1061" type="#_x0000_t202" style="position:absolute;width:238539;height:246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    <v:textbox>
                        <w:txbxContent>
                          <w:p w14:paraId="5DF1A611" w14:textId="77777777" w:rsidR="00146010" w:rsidRPr="00874D40" w:rsidRDefault="00146010" w:rsidP="0014601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74D40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oval id="Elipse 204" o:spid="_x0000_s1062" style="position:absolute;left:1063;top:33173;width:2304;height:2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" fillcolor="white [3212]" strokecolor="black [3213]" strokeweight="2pt">
                    <v:textbox>
                      <w:txbxContent>
                        <w:p w14:paraId="40AAA5BE" w14:textId="77777777" w:rsidR="00146010" w:rsidRDefault="00146010" w:rsidP="00146010">
                          <w:pPr>
                            <w:jc w:val="center"/>
                          </w:pPr>
                          <w:r>
                            <w:t>11113afdgsfdg</w:t>
                          </w:r>
                        </w:p>
                      </w:txbxContent>
                    </v:textbox>
                  </v:oval>
                  <v:shape id="Conector de Seta Reta 205" o:spid="_x0000_s1063" type="#_x0000_t32" style="position:absolute;left:1634;top:30045;width:451;height:35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" strokecolor="black [3040]">
                    <v:stroke endarrow="block"/>
                  </v:shape>
                  <v:shape id="Caixa de Texto 206" o:spid="_x0000_s1064" type="#_x0000_t202" style="position:absolute;left:956;top:33173;width:238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<v:textbox>
                      <w:txbxContent>
                        <w:p w14:paraId="75F02090" w14:textId="3F02E841" w:rsidR="00146010" w:rsidRPr="00192E9A" w:rsidRDefault="00874D40" w:rsidP="00146010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9</w:t>
                          </w:r>
                          <w:r w:rsidR="00146010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96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49E434BC" w14:textId="77777777" w:rsidR="00146010" w:rsidRDefault="00146010" w:rsidP="001E65A5">
      <w:pPr>
        <w:spacing w:line="360" w:lineRule="auto"/>
        <w:rPr>
          <w:szCs w:val="24"/>
        </w:rPr>
      </w:pPr>
    </w:p>
    <w:p w14:paraId="5D53B105" w14:textId="1E3FA28D" w:rsidR="00146010" w:rsidRDefault="00146010" w:rsidP="001E65A5">
      <w:pPr>
        <w:spacing w:line="360" w:lineRule="auto"/>
        <w:rPr>
          <w:szCs w:val="24"/>
        </w:rPr>
      </w:pPr>
    </w:p>
    <w:p w14:paraId="3B93E39F" w14:textId="3A8F2AC8" w:rsidR="001E65A5" w:rsidRDefault="001E65A5" w:rsidP="001E65A5">
      <w:pPr>
        <w:spacing w:line="360" w:lineRule="auto"/>
        <w:rPr>
          <w:szCs w:val="24"/>
        </w:rPr>
      </w:pPr>
    </w:p>
    <w:p w14:paraId="21690A88" w14:textId="742D3F4D" w:rsidR="00146010" w:rsidRDefault="00146010" w:rsidP="001E65A5">
      <w:pPr>
        <w:spacing w:line="360" w:lineRule="auto"/>
        <w:rPr>
          <w:szCs w:val="24"/>
        </w:rPr>
      </w:pPr>
    </w:p>
    <w:p w14:paraId="06E27007" w14:textId="37F0642E" w:rsidR="00146010" w:rsidRDefault="00146010" w:rsidP="001E65A5">
      <w:pPr>
        <w:spacing w:line="360" w:lineRule="auto"/>
        <w:rPr>
          <w:szCs w:val="24"/>
        </w:rPr>
      </w:pPr>
    </w:p>
    <w:p w14:paraId="1C4015ED" w14:textId="6195D713" w:rsidR="00146010" w:rsidRDefault="00146010" w:rsidP="001E65A5">
      <w:pPr>
        <w:spacing w:line="360" w:lineRule="auto"/>
        <w:rPr>
          <w:szCs w:val="24"/>
        </w:rPr>
      </w:pPr>
    </w:p>
    <w:p w14:paraId="4C68D3A9" w14:textId="6C8CD97A" w:rsidR="00146010" w:rsidRDefault="00146010" w:rsidP="001E65A5">
      <w:pPr>
        <w:spacing w:line="360" w:lineRule="auto"/>
        <w:rPr>
          <w:szCs w:val="24"/>
        </w:rPr>
      </w:pPr>
    </w:p>
    <w:p w14:paraId="72800A6A" w14:textId="351C7055" w:rsidR="00146010" w:rsidRDefault="00146010" w:rsidP="001E65A5">
      <w:pPr>
        <w:spacing w:line="360" w:lineRule="auto"/>
        <w:rPr>
          <w:szCs w:val="24"/>
        </w:rPr>
      </w:pPr>
    </w:p>
    <w:p w14:paraId="1F0E2F0B" w14:textId="7E2F7B61" w:rsidR="00146010" w:rsidRDefault="00146010" w:rsidP="001E65A5">
      <w:pPr>
        <w:spacing w:line="360" w:lineRule="auto"/>
        <w:rPr>
          <w:szCs w:val="24"/>
        </w:rPr>
      </w:pPr>
    </w:p>
    <w:p w14:paraId="7E9D35E4" w14:textId="70295D31" w:rsidR="00146010" w:rsidRDefault="00146010" w:rsidP="001E65A5">
      <w:pPr>
        <w:spacing w:line="360" w:lineRule="auto"/>
        <w:rPr>
          <w:szCs w:val="24"/>
        </w:rPr>
      </w:pPr>
    </w:p>
    <w:p w14:paraId="7DE91A42" w14:textId="72A140BF" w:rsidR="00146010" w:rsidRDefault="00146010" w:rsidP="001E65A5">
      <w:pPr>
        <w:spacing w:line="360" w:lineRule="auto"/>
        <w:rPr>
          <w:szCs w:val="24"/>
        </w:rPr>
      </w:pPr>
    </w:p>
    <w:p w14:paraId="2F3DD972" w14:textId="72CBC034" w:rsidR="00146010" w:rsidRDefault="00146010" w:rsidP="001E65A5">
      <w:pPr>
        <w:spacing w:line="360" w:lineRule="auto"/>
        <w:rPr>
          <w:szCs w:val="24"/>
        </w:rPr>
      </w:pPr>
    </w:p>
    <w:p w14:paraId="0D998A46" w14:textId="565A4AD0" w:rsidR="00146010" w:rsidRDefault="00146010" w:rsidP="001E65A5">
      <w:pPr>
        <w:spacing w:line="360" w:lineRule="auto"/>
        <w:rPr>
          <w:szCs w:val="24"/>
        </w:rPr>
      </w:pPr>
    </w:p>
    <w:p w14:paraId="60F4EDEB" w14:textId="2F5840D7" w:rsidR="00146010" w:rsidRDefault="00146010" w:rsidP="001E65A5">
      <w:pPr>
        <w:spacing w:line="360" w:lineRule="auto"/>
        <w:rPr>
          <w:szCs w:val="24"/>
        </w:rPr>
      </w:pPr>
    </w:p>
    <w:p w14:paraId="67BC443B" w14:textId="3C927A41" w:rsidR="00146010" w:rsidRDefault="00146010" w:rsidP="001E65A5">
      <w:pPr>
        <w:spacing w:line="360" w:lineRule="auto"/>
        <w:rPr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21"/>
        <w:gridCol w:w="3260"/>
        <w:gridCol w:w="1843"/>
        <w:gridCol w:w="4536"/>
      </w:tblGrid>
      <w:tr w:rsidR="00146010" w14:paraId="6F8A8F23" w14:textId="77777777" w:rsidTr="00663F75">
        <w:tc>
          <w:tcPr>
            <w:tcW w:w="3681" w:type="dxa"/>
            <w:gridSpan w:val="2"/>
          </w:tcPr>
          <w:p w14:paraId="18ED465D" w14:textId="28352F97" w:rsidR="00146010" w:rsidRPr="00663F75" w:rsidRDefault="00146010" w:rsidP="00663F75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663F75">
              <w:rPr>
                <w:b/>
                <w:bCs/>
                <w:szCs w:val="24"/>
              </w:rPr>
              <w:t>Nome do Equipamento</w:t>
            </w:r>
          </w:p>
        </w:tc>
        <w:tc>
          <w:tcPr>
            <w:tcW w:w="1843" w:type="dxa"/>
          </w:tcPr>
          <w:p w14:paraId="61B1159B" w14:textId="1EAE6C87" w:rsidR="00146010" w:rsidRPr="00663F75" w:rsidRDefault="00146010" w:rsidP="00663F75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663F75">
              <w:rPr>
                <w:b/>
                <w:bCs/>
                <w:szCs w:val="24"/>
              </w:rPr>
              <w:t>Preço estimado</w:t>
            </w:r>
          </w:p>
        </w:tc>
        <w:tc>
          <w:tcPr>
            <w:tcW w:w="4536" w:type="dxa"/>
          </w:tcPr>
          <w:p w14:paraId="6196C182" w14:textId="2AFCCB45" w:rsidR="00146010" w:rsidRPr="00663F75" w:rsidRDefault="00146010" w:rsidP="00663F75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663F75">
              <w:rPr>
                <w:b/>
                <w:bCs/>
                <w:szCs w:val="24"/>
              </w:rPr>
              <w:t>Fonte</w:t>
            </w:r>
          </w:p>
        </w:tc>
      </w:tr>
      <w:tr w:rsidR="00146010" w14:paraId="667012EC" w14:textId="77777777" w:rsidTr="00663F75">
        <w:tc>
          <w:tcPr>
            <w:tcW w:w="421" w:type="dxa"/>
          </w:tcPr>
          <w:p w14:paraId="31A215AC" w14:textId="1012B262" w:rsidR="00146010" w:rsidRDefault="00146010" w:rsidP="00146010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260" w:type="dxa"/>
          </w:tcPr>
          <w:p w14:paraId="322626F3" w14:textId="76D585B1" w:rsidR="00146010" w:rsidRDefault="00874D40" w:rsidP="00146010">
            <w:pPr>
              <w:spacing w:line="360" w:lineRule="auto"/>
              <w:rPr>
                <w:szCs w:val="24"/>
              </w:rPr>
            </w:pPr>
            <w:r w:rsidRPr="00874D40">
              <w:rPr>
                <w:szCs w:val="24"/>
              </w:rPr>
              <w:t xml:space="preserve">Chave Fusível 100A 15kV (3 </w:t>
            </w:r>
            <w:proofErr w:type="spellStart"/>
            <w:r w:rsidRPr="00874D40">
              <w:rPr>
                <w:szCs w:val="24"/>
              </w:rPr>
              <w:t>unid</w:t>
            </w:r>
            <w:proofErr w:type="spellEnd"/>
            <w:r w:rsidRPr="00874D40">
              <w:rPr>
                <w:szCs w:val="24"/>
              </w:rPr>
              <w:t>)</w:t>
            </w:r>
          </w:p>
        </w:tc>
        <w:tc>
          <w:tcPr>
            <w:tcW w:w="1843" w:type="dxa"/>
          </w:tcPr>
          <w:p w14:paraId="7CB10C58" w14:textId="3737B0BB" w:rsidR="00146010" w:rsidRDefault="00874D40" w:rsidP="00146010">
            <w:pPr>
              <w:spacing w:line="360" w:lineRule="auto"/>
              <w:rPr>
                <w:szCs w:val="24"/>
              </w:rPr>
            </w:pPr>
            <w:r w:rsidRPr="00874D40">
              <w:rPr>
                <w:szCs w:val="24"/>
              </w:rPr>
              <w:t>R$ 1370</w:t>
            </w:r>
          </w:p>
        </w:tc>
        <w:tc>
          <w:tcPr>
            <w:tcW w:w="4536" w:type="dxa"/>
          </w:tcPr>
          <w:p w14:paraId="2F338488" w14:textId="43EAE01E" w:rsidR="00146010" w:rsidRDefault="00874D40" w:rsidP="00874D40">
            <w:pPr>
              <w:spacing w:line="360" w:lineRule="auto"/>
              <w:rPr>
                <w:szCs w:val="24"/>
              </w:rPr>
            </w:pPr>
            <w:r w:rsidRPr="00874D40">
              <w:rPr>
                <w:szCs w:val="24"/>
              </w:rPr>
              <w:t>Mercado Livre</w:t>
            </w:r>
          </w:p>
        </w:tc>
      </w:tr>
      <w:tr w:rsidR="00146010" w14:paraId="39039596" w14:textId="77777777" w:rsidTr="00663F75">
        <w:tc>
          <w:tcPr>
            <w:tcW w:w="421" w:type="dxa"/>
          </w:tcPr>
          <w:p w14:paraId="7492C671" w14:textId="3852086F" w:rsidR="00146010" w:rsidRDefault="00146010" w:rsidP="00146010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260" w:type="dxa"/>
          </w:tcPr>
          <w:p w14:paraId="3DD3CDAB" w14:textId="19870A86" w:rsidR="00146010" w:rsidRDefault="00874D40" w:rsidP="00146010">
            <w:pPr>
              <w:spacing w:line="360" w:lineRule="auto"/>
              <w:rPr>
                <w:szCs w:val="24"/>
              </w:rPr>
            </w:pPr>
            <w:r w:rsidRPr="00874D40">
              <w:rPr>
                <w:szCs w:val="24"/>
              </w:rPr>
              <w:t xml:space="preserve">Para-Raios Polimérico 12kV (3 </w:t>
            </w:r>
            <w:proofErr w:type="spellStart"/>
            <w:r w:rsidRPr="00874D40">
              <w:rPr>
                <w:szCs w:val="24"/>
              </w:rPr>
              <w:t>unid</w:t>
            </w:r>
            <w:proofErr w:type="spellEnd"/>
            <w:r w:rsidRPr="00874D40">
              <w:rPr>
                <w:szCs w:val="24"/>
              </w:rPr>
              <w:t>)</w:t>
            </w:r>
          </w:p>
        </w:tc>
        <w:tc>
          <w:tcPr>
            <w:tcW w:w="1843" w:type="dxa"/>
          </w:tcPr>
          <w:p w14:paraId="0185F344" w14:textId="58939ED7" w:rsidR="00146010" w:rsidRDefault="00874D40" w:rsidP="00146010">
            <w:pPr>
              <w:spacing w:line="360" w:lineRule="auto"/>
              <w:rPr>
                <w:szCs w:val="24"/>
              </w:rPr>
            </w:pPr>
            <w:r w:rsidRPr="00874D40">
              <w:rPr>
                <w:b/>
                <w:bCs/>
                <w:szCs w:val="24"/>
              </w:rPr>
              <w:t>R$ 600</w:t>
            </w:r>
          </w:p>
        </w:tc>
        <w:tc>
          <w:tcPr>
            <w:tcW w:w="4536" w:type="dxa"/>
          </w:tcPr>
          <w:p w14:paraId="0AD21886" w14:textId="248F97E8" w:rsidR="00146010" w:rsidRDefault="00874D40" w:rsidP="00146010">
            <w:pPr>
              <w:spacing w:line="360" w:lineRule="auto"/>
              <w:rPr>
                <w:szCs w:val="24"/>
              </w:rPr>
            </w:pPr>
            <w:r w:rsidRPr="00874D40">
              <w:rPr>
                <w:szCs w:val="24"/>
              </w:rPr>
              <w:t>Pulsar Medidores</w:t>
            </w:r>
          </w:p>
        </w:tc>
      </w:tr>
      <w:tr w:rsidR="00146010" w14:paraId="14F0B452" w14:textId="77777777" w:rsidTr="00663F75">
        <w:tc>
          <w:tcPr>
            <w:tcW w:w="421" w:type="dxa"/>
          </w:tcPr>
          <w:p w14:paraId="598E76B7" w14:textId="3E1A51F5" w:rsidR="00146010" w:rsidRDefault="00146010" w:rsidP="00146010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260" w:type="dxa"/>
          </w:tcPr>
          <w:p w14:paraId="496D3D1F" w14:textId="350457DF" w:rsidR="00146010" w:rsidRDefault="00874D40" w:rsidP="00146010">
            <w:pPr>
              <w:spacing w:line="360" w:lineRule="auto"/>
              <w:rPr>
                <w:szCs w:val="24"/>
              </w:rPr>
            </w:pPr>
            <w:proofErr w:type="spellStart"/>
            <w:proofErr w:type="gramStart"/>
            <w:r w:rsidRPr="00874D40">
              <w:rPr>
                <w:szCs w:val="24"/>
              </w:rPr>
              <w:t>erminação</w:t>
            </w:r>
            <w:proofErr w:type="spellEnd"/>
            <w:r w:rsidRPr="00874D40">
              <w:rPr>
                <w:szCs w:val="24"/>
              </w:rPr>
              <w:t xml:space="preserve"> Polimérica</w:t>
            </w:r>
            <w:proofErr w:type="gramEnd"/>
            <w:r w:rsidRPr="00874D40">
              <w:rPr>
                <w:szCs w:val="24"/>
              </w:rPr>
              <w:t xml:space="preserve"> 15kV Externa Mufa (3 </w:t>
            </w:r>
            <w:proofErr w:type="spellStart"/>
            <w:r w:rsidRPr="00874D40">
              <w:rPr>
                <w:szCs w:val="24"/>
              </w:rPr>
              <w:t>unid</w:t>
            </w:r>
            <w:proofErr w:type="spellEnd"/>
            <w:r w:rsidRPr="00874D40">
              <w:rPr>
                <w:szCs w:val="24"/>
              </w:rPr>
              <w:t>)</w:t>
            </w:r>
          </w:p>
        </w:tc>
        <w:tc>
          <w:tcPr>
            <w:tcW w:w="1843" w:type="dxa"/>
          </w:tcPr>
          <w:p w14:paraId="7ECEA4A7" w14:textId="5C07E2C1" w:rsidR="00146010" w:rsidRDefault="00874D40" w:rsidP="00146010">
            <w:pPr>
              <w:spacing w:line="360" w:lineRule="auto"/>
              <w:rPr>
                <w:szCs w:val="24"/>
              </w:rPr>
            </w:pPr>
            <w:r w:rsidRPr="00874D40">
              <w:rPr>
                <w:szCs w:val="24"/>
              </w:rPr>
              <w:t>R$ 861</w:t>
            </w:r>
          </w:p>
        </w:tc>
        <w:tc>
          <w:tcPr>
            <w:tcW w:w="4536" w:type="dxa"/>
          </w:tcPr>
          <w:p w14:paraId="588F8511" w14:textId="6434A3A3" w:rsidR="00146010" w:rsidRDefault="00874D40" w:rsidP="00874D40">
            <w:pPr>
              <w:tabs>
                <w:tab w:val="left" w:pos="1345"/>
              </w:tabs>
              <w:spacing w:line="360" w:lineRule="auto"/>
              <w:rPr>
                <w:szCs w:val="24"/>
              </w:rPr>
            </w:pPr>
            <w:r w:rsidRPr="00874D40">
              <w:rPr>
                <w:szCs w:val="24"/>
              </w:rPr>
              <w:t>Mercado Livre</w:t>
            </w:r>
          </w:p>
        </w:tc>
      </w:tr>
      <w:tr w:rsidR="00146010" w14:paraId="2F3954F8" w14:textId="77777777" w:rsidTr="00663F75">
        <w:tc>
          <w:tcPr>
            <w:tcW w:w="421" w:type="dxa"/>
          </w:tcPr>
          <w:p w14:paraId="71426AC7" w14:textId="12C6F05C" w:rsidR="00146010" w:rsidRDefault="00146010" w:rsidP="00146010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260" w:type="dxa"/>
          </w:tcPr>
          <w:p w14:paraId="1C074EF4" w14:textId="5CA914BD" w:rsidR="00146010" w:rsidRDefault="00874D40" w:rsidP="00146010">
            <w:pPr>
              <w:spacing w:line="360" w:lineRule="auto"/>
              <w:rPr>
                <w:szCs w:val="24"/>
              </w:rPr>
            </w:pPr>
            <w:r w:rsidRPr="00874D40">
              <w:rPr>
                <w:szCs w:val="24"/>
              </w:rPr>
              <w:t xml:space="preserve">Terminação Polimérica 15kV Interna Mufa (3 </w:t>
            </w:r>
            <w:proofErr w:type="spellStart"/>
            <w:r w:rsidRPr="00874D40">
              <w:rPr>
                <w:szCs w:val="24"/>
              </w:rPr>
              <w:t>unid</w:t>
            </w:r>
            <w:proofErr w:type="spellEnd"/>
          </w:p>
        </w:tc>
        <w:tc>
          <w:tcPr>
            <w:tcW w:w="1843" w:type="dxa"/>
          </w:tcPr>
          <w:p w14:paraId="5F6CA774" w14:textId="366993E1" w:rsidR="00146010" w:rsidRDefault="00874D40" w:rsidP="00146010">
            <w:pPr>
              <w:spacing w:line="360" w:lineRule="auto"/>
              <w:rPr>
                <w:szCs w:val="24"/>
              </w:rPr>
            </w:pPr>
            <w:r w:rsidRPr="00874D40">
              <w:rPr>
                <w:szCs w:val="24"/>
              </w:rPr>
              <w:t>R$ 807</w:t>
            </w:r>
          </w:p>
        </w:tc>
        <w:tc>
          <w:tcPr>
            <w:tcW w:w="4536" w:type="dxa"/>
          </w:tcPr>
          <w:p w14:paraId="6660EB8C" w14:textId="0071D58E" w:rsidR="00146010" w:rsidRDefault="00874D40" w:rsidP="00146010">
            <w:pPr>
              <w:spacing w:line="360" w:lineRule="auto"/>
              <w:rPr>
                <w:szCs w:val="24"/>
              </w:rPr>
            </w:pPr>
            <w:r w:rsidRPr="00874D40">
              <w:rPr>
                <w:szCs w:val="24"/>
              </w:rPr>
              <w:t>Eletro Center</w:t>
            </w:r>
          </w:p>
        </w:tc>
      </w:tr>
      <w:tr w:rsidR="00146010" w14:paraId="3F4E502E" w14:textId="77777777" w:rsidTr="00663F75">
        <w:tc>
          <w:tcPr>
            <w:tcW w:w="421" w:type="dxa"/>
          </w:tcPr>
          <w:p w14:paraId="457D7247" w14:textId="74FFB06B" w:rsidR="00146010" w:rsidRDefault="00146010" w:rsidP="00146010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260" w:type="dxa"/>
          </w:tcPr>
          <w:p w14:paraId="7895F2DE" w14:textId="5883EAA1" w:rsidR="00146010" w:rsidRDefault="00874D40" w:rsidP="00146010">
            <w:pPr>
              <w:spacing w:line="360" w:lineRule="auto"/>
              <w:rPr>
                <w:szCs w:val="24"/>
              </w:rPr>
            </w:pPr>
            <w:r w:rsidRPr="00874D40">
              <w:rPr>
                <w:szCs w:val="24"/>
              </w:rPr>
              <w:t xml:space="preserve">TP – Transformador de Potência 15kV (3 </w:t>
            </w:r>
            <w:proofErr w:type="spellStart"/>
            <w:r w:rsidRPr="00874D40">
              <w:rPr>
                <w:szCs w:val="24"/>
              </w:rPr>
              <w:t>unid</w:t>
            </w:r>
            <w:proofErr w:type="spellEnd"/>
            <w:r w:rsidRPr="00874D40">
              <w:rPr>
                <w:szCs w:val="24"/>
              </w:rPr>
              <w:t>)</w:t>
            </w:r>
          </w:p>
        </w:tc>
        <w:tc>
          <w:tcPr>
            <w:tcW w:w="1843" w:type="dxa"/>
          </w:tcPr>
          <w:p w14:paraId="2B933020" w14:textId="580592BD" w:rsidR="00146010" w:rsidRDefault="00874D40" w:rsidP="00146010">
            <w:pPr>
              <w:spacing w:line="360" w:lineRule="auto"/>
              <w:rPr>
                <w:szCs w:val="24"/>
              </w:rPr>
            </w:pPr>
            <w:r w:rsidRPr="00874D40">
              <w:rPr>
                <w:szCs w:val="24"/>
              </w:rPr>
              <w:t>R$ 43.286</w:t>
            </w:r>
          </w:p>
        </w:tc>
        <w:tc>
          <w:tcPr>
            <w:tcW w:w="4536" w:type="dxa"/>
          </w:tcPr>
          <w:p w14:paraId="48AA10AB" w14:textId="636A8050" w:rsidR="00146010" w:rsidRDefault="00874D40" w:rsidP="00146010">
            <w:pPr>
              <w:spacing w:line="360" w:lineRule="auto"/>
              <w:rPr>
                <w:szCs w:val="24"/>
              </w:rPr>
            </w:pPr>
            <w:r w:rsidRPr="00874D40">
              <w:rPr>
                <w:szCs w:val="24"/>
              </w:rPr>
              <w:t>Ali Express</w:t>
            </w:r>
          </w:p>
        </w:tc>
      </w:tr>
      <w:tr w:rsidR="00146010" w14:paraId="2B82C6FC" w14:textId="77777777" w:rsidTr="00663F75">
        <w:tc>
          <w:tcPr>
            <w:tcW w:w="421" w:type="dxa"/>
          </w:tcPr>
          <w:p w14:paraId="3A66C94E" w14:textId="101FDF27" w:rsidR="00146010" w:rsidRDefault="00146010" w:rsidP="00146010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260" w:type="dxa"/>
          </w:tcPr>
          <w:p w14:paraId="144591F3" w14:textId="2207B568" w:rsidR="00146010" w:rsidRDefault="00874D40" w:rsidP="00146010">
            <w:pPr>
              <w:spacing w:line="360" w:lineRule="auto"/>
              <w:rPr>
                <w:szCs w:val="24"/>
              </w:rPr>
            </w:pPr>
            <w:r w:rsidRPr="00874D40">
              <w:rPr>
                <w:szCs w:val="24"/>
              </w:rPr>
              <w:t xml:space="preserve">TP – Transformador de Corrente 15kV (3 </w:t>
            </w:r>
            <w:proofErr w:type="spellStart"/>
            <w:r w:rsidRPr="00874D40">
              <w:rPr>
                <w:szCs w:val="24"/>
              </w:rPr>
              <w:t>unid</w:t>
            </w:r>
            <w:proofErr w:type="spellEnd"/>
            <w:r w:rsidRPr="00874D40">
              <w:rPr>
                <w:szCs w:val="24"/>
              </w:rPr>
              <w:t>)</w:t>
            </w:r>
          </w:p>
        </w:tc>
        <w:tc>
          <w:tcPr>
            <w:tcW w:w="1843" w:type="dxa"/>
          </w:tcPr>
          <w:p w14:paraId="4BFCDE3C" w14:textId="378225F2" w:rsidR="00146010" w:rsidRDefault="00874D40" w:rsidP="00146010">
            <w:pPr>
              <w:spacing w:line="360" w:lineRule="auto"/>
              <w:rPr>
                <w:szCs w:val="24"/>
              </w:rPr>
            </w:pPr>
            <w:r w:rsidRPr="00874D40">
              <w:rPr>
                <w:szCs w:val="24"/>
              </w:rPr>
              <w:t>R$ 4.800</w:t>
            </w:r>
          </w:p>
        </w:tc>
        <w:tc>
          <w:tcPr>
            <w:tcW w:w="4536" w:type="dxa"/>
          </w:tcPr>
          <w:p w14:paraId="3EE67E29" w14:textId="7F5F5E71" w:rsidR="00146010" w:rsidRDefault="00874D40" w:rsidP="00146010">
            <w:pPr>
              <w:spacing w:line="360" w:lineRule="auto"/>
              <w:rPr>
                <w:szCs w:val="24"/>
              </w:rPr>
            </w:pPr>
            <w:r w:rsidRPr="00874D40">
              <w:rPr>
                <w:szCs w:val="24"/>
              </w:rPr>
              <w:t>Pulsar Medidores</w:t>
            </w:r>
          </w:p>
        </w:tc>
      </w:tr>
      <w:tr w:rsidR="00146010" w14:paraId="1DAFBDFD" w14:textId="77777777" w:rsidTr="00663F75">
        <w:tc>
          <w:tcPr>
            <w:tcW w:w="421" w:type="dxa"/>
          </w:tcPr>
          <w:p w14:paraId="53186E17" w14:textId="31C08C66" w:rsidR="00146010" w:rsidRDefault="00146010" w:rsidP="00146010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3260" w:type="dxa"/>
          </w:tcPr>
          <w:p w14:paraId="6B443933" w14:textId="0AB47BC2" w:rsidR="00146010" w:rsidRDefault="00874D40" w:rsidP="00146010">
            <w:pPr>
              <w:spacing w:line="360" w:lineRule="auto"/>
              <w:rPr>
                <w:szCs w:val="24"/>
              </w:rPr>
            </w:pPr>
            <w:r w:rsidRPr="00874D40">
              <w:rPr>
                <w:szCs w:val="24"/>
              </w:rPr>
              <w:t xml:space="preserve">Bucha de Passagem 15kV (3 </w:t>
            </w:r>
            <w:proofErr w:type="spellStart"/>
            <w:r w:rsidRPr="00874D40">
              <w:rPr>
                <w:szCs w:val="24"/>
              </w:rPr>
              <w:t>unid</w:t>
            </w:r>
            <w:proofErr w:type="spellEnd"/>
            <w:r w:rsidRPr="00874D40">
              <w:rPr>
                <w:szCs w:val="24"/>
              </w:rPr>
              <w:t>)</w:t>
            </w:r>
          </w:p>
        </w:tc>
        <w:tc>
          <w:tcPr>
            <w:tcW w:w="1843" w:type="dxa"/>
          </w:tcPr>
          <w:p w14:paraId="3353595B" w14:textId="620E2480" w:rsidR="00146010" w:rsidRDefault="00874D40" w:rsidP="00146010">
            <w:pPr>
              <w:spacing w:line="360" w:lineRule="auto"/>
              <w:rPr>
                <w:szCs w:val="24"/>
              </w:rPr>
            </w:pPr>
            <w:r w:rsidRPr="00874D40">
              <w:rPr>
                <w:szCs w:val="24"/>
              </w:rPr>
              <w:t>R$ 3.690</w:t>
            </w:r>
          </w:p>
        </w:tc>
        <w:tc>
          <w:tcPr>
            <w:tcW w:w="4536" w:type="dxa"/>
          </w:tcPr>
          <w:p w14:paraId="1F97CD67" w14:textId="0F89FB10" w:rsidR="00146010" w:rsidRDefault="00874D40" w:rsidP="00874D40">
            <w:pPr>
              <w:spacing w:line="360" w:lineRule="auto"/>
              <w:rPr>
                <w:szCs w:val="24"/>
              </w:rPr>
            </w:pPr>
            <w:r w:rsidRPr="00874D40">
              <w:rPr>
                <w:szCs w:val="24"/>
              </w:rPr>
              <w:t>Mercado Livre</w:t>
            </w:r>
          </w:p>
        </w:tc>
      </w:tr>
      <w:tr w:rsidR="00146010" w14:paraId="17D25E71" w14:textId="77777777" w:rsidTr="00663F75">
        <w:tc>
          <w:tcPr>
            <w:tcW w:w="421" w:type="dxa"/>
          </w:tcPr>
          <w:p w14:paraId="7A185704" w14:textId="42D6E57E" w:rsidR="00146010" w:rsidRDefault="00146010" w:rsidP="00146010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3260" w:type="dxa"/>
          </w:tcPr>
          <w:p w14:paraId="12CF38EE" w14:textId="4D964A23" w:rsidR="00146010" w:rsidRDefault="00874D40" w:rsidP="00146010">
            <w:pPr>
              <w:spacing w:line="360" w:lineRule="auto"/>
              <w:rPr>
                <w:szCs w:val="24"/>
              </w:rPr>
            </w:pPr>
            <w:r w:rsidRPr="00874D40">
              <w:rPr>
                <w:szCs w:val="24"/>
              </w:rPr>
              <w:t>Chave Seccionadora c/ carga e sem base (2 unid)</w:t>
            </w:r>
          </w:p>
        </w:tc>
        <w:tc>
          <w:tcPr>
            <w:tcW w:w="1843" w:type="dxa"/>
          </w:tcPr>
          <w:p w14:paraId="32C7BB55" w14:textId="6F63EBCF" w:rsidR="00146010" w:rsidRDefault="00874D40" w:rsidP="00146010">
            <w:pPr>
              <w:spacing w:line="360" w:lineRule="auto"/>
              <w:rPr>
                <w:szCs w:val="24"/>
              </w:rPr>
            </w:pPr>
            <w:r w:rsidRPr="00874D40">
              <w:rPr>
                <w:szCs w:val="24"/>
              </w:rPr>
              <w:t>R$ 4.790</w:t>
            </w:r>
          </w:p>
        </w:tc>
        <w:tc>
          <w:tcPr>
            <w:tcW w:w="4536" w:type="dxa"/>
          </w:tcPr>
          <w:p w14:paraId="336A808D" w14:textId="30C23556" w:rsidR="00146010" w:rsidRDefault="00874D40" w:rsidP="00874D40">
            <w:pPr>
              <w:spacing w:line="360" w:lineRule="auto"/>
              <w:rPr>
                <w:szCs w:val="24"/>
              </w:rPr>
            </w:pPr>
            <w:proofErr w:type="spellStart"/>
            <w:r w:rsidRPr="00874D40">
              <w:rPr>
                <w:szCs w:val="24"/>
              </w:rPr>
              <w:t>Plenobras</w:t>
            </w:r>
            <w:proofErr w:type="spellEnd"/>
          </w:p>
        </w:tc>
      </w:tr>
      <w:tr w:rsidR="00146010" w14:paraId="18264D87" w14:textId="77777777" w:rsidTr="00663F75">
        <w:tc>
          <w:tcPr>
            <w:tcW w:w="421" w:type="dxa"/>
          </w:tcPr>
          <w:p w14:paraId="7C7DD7E2" w14:textId="492EF4B4" w:rsidR="00146010" w:rsidRDefault="00146010" w:rsidP="00146010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3260" w:type="dxa"/>
          </w:tcPr>
          <w:p w14:paraId="02CFFA35" w14:textId="520160C9" w:rsidR="00146010" w:rsidRDefault="00874D40" w:rsidP="00874D40">
            <w:pPr>
              <w:spacing w:line="360" w:lineRule="auto"/>
              <w:rPr>
                <w:szCs w:val="24"/>
              </w:rPr>
            </w:pPr>
            <w:r w:rsidRPr="00874D40">
              <w:rPr>
                <w:szCs w:val="24"/>
              </w:rPr>
              <w:t>Transformador Trifásico 500kVA (1 unid)</w:t>
            </w:r>
          </w:p>
        </w:tc>
        <w:tc>
          <w:tcPr>
            <w:tcW w:w="1843" w:type="dxa"/>
          </w:tcPr>
          <w:p w14:paraId="7FBE7587" w14:textId="6FD1F78A" w:rsidR="00146010" w:rsidRDefault="00874D40" w:rsidP="00146010">
            <w:pPr>
              <w:spacing w:line="360" w:lineRule="auto"/>
              <w:rPr>
                <w:szCs w:val="24"/>
              </w:rPr>
            </w:pPr>
            <w:r w:rsidRPr="00874D40">
              <w:rPr>
                <w:szCs w:val="24"/>
              </w:rPr>
              <w:t>R$ 70.756</w:t>
            </w:r>
          </w:p>
        </w:tc>
        <w:tc>
          <w:tcPr>
            <w:tcW w:w="4536" w:type="dxa"/>
          </w:tcPr>
          <w:p w14:paraId="48AFB7AD" w14:textId="29650E82" w:rsidR="00146010" w:rsidRDefault="00874D40" w:rsidP="00146010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I</w:t>
            </w:r>
            <w:r w:rsidRPr="00874D40">
              <w:rPr>
                <w:szCs w:val="24"/>
              </w:rPr>
              <w:t>nova Equipamentos Elétricos</w:t>
            </w:r>
          </w:p>
        </w:tc>
      </w:tr>
      <w:tr w:rsidR="00663F75" w14:paraId="55C15029" w14:textId="77777777" w:rsidTr="00663F75">
        <w:tc>
          <w:tcPr>
            <w:tcW w:w="3681" w:type="dxa"/>
            <w:gridSpan w:val="2"/>
          </w:tcPr>
          <w:p w14:paraId="0C226ACA" w14:textId="07B32F2C" w:rsidR="00663F75" w:rsidRPr="00663F75" w:rsidRDefault="00663F75" w:rsidP="00146010">
            <w:pPr>
              <w:spacing w:line="360" w:lineRule="auto"/>
              <w:jc w:val="right"/>
              <w:rPr>
                <w:b/>
                <w:bCs/>
                <w:szCs w:val="24"/>
              </w:rPr>
            </w:pPr>
            <w:r w:rsidRPr="00663F75">
              <w:rPr>
                <w:b/>
                <w:bCs/>
                <w:szCs w:val="24"/>
              </w:rPr>
              <w:t>TOTAL:</w:t>
            </w:r>
          </w:p>
        </w:tc>
        <w:tc>
          <w:tcPr>
            <w:tcW w:w="6379" w:type="dxa"/>
            <w:gridSpan w:val="2"/>
          </w:tcPr>
          <w:p w14:paraId="6142ABAF" w14:textId="04E7E628" w:rsidR="00663F75" w:rsidRDefault="00874D40" w:rsidP="00146010">
            <w:pPr>
              <w:spacing w:line="360" w:lineRule="auto"/>
              <w:rPr>
                <w:szCs w:val="24"/>
              </w:rPr>
            </w:pPr>
            <w:r w:rsidRPr="00874D40">
              <w:rPr>
                <w:szCs w:val="24"/>
              </w:rPr>
              <w:t>R$ 60.254.756</w:t>
            </w:r>
          </w:p>
        </w:tc>
      </w:tr>
    </w:tbl>
    <w:p w14:paraId="5A68DBE4" w14:textId="276CF3E3" w:rsidR="00146010" w:rsidRDefault="00146010" w:rsidP="001E65A5">
      <w:pPr>
        <w:spacing w:line="360" w:lineRule="auto"/>
        <w:rPr>
          <w:szCs w:val="24"/>
        </w:rPr>
      </w:pPr>
    </w:p>
    <w:sectPr w:rsidR="00146010" w:rsidSect="00A279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7" w:h="16840" w:code="9"/>
      <w:pgMar w:top="709" w:right="992" w:bottom="851" w:left="993" w:header="794" w:footer="25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990C5" w14:textId="77777777" w:rsidR="00E33CDB" w:rsidRDefault="00E33CDB">
      <w:r>
        <w:separator/>
      </w:r>
    </w:p>
  </w:endnote>
  <w:endnote w:type="continuationSeparator" w:id="0">
    <w:p w14:paraId="1CCF0D14" w14:textId="77777777" w:rsidR="00E33CDB" w:rsidRDefault="00E33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EAA4E" w14:textId="77777777" w:rsidR="00874D40" w:rsidRDefault="00874D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3487D" w14:textId="77777777" w:rsidR="006309A6" w:rsidRDefault="0087612B">
    <w:pPr>
      <w:pStyle w:val="Footer"/>
    </w:pPr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3865D53" wp14:editId="04B720C8">
              <wp:simplePos x="0" y="0"/>
              <wp:positionH relativeFrom="column">
                <wp:posOffset>-434109</wp:posOffset>
              </wp:positionH>
              <wp:positionV relativeFrom="paragraph">
                <wp:posOffset>46239</wp:posOffset>
              </wp:positionV>
              <wp:extent cx="2946400" cy="240145"/>
              <wp:effectExtent l="0" t="0" r="6350" b="762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4640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43C14F9" w14:textId="77777777" w:rsidR="00535A88" w:rsidRDefault="00535A88" w:rsidP="00535A88">
                          <w:r w:rsidRPr="00535A88">
                            <w:rPr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  <w:t>Projeto Prático em Eletrotécnica I - ELE</w:t>
                          </w:r>
                        </w:p>
                        <w:p w14:paraId="5FFD5BF0" w14:textId="77777777" w:rsidR="0087612B" w:rsidRPr="0087612B" w:rsidRDefault="0087612B" w:rsidP="0087612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865D5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65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" fillcolor="white [3201]" stroked="f" strokeweight=".5pt">
              <v:textbox>
                <w:txbxContent>
                  <w:p w14:paraId="143C14F9" w14:textId="77777777" w:rsidR="00535A88" w:rsidRDefault="00535A88" w:rsidP="00535A88">
                    <w:r w:rsidRPr="00535A88">
                      <w:rPr>
                        <w:b/>
                        <w:color w:val="404040" w:themeColor="text1" w:themeTint="BF"/>
                        <w:sz w:val="16"/>
                        <w:szCs w:val="16"/>
                      </w:rPr>
                      <w:t>Projeto Prático em Eletrotécnica I - ELE</w:t>
                    </w:r>
                  </w:p>
                  <w:p w14:paraId="5FFD5BF0" w14:textId="77777777" w:rsidR="0087612B" w:rsidRPr="0087612B" w:rsidRDefault="0087612B" w:rsidP="0087612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0071543A" wp14:editId="16B8F80F">
          <wp:simplePos x="0" y="0"/>
          <wp:positionH relativeFrom="column">
            <wp:posOffset>5883275</wp:posOffset>
          </wp:positionH>
          <wp:positionV relativeFrom="paragraph">
            <wp:posOffset>63789</wp:posOffset>
          </wp:positionV>
          <wp:extent cx="733470" cy="221672"/>
          <wp:effectExtent l="0" t="0" r="0" b="6985"/>
          <wp:wrapNone/>
          <wp:docPr id="3" name="Imagem 3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E1CBB" w14:textId="77777777" w:rsidR="00C26B7C" w:rsidRDefault="00C26B7C" w:rsidP="00C26B7C">
    <w:pPr>
      <w:rPr>
        <w:b/>
        <w:szCs w:val="24"/>
      </w:rPr>
    </w:pPr>
  </w:p>
  <w:p w14:paraId="0E3114B1" w14:textId="77777777" w:rsidR="00A2799D" w:rsidRDefault="00A2799D" w:rsidP="00C26B7C">
    <w:pPr>
      <w:rPr>
        <w:b/>
        <w:szCs w:val="24"/>
      </w:rPr>
    </w:pPr>
  </w:p>
  <w:p w14:paraId="0BF38D37" w14:textId="77777777" w:rsidR="00C26B7C" w:rsidRDefault="0087612B" w:rsidP="00C26B7C">
    <w:pPr>
      <w:rPr>
        <w:b/>
        <w:szCs w:val="24"/>
      </w:rPr>
    </w:pPr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FCCB5E2" wp14:editId="5B6A7AAA">
              <wp:simplePos x="0" y="0"/>
              <wp:positionH relativeFrom="column">
                <wp:posOffset>-408305</wp:posOffset>
              </wp:positionH>
              <wp:positionV relativeFrom="paragraph">
                <wp:posOffset>229466</wp:posOffset>
              </wp:positionV>
              <wp:extent cx="2946400" cy="240145"/>
              <wp:effectExtent l="0" t="0" r="6350" b="762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4640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AB7CC2E" w14:textId="77777777" w:rsidR="00535A88" w:rsidRDefault="00535A88">
                          <w:r w:rsidRPr="00535A88">
                            <w:rPr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  <w:t>Projeto Prático em Eletrotécnica I - ELE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CCB5E2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72" type="#_x0000_t202" style="position:absolute;left:0;text-align:left;margin-left:-32.15pt;margin-top:18.05pt;width:232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" fillcolor="white [3201]" stroked="f" strokeweight=".5pt">
              <v:textbox>
                <w:txbxContent>
                  <w:p w14:paraId="2AB7CC2E" w14:textId="77777777" w:rsidR="00535A88" w:rsidRDefault="00535A88">
                    <w:r w:rsidRPr="00535A88">
                      <w:rPr>
                        <w:b/>
                        <w:color w:val="404040" w:themeColor="text1" w:themeTint="BF"/>
                        <w:sz w:val="16"/>
                        <w:szCs w:val="16"/>
                      </w:rPr>
                      <w:t>Projeto Prático em Eletrotécnica I - ELE</w:t>
                    </w:r>
                  </w:p>
                </w:txbxContent>
              </v:textbox>
            </v:shape>
          </w:pict>
        </mc:Fallback>
      </mc:AlternateContent>
    </w:r>
  </w:p>
  <w:p w14:paraId="197D3254" w14:textId="77777777" w:rsidR="00C26B7C" w:rsidRPr="00C26B7C" w:rsidRDefault="0087612B" w:rsidP="00C26B7C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EF0A440" wp14:editId="10D9F296">
          <wp:simplePos x="0" y="0"/>
          <wp:positionH relativeFrom="column">
            <wp:posOffset>5875020</wp:posOffset>
          </wp:positionH>
          <wp:positionV relativeFrom="paragraph">
            <wp:posOffset>53629</wp:posOffset>
          </wp:positionV>
          <wp:extent cx="733470" cy="221672"/>
          <wp:effectExtent l="0" t="0" r="0" b="6985"/>
          <wp:wrapNone/>
          <wp:docPr id="2" name="Imagem 2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41B72" w14:textId="77777777" w:rsidR="00E33CDB" w:rsidRDefault="00E33CDB">
      <w:r>
        <w:separator/>
      </w:r>
    </w:p>
  </w:footnote>
  <w:footnote w:type="continuationSeparator" w:id="0">
    <w:p w14:paraId="5B2F0751" w14:textId="77777777" w:rsidR="00E33CDB" w:rsidRDefault="00E33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EE457" w14:textId="77777777" w:rsidR="00874D40" w:rsidRDefault="00874D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65BE2" w14:textId="77777777" w:rsidR="00874D40" w:rsidRDefault="00874D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9BFF7" w14:textId="77777777" w:rsidR="00C26B7C" w:rsidRDefault="003A446B" w:rsidP="00C26B7C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1119C3" wp14:editId="181629AB">
              <wp:simplePos x="0" y="0"/>
              <wp:positionH relativeFrom="column">
                <wp:posOffset>2296795</wp:posOffset>
              </wp:positionH>
              <wp:positionV relativeFrom="paragraph">
                <wp:posOffset>1905</wp:posOffset>
              </wp:positionV>
              <wp:extent cx="4046220" cy="615950"/>
              <wp:effectExtent l="0" t="0" r="11430" b="1270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6220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B8EEB56" w14:textId="0388EF67" w:rsidR="00C26B7C" w:rsidRPr="00FA465F" w:rsidRDefault="00370E7A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bookmarkStart w:id="0" w:name="_Hlk517100042"/>
                          <w:bookmarkStart w:id="1" w:name="_Hlk517100043"/>
                          <w:bookmarkStart w:id="2" w:name="_Hlk517100044"/>
                          <w:bookmarkStart w:id="3" w:name="_Hlk517100045"/>
                          <w:bookmarkStart w:id="4" w:name="_Hlk522606694"/>
                          <w:bookmarkStart w:id="5" w:name="_Hlk522606695"/>
                          <w:r>
                            <w:rPr>
                              <w:b/>
                              <w:sz w:val="28"/>
                              <w:szCs w:val="28"/>
                            </w:rPr>
                            <w:t>Projeto Prático em</w:t>
                          </w:r>
                          <w:r w:rsidR="00200DE6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r w:rsidR="00DC470B">
                            <w:rPr>
                              <w:b/>
                              <w:sz w:val="28"/>
                              <w:szCs w:val="28"/>
                            </w:rPr>
                            <w:t>Eletrotécnica I</w:t>
                          </w:r>
                          <w:r w:rsidR="001E65A5">
                            <w:rPr>
                              <w:b/>
                              <w:sz w:val="28"/>
                              <w:szCs w:val="28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1119C3" id="Rectangle 35" o:spid="_x0000_s1066" style="position:absolute;left:0;text-align:left;margin-left:180.85pt;margin-top:.15pt;width:318.6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" filled="f" strokeweight="1.5pt">
              <v:textbox>
                <w:txbxContent>
                  <w:p w14:paraId="0B8EEB56" w14:textId="0388EF67" w:rsidR="00C26B7C" w:rsidRPr="00FA465F" w:rsidRDefault="00370E7A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bookmarkStart w:id="6" w:name="_Hlk517100042"/>
                    <w:bookmarkStart w:id="7" w:name="_Hlk517100043"/>
                    <w:bookmarkStart w:id="8" w:name="_Hlk517100044"/>
                    <w:bookmarkStart w:id="9" w:name="_Hlk517100045"/>
                    <w:bookmarkStart w:id="10" w:name="_Hlk522606694"/>
                    <w:bookmarkStart w:id="11" w:name="_Hlk522606695"/>
                    <w:r>
                      <w:rPr>
                        <w:b/>
                        <w:sz w:val="28"/>
                        <w:szCs w:val="28"/>
                      </w:rPr>
                      <w:t>Projeto Prático em</w:t>
                    </w:r>
                    <w:r w:rsidR="00200DE6"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bookmarkEnd w:id="6"/>
                    <w:bookmarkEnd w:id="7"/>
                    <w:bookmarkEnd w:id="8"/>
                    <w:bookmarkEnd w:id="9"/>
                    <w:bookmarkEnd w:id="10"/>
                    <w:bookmarkEnd w:id="11"/>
                    <w:r w:rsidR="00DC470B">
                      <w:rPr>
                        <w:b/>
                        <w:sz w:val="28"/>
                        <w:szCs w:val="28"/>
                      </w:rPr>
                      <w:t>Eletrotécnica I</w:t>
                    </w:r>
                    <w:r w:rsidR="001E65A5">
                      <w:rPr>
                        <w:b/>
                        <w:sz w:val="28"/>
                        <w:szCs w:val="28"/>
                      </w:rPr>
                      <w:t>V</w:t>
                    </w:r>
                  </w:p>
                </w:txbxContent>
              </v:textbox>
            </v:rect>
          </w:pict>
        </mc:Fallback>
      </mc:AlternateContent>
    </w:r>
    <w:r w:rsidR="0087612B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5493C6C" wp14:editId="059FB0AA">
              <wp:simplePos x="0" y="0"/>
              <wp:positionH relativeFrom="column">
                <wp:posOffset>-84667</wp:posOffset>
              </wp:positionH>
              <wp:positionV relativeFrom="paragraph">
                <wp:posOffset>8255</wp:posOffset>
              </wp:positionV>
              <wp:extent cx="2381250" cy="615950"/>
              <wp:effectExtent l="0" t="0" r="19050" b="1270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1250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D2DD158" w14:textId="77777777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493C6C" id="_x0000_s1067" style="position:absolute;left:0;text-align:left;margin-left:-6.65pt;margin-top:.65pt;width:187.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" filled="f" strokeweight="1.5pt">
              <v:textbox>
                <w:txbxContent>
                  <w:p w14:paraId="2D2DD158" w14:textId="77777777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 w:rsidR="0087612B">
      <w:rPr>
        <w:noProof/>
      </w:rPr>
      <w:drawing>
        <wp:inline distT="0" distB="0" distL="0" distR="0" wp14:anchorId="5A490A6D" wp14:editId="3F21D8EE">
          <wp:extent cx="2170430" cy="655955"/>
          <wp:effectExtent l="0" t="0" r="0" b="0"/>
          <wp:docPr id="1" name="Imagem 1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0430" cy="655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B6230C" w14:textId="77777777" w:rsidR="00C26B7C" w:rsidRDefault="00C26B7C" w:rsidP="00C26B7C"/>
  <w:p w14:paraId="606B65AA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08BFA6E" wp14:editId="65130AE0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12700" t="11430" r="9525" b="17780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7D0A7D4" w14:textId="61AE7F83" w:rsidR="00C26B7C" w:rsidRPr="00EA592F" w:rsidRDefault="00C26B7C" w:rsidP="00C26B7C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</w:t>
                          </w:r>
                          <w:r w:rsidR="00EB6D3C">
                            <w:rPr>
                              <w:b/>
                              <w:sz w:val="22"/>
                              <w:szCs w:val="22"/>
                            </w:rPr>
                            <w:t xml:space="preserve">ata:   </w:t>
                          </w:r>
                          <w:r w:rsidR="00874D40">
                            <w:rPr>
                              <w:b/>
                              <w:sz w:val="22"/>
                              <w:szCs w:val="22"/>
                            </w:rPr>
                            <w:t>29</w:t>
                          </w:r>
                          <w:r w:rsidR="00EB6D3C">
                            <w:rPr>
                              <w:b/>
                              <w:sz w:val="22"/>
                              <w:szCs w:val="22"/>
                            </w:rPr>
                            <w:t>/</w:t>
                          </w:r>
                          <w:r w:rsidR="00874D40">
                            <w:rPr>
                              <w:b/>
                              <w:sz w:val="22"/>
                              <w:szCs w:val="22"/>
                            </w:rPr>
                            <w:t>09</w:t>
                          </w:r>
                          <w:r w:rsidR="00EB6D3C">
                            <w:rPr>
                              <w:b/>
                              <w:sz w:val="22"/>
                              <w:szCs w:val="22"/>
                            </w:rPr>
                            <w:t>/ 202</w:t>
                          </w:r>
                          <w:r w:rsidR="00874D40">
                            <w:rPr>
                              <w:b/>
                              <w:sz w:val="22"/>
                              <w:szCs w:val="22"/>
                            </w:rPr>
                            <w:t>5</w:t>
                          </w: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8BFA6E" id="Rectangle 38" o:spid="_x0000_s1068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07D0A7D4" w14:textId="61AE7F83" w:rsidR="00C26B7C" w:rsidRPr="00EA592F" w:rsidRDefault="00C26B7C" w:rsidP="00C26B7C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</w:t>
                    </w:r>
                    <w:r w:rsidR="00EB6D3C">
                      <w:rPr>
                        <w:b/>
                        <w:sz w:val="22"/>
                        <w:szCs w:val="22"/>
                      </w:rPr>
                      <w:t xml:space="preserve">ata:   </w:t>
                    </w:r>
                    <w:r w:rsidR="00874D40">
                      <w:rPr>
                        <w:b/>
                        <w:sz w:val="22"/>
                        <w:szCs w:val="22"/>
                      </w:rPr>
                      <w:t>29</w:t>
                    </w:r>
                    <w:r w:rsidR="00EB6D3C">
                      <w:rPr>
                        <w:b/>
                        <w:sz w:val="22"/>
                        <w:szCs w:val="22"/>
                      </w:rPr>
                      <w:t>/</w:t>
                    </w:r>
                    <w:r w:rsidR="00874D40">
                      <w:rPr>
                        <w:b/>
                        <w:sz w:val="22"/>
                        <w:szCs w:val="22"/>
                      </w:rPr>
                      <w:t>09</w:t>
                    </w:r>
                    <w:r w:rsidR="00EB6D3C">
                      <w:rPr>
                        <w:b/>
                        <w:sz w:val="22"/>
                        <w:szCs w:val="22"/>
                      </w:rPr>
                      <w:t>/ 202</w:t>
                    </w:r>
                    <w:r w:rsidR="00874D40">
                      <w:rPr>
                        <w:b/>
                        <w:sz w:val="22"/>
                        <w:szCs w:val="22"/>
                      </w:rPr>
                      <w:t>5</w:t>
                    </w:r>
                    <w:r w:rsidRPr="00EA592F">
                      <w:rPr>
                        <w:b/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26952711" wp14:editId="43087C09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12065" t="11430" r="13970" b="17780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D0155C0" w14:textId="166DCD55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874D40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952711" id="Rectangle 37" o:spid="_x0000_s1069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5D0155C0" w14:textId="166DCD55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Pr="00EA592F">
                      <w:rPr>
                        <w:b/>
                        <w:sz w:val="22"/>
                        <w:szCs w:val="22"/>
                      </w:rPr>
                      <w:t>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874D40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</w:p>
                </w:txbxContent>
              </v:textbox>
            </v:rect>
          </w:pict>
        </mc:Fallback>
      </mc:AlternateContent>
    </w:r>
  </w:p>
  <w:p w14:paraId="13281097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378B3C56" wp14:editId="73968BA0">
              <wp:simplePos x="0" y="0"/>
              <wp:positionH relativeFrom="column">
                <wp:posOffset>-87630</wp:posOffset>
              </wp:positionH>
              <wp:positionV relativeFrom="paragraph">
                <wp:posOffset>210820</wp:posOffset>
              </wp:positionV>
              <wp:extent cx="4698365" cy="323215"/>
              <wp:effectExtent l="0" t="0" r="26035" b="19685"/>
              <wp:wrapNone/>
              <wp:docPr id="14" name="Rectangl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8437D82" w14:textId="77777777" w:rsidR="00C26B7C" w:rsidRPr="00F0253A" w:rsidRDefault="00E86851" w:rsidP="00C26B7C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Projeto Prático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8B3C56" id="Rectangle 62" o:spid="_x0000_s1070" style="position:absolute;left:0;text-align:left;margin-left:-6.9pt;margin-top:16.6pt;width:369.95pt;height:2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oW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" filled="f" strokeweight="1.5pt">
              <v:textbox>
                <w:txbxContent>
                  <w:p w14:paraId="18437D82" w14:textId="77777777" w:rsidR="00C26B7C" w:rsidRPr="00F0253A" w:rsidRDefault="00E86851" w:rsidP="00C26B7C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Projeto Prático</w:t>
                    </w:r>
                  </w:p>
                </w:txbxContent>
              </v:textbox>
            </v:rect>
          </w:pict>
        </mc:Fallback>
      </mc:AlternateContent>
    </w:r>
  </w:p>
  <w:p w14:paraId="03111E91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7777E7" wp14:editId="0F3FBFA6">
              <wp:simplePos x="0" y="0"/>
              <wp:positionH relativeFrom="column">
                <wp:posOffset>4674870</wp:posOffset>
              </wp:positionH>
              <wp:positionV relativeFrom="paragraph">
                <wp:posOffset>35560</wp:posOffset>
              </wp:positionV>
              <wp:extent cx="1673225" cy="323215"/>
              <wp:effectExtent l="0" t="0" r="22225" b="19685"/>
              <wp:wrapNone/>
              <wp:docPr id="15" name="Rectangl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FA229AF" w14:textId="77777777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NOTA: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7777E7" id="Rectangle 63" o:spid="_x0000_s1071" style="position:absolute;left:0;text-align:left;margin-left:368.1pt;margin-top:2.8pt;width:131.75pt;height:25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" filled="f" strokeweight="1.5pt">
              <v:textbox>
                <w:txbxContent>
                  <w:p w14:paraId="5FA229AF" w14:textId="77777777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NOTA:</w:t>
                    </w:r>
                  </w:p>
                </w:txbxContent>
              </v:textbox>
            </v:rect>
          </w:pict>
        </mc:Fallback>
      </mc:AlternateContent>
    </w:r>
  </w:p>
  <w:p w14:paraId="42CE4C82" w14:textId="77777777" w:rsidR="00C26B7C" w:rsidRDefault="00C26B7C" w:rsidP="00C26B7C">
    <w:pPr>
      <w:tabs>
        <w:tab w:val="left" w:pos="4144"/>
      </w:tabs>
    </w:pPr>
  </w:p>
  <w:p w14:paraId="7F59FB08" w14:textId="77777777" w:rsidR="00C26B7C" w:rsidRDefault="00C26B7C" w:rsidP="00C26B7C">
    <w:pPr>
      <w:tabs>
        <w:tab w:val="left" w:pos="414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1BA7F7FB" wp14:editId="15E12643">
              <wp:simplePos x="0" y="0"/>
              <wp:positionH relativeFrom="column">
                <wp:posOffset>-96520</wp:posOffset>
              </wp:positionH>
              <wp:positionV relativeFrom="paragraph">
                <wp:posOffset>93980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77354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" strokeweight="1.5pt"/>
          </w:pict>
        </mc:Fallback>
      </mc:AlternateContent>
    </w:r>
  </w:p>
  <w:p w14:paraId="3A0050A7" w14:textId="77777777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3922DC21" w14:textId="77777777" w:rsidR="00C26B7C" w:rsidRPr="008319AD" w:rsidRDefault="00C26B7C" w:rsidP="00C26B7C">
    <w:pPr>
      <w:rPr>
        <w:b/>
        <w:sz w:val="16"/>
        <w:szCs w:val="16"/>
      </w:rPr>
    </w:pPr>
  </w:p>
  <w:p w14:paraId="0963A014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>
      <w:rPr>
        <w:b/>
        <w:sz w:val="22"/>
        <w:szCs w:val="22"/>
      </w:rPr>
      <w:t xml:space="preserve">Avaliação </w:t>
    </w:r>
    <w:r w:rsidRPr="000419FB">
      <w:rPr>
        <w:b/>
        <w:sz w:val="22"/>
        <w:szCs w:val="22"/>
      </w:rPr>
      <w:t xml:space="preserve">contém </w:t>
    </w:r>
    <w:r w:rsidR="00905BF5">
      <w:rPr>
        <w:b/>
        <w:sz w:val="22"/>
        <w:szCs w:val="22"/>
      </w:rPr>
      <w:t>1</w:t>
    </w:r>
    <w:r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(</w:t>
    </w:r>
    <w:r w:rsidR="00370E7A">
      <w:rPr>
        <w:b/>
        <w:sz w:val="22"/>
        <w:szCs w:val="22"/>
      </w:rPr>
      <w:t>um</w:t>
    </w:r>
    <w:r w:rsidRPr="000419FB">
      <w:rPr>
        <w:b/>
        <w:sz w:val="22"/>
        <w:szCs w:val="22"/>
      </w:rPr>
      <w:t xml:space="preserve">) </w:t>
    </w:r>
    <w:r w:rsidR="00637115">
      <w:rPr>
        <w:b/>
        <w:sz w:val="22"/>
        <w:szCs w:val="22"/>
      </w:rPr>
      <w:t>trabalho</w:t>
    </w:r>
    <w:r>
      <w:rPr>
        <w:b/>
        <w:sz w:val="22"/>
        <w:szCs w:val="22"/>
      </w:rPr>
      <w:t>, totalizando 10 (dez) pontos</w:t>
    </w:r>
    <w:r w:rsidR="00F0253A">
      <w:rPr>
        <w:b/>
        <w:sz w:val="22"/>
        <w:szCs w:val="22"/>
      </w:rPr>
      <w:t>;</w:t>
    </w:r>
  </w:p>
  <w:p w14:paraId="4E00DAAF" w14:textId="1F5DCB76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Você </w:t>
    </w:r>
    <w:r w:rsidR="00370E7A">
      <w:rPr>
        <w:b/>
        <w:sz w:val="22"/>
        <w:szCs w:val="22"/>
      </w:rPr>
      <w:t>deve e</w:t>
    </w:r>
    <w:r w:rsidR="001E65A5">
      <w:rPr>
        <w:b/>
        <w:sz w:val="22"/>
        <w:szCs w:val="22"/>
      </w:rPr>
      <w:t>n</w:t>
    </w:r>
    <w:r w:rsidR="00370E7A">
      <w:rPr>
        <w:b/>
        <w:sz w:val="22"/>
        <w:szCs w:val="22"/>
      </w:rPr>
      <w:t>tregar o projeto solicitado com os seguintes dados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11D246FD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4AFA2277" w14:textId="5151C3AB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</w:t>
    </w:r>
    <w:r w:rsidR="001E65A5">
      <w:rPr>
        <w:b/>
        <w:sz w:val="22"/>
        <w:szCs w:val="22"/>
      </w:rPr>
      <w:t>e</w:t>
    </w:r>
    <w:r>
      <w:rPr>
        <w:b/>
        <w:sz w:val="22"/>
        <w:szCs w:val="22"/>
      </w:rPr>
      <w:t xml:space="preserve"> o arquivo pelo sistema no local indicado</w:t>
    </w:r>
    <w:r w:rsidR="00F0253A">
      <w:rPr>
        <w:b/>
        <w:sz w:val="22"/>
        <w:szCs w:val="22"/>
      </w:rPr>
      <w:t>;</w:t>
    </w:r>
  </w:p>
  <w:p w14:paraId="7908FECD" w14:textId="77777777"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6923FAED" w14:textId="77777777" w:rsidR="00C26B7C" w:rsidRDefault="00C26B7C" w:rsidP="00C26B7C">
    <w:r w:rsidRPr="001F7F4D">
      <w:rPr>
        <w:bCs/>
        <w:noProof/>
        <w:color w:val="333333"/>
        <w:sz w:val="20"/>
      </w:rPr>
      <mc:AlternateContent>
        <mc:Choice Requires="wps">
          <w:drawing>
            <wp:anchor distT="0" distB="0" distL="114300" distR="114300" simplePos="0" relativeHeight="251863040" behindDoc="0" locked="0" layoutInCell="1" allowOverlap="1" wp14:anchorId="79859627" wp14:editId="14DE50C1">
              <wp:simplePos x="0" y="0"/>
              <wp:positionH relativeFrom="column">
                <wp:posOffset>-111760</wp:posOffset>
              </wp:positionH>
              <wp:positionV relativeFrom="paragraph">
                <wp:posOffset>142875</wp:posOffset>
              </wp:positionV>
              <wp:extent cx="6447790" cy="0"/>
              <wp:effectExtent l="13970" t="14605" r="15240" b="1397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2AA1C4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" strokeweight="1.5pt"/>
          </w:pict>
        </mc:Fallback>
      </mc:AlternateContent>
    </w:r>
  </w:p>
  <w:p w14:paraId="245E4B10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B51"/>
    <w:multiLevelType w:val="hybridMultilevel"/>
    <w:tmpl w:val="E8360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02808"/>
    <w:multiLevelType w:val="hybridMultilevel"/>
    <w:tmpl w:val="FE1653C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3AD6A9B"/>
    <w:multiLevelType w:val="hybridMultilevel"/>
    <w:tmpl w:val="3606F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60D1A"/>
    <w:multiLevelType w:val="hybridMultilevel"/>
    <w:tmpl w:val="98AEE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100B1"/>
    <w:multiLevelType w:val="hybridMultilevel"/>
    <w:tmpl w:val="4A3C6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43530"/>
    <w:multiLevelType w:val="hybridMultilevel"/>
    <w:tmpl w:val="8138A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3D135A"/>
    <w:multiLevelType w:val="hybridMultilevel"/>
    <w:tmpl w:val="1286061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256286"/>
    <w:multiLevelType w:val="hybridMultilevel"/>
    <w:tmpl w:val="F6409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99A4295"/>
    <w:multiLevelType w:val="hybridMultilevel"/>
    <w:tmpl w:val="FD041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22078A"/>
    <w:multiLevelType w:val="hybridMultilevel"/>
    <w:tmpl w:val="4334A920"/>
    <w:lvl w:ilvl="0" w:tplc="9C2A9F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A5155D9"/>
    <w:multiLevelType w:val="hybridMultilevel"/>
    <w:tmpl w:val="4448DDB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7FD84C35"/>
    <w:multiLevelType w:val="hybridMultilevel"/>
    <w:tmpl w:val="ACC20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083379">
    <w:abstractNumId w:val="19"/>
  </w:num>
  <w:num w:numId="2" w16cid:durableId="712191884">
    <w:abstractNumId w:val="26"/>
  </w:num>
  <w:num w:numId="3" w16cid:durableId="2039118726">
    <w:abstractNumId w:val="21"/>
  </w:num>
  <w:num w:numId="4" w16cid:durableId="2003386419">
    <w:abstractNumId w:val="27"/>
  </w:num>
  <w:num w:numId="5" w16cid:durableId="2144807607">
    <w:abstractNumId w:val="14"/>
  </w:num>
  <w:num w:numId="6" w16cid:durableId="1028989365">
    <w:abstractNumId w:val="28"/>
  </w:num>
  <w:num w:numId="7" w16cid:durableId="2120253219">
    <w:abstractNumId w:val="3"/>
  </w:num>
  <w:num w:numId="8" w16cid:durableId="1165245690">
    <w:abstractNumId w:val="15"/>
  </w:num>
  <w:num w:numId="9" w16cid:durableId="1572695389">
    <w:abstractNumId w:val="23"/>
  </w:num>
  <w:num w:numId="10" w16cid:durableId="537667704">
    <w:abstractNumId w:val="25"/>
  </w:num>
  <w:num w:numId="11" w16cid:durableId="1768500493">
    <w:abstractNumId w:val="5"/>
  </w:num>
  <w:num w:numId="12" w16cid:durableId="529146335">
    <w:abstractNumId w:val="4"/>
  </w:num>
  <w:num w:numId="13" w16cid:durableId="902567049">
    <w:abstractNumId w:val="30"/>
  </w:num>
  <w:num w:numId="14" w16cid:durableId="2119399509">
    <w:abstractNumId w:val="2"/>
  </w:num>
  <w:num w:numId="15" w16cid:durableId="574514450">
    <w:abstractNumId w:val="17"/>
  </w:num>
  <w:num w:numId="16" w16cid:durableId="1491167405">
    <w:abstractNumId w:val="16"/>
  </w:num>
  <w:num w:numId="17" w16cid:durableId="1924145246">
    <w:abstractNumId w:val="11"/>
  </w:num>
  <w:num w:numId="18" w16cid:durableId="2082213989">
    <w:abstractNumId w:val="31"/>
  </w:num>
  <w:num w:numId="19" w16cid:durableId="1748726256">
    <w:abstractNumId w:val="1"/>
  </w:num>
  <w:num w:numId="20" w16cid:durableId="275329415">
    <w:abstractNumId w:val="6"/>
  </w:num>
  <w:num w:numId="21" w16cid:durableId="1119639410">
    <w:abstractNumId w:val="7"/>
  </w:num>
  <w:num w:numId="22" w16cid:durableId="1070425397">
    <w:abstractNumId w:val="29"/>
  </w:num>
  <w:num w:numId="23" w16cid:durableId="149186567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444510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82844495">
    <w:abstractNumId w:val="8"/>
  </w:num>
  <w:num w:numId="26" w16cid:durableId="1875146299">
    <w:abstractNumId w:val="33"/>
  </w:num>
  <w:num w:numId="27" w16cid:durableId="991982135">
    <w:abstractNumId w:val="20"/>
  </w:num>
  <w:num w:numId="28" w16cid:durableId="93286892">
    <w:abstractNumId w:val="34"/>
  </w:num>
  <w:num w:numId="29" w16cid:durableId="904922792">
    <w:abstractNumId w:val="10"/>
  </w:num>
  <w:num w:numId="30" w16cid:durableId="736786361">
    <w:abstractNumId w:val="9"/>
  </w:num>
  <w:num w:numId="31" w16cid:durableId="1971782877">
    <w:abstractNumId w:val="13"/>
  </w:num>
  <w:num w:numId="32" w16cid:durableId="744498052">
    <w:abstractNumId w:val="12"/>
  </w:num>
  <w:num w:numId="33" w16cid:durableId="927077443">
    <w:abstractNumId w:val="22"/>
  </w:num>
  <w:num w:numId="34" w16cid:durableId="921330344">
    <w:abstractNumId w:val="0"/>
  </w:num>
  <w:num w:numId="35" w16cid:durableId="280259655">
    <w:abstractNumId w:val="18"/>
  </w:num>
  <w:num w:numId="36" w16cid:durableId="1155099217">
    <w:abstractNumId w:val="3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2D"/>
    <w:rsid w:val="0001103F"/>
    <w:rsid w:val="00015557"/>
    <w:rsid w:val="00020277"/>
    <w:rsid w:val="0002455B"/>
    <w:rsid w:val="00027208"/>
    <w:rsid w:val="00033219"/>
    <w:rsid w:val="00034591"/>
    <w:rsid w:val="00035F88"/>
    <w:rsid w:val="000419FB"/>
    <w:rsid w:val="00051557"/>
    <w:rsid w:val="00055027"/>
    <w:rsid w:val="000606D2"/>
    <w:rsid w:val="00065AB6"/>
    <w:rsid w:val="00067DEB"/>
    <w:rsid w:val="00070928"/>
    <w:rsid w:val="00077EEF"/>
    <w:rsid w:val="0008382E"/>
    <w:rsid w:val="00097201"/>
    <w:rsid w:val="000B1C2A"/>
    <w:rsid w:val="000B7E68"/>
    <w:rsid w:val="000C21DA"/>
    <w:rsid w:val="000E107A"/>
    <w:rsid w:val="000E37A3"/>
    <w:rsid w:val="000E7897"/>
    <w:rsid w:val="001140D9"/>
    <w:rsid w:val="00146010"/>
    <w:rsid w:val="00150EBF"/>
    <w:rsid w:val="00153770"/>
    <w:rsid w:val="0016378A"/>
    <w:rsid w:val="00173436"/>
    <w:rsid w:val="001C1730"/>
    <w:rsid w:val="001C6852"/>
    <w:rsid w:val="001E4359"/>
    <w:rsid w:val="001E65A5"/>
    <w:rsid w:val="001E7131"/>
    <w:rsid w:val="001F0314"/>
    <w:rsid w:val="001F7F4D"/>
    <w:rsid w:val="00200DE6"/>
    <w:rsid w:val="00203B4E"/>
    <w:rsid w:val="00207B32"/>
    <w:rsid w:val="00227875"/>
    <w:rsid w:val="00231591"/>
    <w:rsid w:val="00241B3C"/>
    <w:rsid w:val="00246CF6"/>
    <w:rsid w:val="00251EB8"/>
    <w:rsid w:val="00273FF0"/>
    <w:rsid w:val="002A502F"/>
    <w:rsid w:val="002A7536"/>
    <w:rsid w:val="002B3CA8"/>
    <w:rsid w:val="002C2473"/>
    <w:rsid w:val="002C3E78"/>
    <w:rsid w:val="002C79BA"/>
    <w:rsid w:val="002D53A9"/>
    <w:rsid w:val="002E7C55"/>
    <w:rsid w:val="0030369F"/>
    <w:rsid w:val="00306B02"/>
    <w:rsid w:val="0031647B"/>
    <w:rsid w:val="003339CB"/>
    <w:rsid w:val="003477E7"/>
    <w:rsid w:val="003548A9"/>
    <w:rsid w:val="00365887"/>
    <w:rsid w:val="00370E7A"/>
    <w:rsid w:val="00377669"/>
    <w:rsid w:val="003844F5"/>
    <w:rsid w:val="0039777B"/>
    <w:rsid w:val="003A446B"/>
    <w:rsid w:val="003C29AC"/>
    <w:rsid w:val="003C5E80"/>
    <w:rsid w:val="003C6288"/>
    <w:rsid w:val="003C62A0"/>
    <w:rsid w:val="003D3408"/>
    <w:rsid w:val="003E2B5B"/>
    <w:rsid w:val="003E37C6"/>
    <w:rsid w:val="003F0B18"/>
    <w:rsid w:val="003F35C3"/>
    <w:rsid w:val="004035EB"/>
    <w:rsid w:val="00404EB0"/>
    <w:rsid w:val="00412D08"/>
    <w:rsid w:val="0041390B"/>
    <w:rsid w:val="00434F9D"/>
    <w:rsid w:val="00447FE2"/>
    <w:rsid w:val="004633D9"/>
    <w:rsid w:val="00471D46"/>
    <w:rsid w:val="00473195"/>
    <w:rsid w:val="00473A92"/>
    <w:rsid w:val="00477D12"/>
    <w:rsid w:val="004813F2"/>
    <w:rsid w:val="004A2640"/>
    <w:rsid w:val="004B0E05"/>
    <w:rsid w:val="004C5BBB"/>
    <w:rsid w:val="004D0589"/>
    <w:rsid w:val="004D22B1"/>
    <w:rsid w:val="004D4745"/>
    <w:rsid w:val="004D5EA4"/>
    <w:rsid w:val="004D7BE6"/>
    <w:rsid w:val="004E2649"/>
    <w:rsid w:val="005245FA"/>
    <w:rsid w:val="00525C32"/>
    <w:rsid w:val="005353DE"/>
    <w:rsid w:val="00535A88"/>
    <w:rsid w:val="00547538"/>
    <w:rsid w:val="00551D75"/>
    <w:rsid w:val="00554227"/>
    <w:rsid w:val="00554B34"/>
    <w:rsid w:val="00556CCD"/>
    <w:rsid w:val="00561538"/>
    <w:rsid w:val="005646C1"/>
    <w:rsid w:val="00574393"/>
    <w:rsid w:val="005811F3"/>
    <w:rsid w:val="0058427D"/>
    <w:rsid w:val="00590CBB"/>
    <w:rsid w:val="00597C42"/>
    <w:rsid w:val="005A0E5B"/>
    <w:rsid w:val="005B6B74"/>
    <w:rsid w:val="005D705B"/>
    <w:rsid w:val="005E35E6"/>
    <w:rsid w:val="006115EA"/>
    <w:rsid w:val="00620197"/>
    <w:rsid w:val="006309A6"/>
    <w:rsid w:val="00637115"/>
    <w:rsid w:val="00640A79"/>
    <w:rsid w:val="006411AA"/>
    <w:rsid w:val="00641357"/>
    <w:rsid w:val="00645FB7"/>
    <w:rsid w:val="006563BD"/>
    <w:rsid w:val="00663F75"/>
    <w:rsid w:val="006805AA"/>
    <w:rsid w:val="0068063B"/>
    <w:rsid w:val="006818D8"/>
    <w:rsid w:val="00682979"/>
    <w:rsid w:val="006A41DB"/>
    <w:rsid w:val="006C0ED4"/>
    <w:rsid w:val="006C305C"/>
    <w:rsid w:val="006D141F"/>
    <w:rsid w:val="006D27BA"/>
    <w:rsid w:val="006D4BFE"/>
    <w:rsid w:val="006E3287"/>
    <w:rsid w:val="006E67F2"/>
    <w:rsid w:val="007129FE"/>
    <w:rsid w:val="007221FD"/>
    <w:rsid w:val="00724D6B"/>
    <w:rsid w:val="00741E4C"/>
    <w:rsid w:val="007441EF"/>
    <w:rsid w:val="00745DE1"/>
    <w:rsid w:val="00776CD4"/>
    <w:rsid w:val="0078349B"/>
    <w:rsid w:val="00785125"/>
    <w:rsid w:val="00787BE1"/>
    <w:rsid w:val="007A7A94"/>
    <w:rsid w:val="007B4718"/>
    <w:rsid w:val="007C2FE9"/>
    <w:rsid w:val="007C321A"/>
    <w:rsid w:val="007C67CB"/>
    <w:rsid w:val="007D6D8D"/>
    <w:rsid w:val="007E46B6"/>
    <w:rsid w:val="007F493A"/>
    <w:rsid w:val="00800575"/>
    <w:rsid w:val="008039A3"/>
    <w:rsid w:val="00813435"/>
    <w:rsid w:val="00820C5B"/>
    <w:rsid w:val="00823E4C"/>
    <w:rsid w:val="008319AD"/>
    <w:rsid w:val="008403D8"/>
    <w:rsid w:val="00853936"/>
    <w:rsid w:val="00867228"/>
    <w:rsid w:val="0087389B"/>
    <w:rsid w:val="00874D40"/>
    <w:rsid w:val="0087612B"/>
    <w:rsid w:val="008816F6"/>
    <w:rsid w:val="00894BB7"/>
    <w:rsid w:val="008B08D3"/>
    <w:rsid w:val="008C4FB9"/>
    <w:rsid w:val="008D7F5D"/>
    <w:rsid w:val="008F1011"/>
    <w:rsid w:val="00902103"/>
    <w:rsid w:val="00905BF5"/>
    <w:rsid w:val="00907EC3"/>
    <w:rsid w:val="00913A41"/>
    <w:rsid w:val="009148CC"/>
    <w:rsid w:val="009176B2"/>
    <w:rsid w:val="00920FAC"/>
    <w:rsid w:val="0092330E"/>
    <w:rsid w:val="0094519A"/>
    <w:rsid w:val="0095235F"/>
    <w:rsid w:val="00972E18"/>
    <w:rsid w:val="009856E1"/>
    <w:rsid w:val="00993BB2"/>
    <w:rsid w:val="009979E4"/>
    <w:rsid w:val="009A22F0"/>
    <w:rsid w:val="009A4B3D"/>
    <w:rsid w:val="009A57E2"/>
    <w:rsid w:val="009D39B2"/>
    <w:rsid w:val="009D6B82"/>
    <w:rsid w:val="009E079E"/>
    <w:rsid w:val="00A10C2F"/>
    <w:rsid w:val="00A11518"/>
    <w:rsid w:val="00A2697F"/>
    <w:rsid w:val="00A2799D"/>
    <w:rsid w:val="00A321EF"/>
    <w:rsid w:val="00A37FF1"/>
    <w:rsid w:val="00A432F1"/>
    <w:rsid w:val="00A67054"/>
    <w:rsid w:val="00A725A1"/>
    <w:rsid w:val="00AA5126"/>
    <w:rsid w:val="00AB224F"/>
    <w:rsid w:val="00B13780"/>
    <w:rsid w:val="00B44CF5"/>
    <w:rsid w:val="00B476A9"/>
    <w:rsid w:val="00B56B93"/>
    <w:rsid w:val="00B6118A"/>
    <w:rsid w:val="00B76588"/>
    <w:rsid w:val="00B803C0"/>
    <w:rsid w:val="00B84EC9"/>
    <w:rsid w:val="00B95358"/>
    <w:rsid w:val="00BA632E"/>
    <w:rsid w:val="00BA6CE7"/>
    <w:rsid w:val="00BA7F33"/>
    <w:rsid w:val="00BB1317"/>
    <w:rsid w:val="00BB279F"/>
    <w:rsid w:val="00BC24C9"/>
    <w:rsid w:val="00BC5D82"/>
    <w:rsid w:val="00BD1A8F"/>
    <w:rsid w:val="00BD79F9"/>
    <w:rsid w:val="00BF1AB0"/>
    <w:rsid w:val="00BF562A"/>
    <w:rsid w:val="00BF7D66"/>
    <w:rsid w:val="00C073FC"/>
    <w:rsid w:val="00C10615"/>
    <w:rsid w:val="00C132E5"/>
    <w:rsid w:val="00C21A19"/>
    <w:rsid w:val="00C26B7C"/>
    <w:rsid w:val="00C32DDA"/>
    <w:rsid w:val="00C34689"/>
    <w:rsid w:val="00C37562"/>
    <w:rsid w:val="00C453F4"/>
    <w:rsid w:val="00C47C17"/>
    <w:rsid w:val="00C72511"/>
    <w:rsid w:val="00CA47EB"/>
    <w:rsid w:val="00CB1C1E"/>
    <w:rsid w:val="00CB4162"/>
    <w:rsid w:val="00CC3595"/>
    <w:rsid w:val="00CC5842"/>
    <w:rsid w:val="00CC7B62"/>
    <w:rsid w:val="00CD024C"/>
    <w:rsid w:val="00CE7D05"/>
    <w:rsid w:val="00CF7EB0"/>
    <w:rsid w:val="00D04C10"/>
    <w:rsid w:val="00D06633"/>
    <w:rsid w:val="00D33D45"/>
    <w:rsid w:val="00D3610C"/>
    <w:rsid w:val="00D47489"/>
    <w:rsid w:val="00D657B4"/>
    <w:rsid w:val="00D71646"/>
    <w:rsid w:val="00D908F7"/>
    <w:rsid w:val="00D919D2"/>
    <w:rsid w:val="00D96516"/>
    <w:rsid w:val="00DB1F89"/>
    <w:rsid w:val="00DB6454"/>
    <w:rsid w:val="00DC1009"/>
    <w:rsid w:val="00DC470B"/>
    <w:rsid w:val="00DD2B66"/>
    <w:rsid w:val="00DD7A71"/>
    <w:rsid w:val="00DF1705"/>
    <w:rsid w:val="00E24BB4"/>
    <w:rsid w:val="00E33CDB"/>
    <w:rsid w:val="00E40E21"/>
    <w:rsid w:val="00E43808"/>
    <w:rsid w:val="00E51B51"/>
    <w:rsid w:val="00E63D7F"/>
    <w:rsid w:val="00E7797F"/>
    <w:rsid w:val="00E804CA"/>
    <w:rsid w:val="00E86851"/>
    <w:rsid w:val="00EA1F44"/>
    <w:rsid w:val="00EA54B2"/>
    <w:rsid w:val="00EA592F"/>
    <w:rsid w:val="00EB263A"/>
    <w:rsid w:val="00EB47B7"/>
    <w:rsid w:val="00EB6D3C"/>
    <w:rsid w:val="00EC7EA3"/>
    <w:rsid w:val="00ED48D1"/>
    <w:rsid w:val="00ED6E77"/>
    <w:rsid w:val="00ED74F9"/>
    <w:rsid w:val="00EF2D8E"/>
    <w:rsid w:val="00EF71A9"/>
    <w:rsid w:val="00F0253A"/>
    <w:rsid w:val="00F26AF0"/>
    <w:rsid w:val="00F42B91"/>
    <w:rsid w:val="00F67F7B"/>
    <w:rsid w:val="00F71FF1"/>
    <w:rsid w:val="00F8382D"/>
    <w:rsid w:val="00FA465F"/>
    <w:rsid w:val="00FA4BBF"/>
    <w:rsid w:val="00FC6E09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3A95678B"/>
  <w15:docId w15:val="{38A1AC3C-FC84-4796-8720-C71C1972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905C3-4751-4D6E-8EDF-EE4A41395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11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3</cp:revision>
  <cp:lastPrinted>2020-07-17T17:17:00Z</cp:lastPrinted>
  <dcterms:created xsi:type="dcterms:W3CDTF">2020-09-02T16:44:00Z</dcterms:created>
  <dcterms:modified xsi:type="dcterms:W3CDTF">2025-09-29T23:14:00Z</dcterms:modified>
</cp:coreProperties>
</file>