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BFA9" w14:textId="77777777" w:rsidR="00452DF2" w:rsidRPr="00832D3F" w:rsidRDefault="00452DF2" w:rsidP="00452DF2">
      <w:pPr>
        <w:pStyle w:val="ListParagraph"/>
        <w:numPr>
          <w:ilvl w:val="0"/>
          <w:numId w:val="38"/>
        </w:numPr>
        <w:rPr>
          <w:b/>
          <w:bCs/>
        </w:rPr>
      </w:pPr>
      <w:r w:rsidRPr="00832D3F">
        <w:rPr>
          <w:b/>
          <w:bCs/>
        </w:rPr>
        <w:t>Indique as principais diferenças entre os sistemas de transmissão e distribuição de energia elétrica.</w:t>
      </w:r>
    </w:p>
    <w:p w14:paraId="619A53E1" w14:textId="7F42AF51" w:rsidR="000D7514" w:rsidRPr="00FD7138" w:rsidRDefault="000D7514" w:rsidP="000D7514">
      <w:pPr>
        <w:pStyle w:val="ListParagraph"/>
        <w:ind w:left="720"/>
        <w:rPr>
          <w:color w:val="1F497D" w:themeColor="text2"/>
        </w:rPr>
      </w:pPr>
    </w:p>
    <w:p w14:paraId="65A85911" w14:textId="77777777" w:rsidR="00832D3F" w:rsidRDefault="00832D3F" w:rsidP="00832D3F">
      <w:pPr>
        <w:pStyle w:val="ListParagraph"/>
        <w:ind w:left="720"/>
        <w:rPr>
          <w:lang w:val="en-US"/>
        </w:rPr>
      </w:pPr>
      <w:r w:rsidRPr="00832D3F">
        <w:t xml:space="preserve">Os sistemas de </w:t>
      </w:r>
      <w:r w:rsidRPr="00832D3F">
        <w:rPr>
          <w:b/>
          <w:bCs/>
        </w:rPr>
        <w:t>transmissão e distribuição</w:t>
      </w:r>
      <w:r w:rsidRPr="00832D3F">
        <w:t xml:space="preserve"> de energia elétrica desempenham funções distintas dentro do setor elétrico. </w:t>
      </w:r>
      <w:proofErr w:type="spellStart"/>
      <w:r w:rsidRPr="00832D3F">
        <w:rPr>
          <w:lang w:val="en-US"/>
        </w:rPr>
        <w:t>Aqui</w:t>
      </w:r>
      <w:proofErr w:type="spellEnd"/>
      <w:r w:rsidRPr="00832D3F">
        <w:rPr>
          <w:lang w:val="en-US"/>
        </w:rPr>
        <w:t xml:space="preserve"> </w:t>
      </w:r>
      <w:proofErr w:type="spellStart"/>
      <w:r w:rsidRPr="00832D3F">
        <w:rPr>
          <w:lang w:val="en-US"/>
        </w:rPr>
        <w:t>estão</w:t>
      </w:r>
      <w:proofErr w:type="spellEnd"/>
      <w:r w:rsidRPr="00832D3F">
        <w:rPr>
          <w:lang w:val="en-US"/>
        </w:rPr>
        <w:t xml:space="preserve"> as </w:t>
      </w:r>
      <w:proofErr w:type="spellStart"/>
      <w:r w:rsidRPr="00832D3F">
        <w:rPr>
          <w:lang w:val="en-US"/>
        </w:rPr>
        <w:t>principais</w:t>
      </w:r>
      <w:proofErr w:type="spellEnd"/>
      <w:r w:rsidRPr="00832D3F">
        <w:rPr>
          <w:lang w:val="en-US"/>
        </w:rPr>
        <w:t xml:space="preserve"> </w:t>
      </w:r>
      <w:proofErr w:type="spellStart"/>
      <w:r w:rsidRPr="00832D3F">
        <w:rPr>
          <w:lang w:val="en-US"/>
        </w:rPr>
        <w:t>diferenças</w:t>
      </w:r>
      <w:proofErr w:type="spellEnd"/>
      <w:r w:rsidRPr="00832D3F">
        <w:rPr>
          <w:lang w:val="en-US"/>
        </w:rPr>
        <w:t xml:space="preserve"> entre </w:t>
      </w:r>
      <w:proofErr w:type="spellStart"/>
      <w:r w:rsidRPr="00832D3F">
        <w:rPr>
          <w:lang w:val="en-US"/>
        </w:rPr>
        <w:t>eles</w:t>
      </w:r>
      <w:proofErr w:type="spellEnd"/>
      <w:r w:rsidRPr="00832D3F">
        <w:rPr>
          <w:lang w:val="en-US"/>
        </w:rPr>
        <w:t>:</w:t>
      </w:r>
    </w:p>
    <w:p w14:paraId="3D9B501B" w14:textId="77777777" w:rsidR="00832D3F" w:rsidRPr="00832D3F" w:rsidRDefault="00832D3F" w:rsidP="00832D3F">
      <w:pPr>
        <w:pStyle w:val="ListParagraph"/>
        <w:ind w:left="720"/>
        <w:rPr>
          <w:lang w:val="en-US"/>
        </w:rPr>
      </w:pPr>
    </w:p>
    <w:p w14:paraId="066DC416" w14:textId="486D0CD5" w:rsidR="00832D3F" w:rsidRPr="00832D3F" w:rsidRDefault="00832D3F" w:rsidP="00832D3F">
      <w:pPr>
        <w:ind w:left="360" w:firstLine="360"/>
        <w:rPr>
          <w:b/>
          <w:bCs/>
        </w:rPr>
      </w:pPr>
      <w:r w:rsidRPr="00832D3F">
        <w:rPr>
          <w:b/>
          <w:bCs/>
        </w:rPr>
        <w:t>Sistema de Transmissão</w:t>
      </w:r>
    </w:p>
    <w:p w14:paraId="2B03B615" w14:textId="77777777" w:rsidR="00832D3F" w:rsidRPr="00832D3F" w:rsidRDefault="00832D3F" w:rsidP="00832D3F">
      <w:pPr>
        <w:pStyle w:val="ListParagraph"/>
        <w:ind w:left="720"/>
      </w:pPr>
    </w:p>
    <w:p w14:paraId="3C082A7A" w14:textId="77777777" w:rsidR="00832D3F" w:rsidRPr="00832D3F" w:rsidRDefault="00832D3F" w:rsidP="00832D3F">
      <w:pPr>
        <w:pStyle w:val="ListParagraph"/>
        <w:ind w:left="720"/>
      </w:pPr>
      <w:r w:rsidRPr="00832D3F">
        <w:rPr>
          <w:b/>
          <w:bCs/>
        </w:rPr>
        <w:t>Objetivo:</w:t>
      </w:r>
      <w:r w:rsidRPr="00832D3F">
        <w:t xml:space="preserve"> Transportar grandes quantidades de energia elétrica das usinas geradoras até as subestações de distribuição.</w:t>
      </w:r>
    </w:p>
    <w:p w14:paraId="7648412D" w14:textId="77777777" w:rsidR="00832D3F" w:rsidRDefault="00832D3F" w:rsidP="00832D3F">
      <w:pPr>
        <w:pStyle w:val="ListParagraph"/>
        <w:ind w:left="720"/>
        <w:rPr>
          <w:b/>
          <w:bCs/>
        </w:rPr>
      </w:pPr>
    </w:p>
    <w:p w14:paraId="205263C9" w14:textId="04817A94" w:rsidR="00832D3F" w:rsidRPr="00832D3F" w:rsidRDefault="00832D3F" w:rsidP="00832D3F">
      <w:pPr>
        <w:pStyle w:val="ListParagraph"/>
        <w:ind w:left="720"/>
      </w:pPr>
      <w:r w:rsidRPr="00832D3F">
        <w:rPr>
          <w:b/>
          <w:bCs/>
        </w:rPr>
        <w:t>Tensão:</w:t>
      </w:r>
      <w:r w:rsidRPr="00832D3F">
        <w:t xml:space="preserve"> Opera em </w:t>
      </w:r>
      <w:r w:rsidRPr="00832D3F">
        <w:rPr>
          <w:b/>
          <w:bCs/>
        </w:rPr>
        <w:t>altas tensões</w:t>
      </w:r>
      <w:r w:rsidRPr="00832D3F">
        <w:t xml:space="preserve"> (por exemplo, 69 kV, 138 kV, 230 kV ou mais) para minimizar perdas por efeito Joule.</w:t>
      </w:r>
    </w:p>
    <w:p w14:paraId="1C3E543A" w14:textId="77777777" w:rsidR="00832D3F" w:rsidRDefault="00832D3F" w:rsidP="00832D3F">
      <w:pPr>
        <w:pStyle w:val="ListParagraph"/>
        <w:ind w:left="720"/>
        <w:rPr>
          <w:b/>
          <w:bCs/>
        </w:rPr>
      </w:pPr>
    </w:p>
    <w:p w14:paraId="13CAEB37" w14:textId="217EE5B0" w:rsidR="00832D3F" w:rsidRPr="00832D3F" w:rsidRDefault="00832D3F" w:rsidP="00832D3F">
      <w:pPr>
        <w:pStyle w:val="ListParagraph"/>
        <w:ind w:left="720"/>
      </w:pPr>
      <w:r w:rsidRPr="00832D3F">
        <w:rPr>
          <w:b/>
          <w:bCs/>
        </w:rPr>
        <w:t>Extensão:</w:t>
      </w:r>
      <w:r w:rsidRPr="00832D3F">
        <w:t xml:space="preserve"> Percorre longas distâncias, conectando usinas e centros de consumo.</w:t>
      </w:r>
    </w:p>
    <w:p w14:paraId="04A3F872" w14:textId="77777777" w:rsidR="00832D3F" w:rsidRDefault="00832D3F" w:rsidP="00832D3F">
      <w:pPr>
        <w:pStyle w:val="ListParagraph"/>
        <w:ind w:left="720"/>
        <w:rPr>
          <w:b/>
          <w:bCs/>
        </w:rPr>
      </w:pPr>
    </w:p>
    <w:p w14:paraId="6AAE649C" w14:textId="76931BF2" w:rsidR="00832D3F" w:rsidRDefault="00832D3F" w:rsidP="00832D3F">
      <w:pPr>
        <w:pStyle w:val="ListParagraph"/>
        <w:ind w:left="720"/>
      </w:pPr>
      <w:r w:rsidRPr="00832D3F">
        <w:rPr>
          <w:b/>
          <w:bCs/>
        </w:rPr>
        <w:t>Elementos principais:</w:t>
      </w:r>
      <w:r w:rsidRPr="00832D3F">
        <w:t xml:space="preserve"> Linhas de transmissão, torres de alta tensão e subestações de transformação.</w:t>
      </w:r>
    </w:p>
    <w:p w14:paraId="26E99F8F" w14:textId="77777777" w:rsidR="00832D3F" w:rsidRPr="00832D3F" w:rsidRDefault="00832D3F" w:rsidP="00832D3F">
      <w:pPr>
        <w:pStyle w:val="ListParagraph"/>
        <w:ind w:left="720"/>
      </w:pPr>
    </w:p>
    <w:p w14:paraId="3F56A763" w14:textId="20AFAFB3" w:rsidR="00832D3F" w:rsidRPr="00832D3F" w:rsidRDefault="00832D3F" w:rsidP="00832D3F">
      <w:pPr>
        <w:ind w:left="360" w:firstLine="360"/>
        <w:rPr>
          <w:b/>
          <w:bCs/>
          <w:lang w:val="en-US"/>
        </w:rPr>
      </w:pPr>
      <w:r w:rsidRPr="00832D3F">
        <w:rPr>
          <w:b/>
          <w:bCs/>
          <w:lang w:val="en-US"/>
        </w:rPr>
        <w:t xml:space="preserve">Sistema de </w:t>
      </w:r>
      <w:proofErr w:type="spellStart"/>
      <w:r w:rsidRPr="00832D3F">
        <w:rPr>
          <w:b/>
          <w:bCs/>
          <w:lang w:val="en-US"/>
        </w:rPr>
        <w:t>Distribuição</w:t>
      </w:r>
      <w:proofErr w:type="spellEnd"/>
    </w:p>
    <w:p w14:paraId="0DEEE40E" w14:textId="77777777" w:rsidR="00832D3F" w:rsidRPr="00832D3F" w:rsidRDefault="00832D3F" w:rsidP="00832D3F">
      <w:pPr>
        <w:pStyle w:val="ListParagraph"/>
        <w:ind w:left="720"/>
        <w:rPr>
          <w:lang w:val="en-US"/>
        </w:rPr>
      </w:pPr>
    </w:p>
    <w:p w14:paraId="7A605E52" w14:textId="77777777" w:rsidR="00832D3F" w:rsidRDefault="00832D3F" w:rsidP="00832D3F">
      <w:pPr>
        <w:pStyle w:val="ListParagraph"/>
        <w:ind w:left="720"/>
      </w:pPr>
      <w:r w:rsidRPr="00832D3F">
        <w:rPr>
          <w:b/>
          <w:bCs/>
        </w:rPr>
        <w:t>Objetivo:</w:t>
      </w:r>
      <w:r w:rsidRPr="00832D3F">
        <w:t xml:space="preserve"> Entregar a energia elétrica aos consumidores finais (residências, indústrias, comércio).</w:t>
      </w:r>
    </w:p>
    <w:p w14:paraId="3323FE34" w14:textId="77777777" w:rsidR="00832D3F" w:rsidRPr="00832D3F" w:rsidRDefault="00832D3F" w:rsidP="00832D3F">
      <w:pPr>
        <w:pStyle w:val="ListParagraph"/>
        <w:ind w:left="720"/>
      </w:pPr>
    </w:p>
    <w:p w14:paraId="5E0F7C6E" w14:textId="77777777" w:rsidR="00832D3F" w:rsidRDefault="00832D3F" w:rsidP="00832D3F">
      <w:pPr>
        <w:pStyle w:val="ListParagraph"/>
        <w:ind w:left="720"/>
      </w:pPr>
      <w:r w:rsidRPr="00832D3F">
        <w:rPr>
          <w:b/>
          <w:bCs/>
        </w:rPr>
        <w:t>Tensão:</w:t>
      </w:r>
      <w:r w:rsidRPr="00832D3F">
        <w:t xml:space="preserve"> Opera em </w:t>
      </w:r>
      <w:r w:rsidRPr="00832D3F">
        <w:rPr>
          <w:b/>
          <w:bCs/>
        </w:rPr>
        <w:t>médias e baixas tensões</w:t>
      </w:r>
      <w:r w:rsidRPr="00832D3F">
        <w:t>, como 13,8 kV na fase de distribuição primária e 127 V ou 220 V na distribuição secundária.</w:t>
      </w:r>
    </w:p>
    <w:p w14:paraId="1BE7C593" w14:textId="77777777" w:rsidR="00832D3F" w:rsidRPr="00832D3F" w:rsidRDefault="00832D3F" w:rsidP="00832D3F">
      <w:pPr>
        <w:pStyle w:val="ListParagraph"/>
        <w:ind w:left="720"/>
      </w:pPr>
    </w:p>
    <w:p w14:paraId="13255F8E" w14:textId="77777777" w:rsidR="00832D3F" w:rsidRDefault="00832D3F" w:rsidP="00832D3F">
      <w:pPr>
        <w:ind w:left="360" w:firstLine="360"/>
      </w:pPr>
      <w:r w:rsidRPr="00832D3F">
        <w:rPr>
          <w:b/>
          <w:bCs/>
        </w:rPr>
        <w:t>Extensão:</w:t>
      </w:r>
      <w:r w:rsidRPr="00832D3F">
        <w:t xml:space="preserve"> Cobre curtas distâncias dentro das cidades e áreas rurais.</w:t>
      </w:r>
    </w:p>
    <w:p w14:paraId="1FAA5EB7" w14:textId="77777777" w:rsidR="00832D3F" w:rsidRPr="00832D3F" w:rsidRDefault="00832D3F" w:rsidP="00832D3F">
      <w:pPr>
        <w:pStyle w:val="ListParagraph"/>
        <w:ind w:left="720"/>
      </w:pPr>
    </w:p>
    <w:p w14:paraId="1BCF8B07" w14:textId="77777777" w:rsidR="00832D3F" w:rsidRPr="00832D3F" w:rsidRDefault="00832D3F" w:rsidP="00832D3F">
      <w:pPr>
        <w:pStyle w:val="ListParagraph"/>
        <w:ind w:left="720"/>
      </w:pPr>
      <w:r w:rsidRPr="00832D3F">
        <w:rPr>
          <w:b/>
          <w:bCs/>
        </w:rPr>
        <w:t>Elementos principais:</w:t>
      </w:r>
      <w:r w:rsidRPr="00832D3F">
        <w:t xml:space="preserve"> Redes aéreas ou subterrâneas, transformadores de distribuição e postes urbanos.</w:t>
      </w:r>
    </w:p>
    <w:p w14:paraId="3C4CB5A8" w14:textId="65E1B1FD" w:rsidR="000D7514" w:rsidRDefault="000D7514" w:rsidP="000D7514">
      <w:pPr>
        <w:pStyle w:val="ListParagraph"/>
        <w:ind w:left="720"/>
      </w:pPr>
    </w:p>
    <w:p w14:paraId="26A52D53" w14:textId="77777777" w:rsidR="00832D3F" w:rsidRDefault="00832D3F" w:rsidP="000D7514">
      <w:pPr>
        <w:pStyle w:val="ListParagraph"/>
        <w:ind w:left="720"/>
      </w:pPr>
    </w:p>
    <w:p w14:paraId="1E762D73" w14:textId="77777777" w:rsidR="000D7514" w:rsidRDefault="000D7514" w:rsidP="000D7514">
      <w:pPr>
        <w:pStyle w:val="ListParagraph"/>
        <w:ind w:left="720"/>
      </w:pPr>
    </w:p>
    <w:p w14:paraId="62AC4A3D" w14:textId="1A2D6AB2" w:rsidR="00452DF2" w:rsidRPr="00832D3F" w:rsidRDefault="00401FE5" w:rsidP="00401FE5">
      <w:pPr>
        <w:pStyle w:val="ListParagraph"/>
        <w:numPr>
          <w:ilvl w:val="0"/>
          <w:numId w:val="38"/>
        </w:numPr>
        <w:rPr>
          <w:b/>
          <w:bCs/>
        </w:rPr>
      </w:pPr>
      <w:r w:rsidRPr="00832D3F">
        <w:rPr>
          <w:b/>
          <w:bCs/>
        </w:rPr>
        <w:lastRenderedPageBreak/>
        <w:t>Indique a diferença básica entre tensão de linha e tensão de fase.</w:t>
      </w:r>
    </w:p>
    <w:p w14:paraId="49208BBC" w14:textId="77777777" w:rsidR="00832D3F" w:rsidRPr="00832D3F" w:rsidRDefault="00832D3F" w:rsidP="00832D3F">
      <w:pPr>
        <w:pStyle w:val="ListParagraph"/>
        <w:ind w:left="720"/>
        <w:rPr>
          <w:b/>
          <w:bCs/>
        </w:rPr>
      </w:pPr>
    </w:p>
    <w:p w14:paraId="744DA170" w14:textId="77777777" w:rsidR="00832D3F" w:rsidRDefault="00832D3F" w:rsidP="00832D3F">
      <w:r w:rsidRPr="00832D3F">
        <w:t xml:space="preserve">A diferença entre </w:t>
      </w:r>
      <w:r w:rsidRPr="00832D3F">
        <w:rPr>
          <w:b/>
          <w:bCs/>
        </w:rPr>
        <w:t>tensão de linha e tensão de fase</w:t>
      </w:r>
      <w:r w:rsidRPr="00832D3F">
        <w:t xml:space="preserve"> está na forma como elas são medidas em um sistema elétrico trifásico.</w:t>
      </w:r>
    </w:p>
    <w:p w14:paraId="2E3E0FFE" w14:textId="77777777" w:rsidR="00832D3F" w:rsidRPr="00832D3F" w:rsidRDefault="00832D3F" w:rsidP="00832D3F"/>
    <w:p w14:paraId="61374597" w14:textId="2A8493F6" w:rsidR="00832D3F" w:rsidRPr="00832D3F" w:rsidRDefault="00832D3F" w:rsidP="00832D3F">
      <w:pPr>
        <w:pStyle w:val="ListParagraph"/>
        <w:numPr>
          <w:ilvl w:val="0"/>
          <w:numId w:val="48"/>
        </w:numPr>
        <w:rPr>
          <w:b/>
          <w:bCs/>
        </w:rPr>
      </w:pPr>
      <w:r w:rsidRPr="00832D3F">
        <w:rPr>
          <w:b/>
          <w:bCs/>
        </w:rPr>
        <w:t>Tensão de Fase (</w:t>
      </w:r>
      <w:proofErr w:type="spellStart"/>
      <w:r w:rsidRPr="00832D3F">
        <w:rPr>
          <w:b/>
          <w:bCs/>
        </w:rPr>
        <w:t>V_f</w:t>
      </w:r>
      <w:proofErr w:type="spellEnd"/>
      <w:r w:rsidRPr="00832D3F">
        <w:rPr>
          <w:b/>
          <w:bCs/>
        </w:rPr>
        <w:t>)</w:t>
      </w:r>
    </w:p>
    <w:p w14:paraId="5CAE6C7B" w14:textId="77777777" w:rsidR="00832D3F" w:rsidRPr="00832D3F" w:rsidRDefault="00832D3F" w:rsidP="00832D3F">
      <w:pPr>
        <w:pStyle w:val="ListParagraph"/>
        <w:ind w:left="720"/>
      </w:pPr>
    </w:p>
    <w:p w14:paraId="20758E18" w14:textId="77777777" w:rsidR="00832D3F" w:rsidRPr="00832D3F" w:rsidRDefault="00832D3F" w:rsidP="00832D3F">
      <w:pPr>
        <w:ind w:left="720"/>
      </w:pPr>
      <w:r w:rsidRPr="00832D3F">
        <w:t xml:space="preserve">É a </w:t>
      </w:r>
      <w:r w:rsidRPr="00832D3F">
        <w:rPr>
          <w:b/>
          <w:bCs/>
        </w:rPr>
        <w:t>tensão medida entre um condutor de fase e o neutro</w:t>
      </w:r>
      <w:r w:rsidRPr="00832D3F">
        <w:t xml:space="preserve"> do sistema.</w:t>
      </w:r>
    </w:p>
    <w:p w14:paraId="58D8F932" w14:textId="77777777" w:rsidR="00832D3F" w:rsidRDefault="00832D3F" w:rsidP="00832D3F">
      <w:pPr>
        <w:ind w:left="720"/>
      </w:pPr>
      <w:r w:rsidRPr="00832D3F">
        <w:t xml:space="preserve">Em um sistema trifásico </w:t>
      </w:r>
      <w:r w:rsidRPr="00832D3F">
        <w:rPr>
          <w:b/>
          <w:bCs/>
        </w:rPr>
        <w:t>estrela</w:t>
      </w:r>
      <w:r w:rsidRPr="00832D3F">
        <w:t xml:space="preserve"> (com neutro), cada fase tem uma tensão medida individualmente em relação ao neutro.</w:t>
      </w:r>
    </w:p>
    <w:p w14:paraId="3678F3C8" w14:textId="77777777" w:rsidR="00832D3F" w:rsidRPr="00832D3F" w:rsidRDefault="00832D3F" w:rsidP="00832D3F">
      <w:pPr>
        <w:ind w:left="720"/>
      </w:pPr>
    </w:p>
    <w:p w14:paraId="16DCE223" w14:textId="77777777" w:rsidR="00832D3F" w:rsidRDefault="00832D3F" w:rsidP="00832D3F">
      <w:pPr>
        <w:ind w:left="720"/>
      </w:pPr>
      <w:r w:rsidRPr="00832D3F">
        <w:rPr>
          <w:b/>
          <w:bCs/>
        </w:rPr>
        <w:t>Exemplo:</w:t>
      </w:r>
      <w:r w:rsidRPr="00832D3F">
        <w:t xml:space="preserve"> Em um sistema com tensão de linha de </w:t>
      </w:r>
      <w:r w:rsidRPr="00832D3F">
        <w:rPr>
          <w:b/>
          <w:bCs/>
        </w:rPr>
        <w:t>220 V</w:t>
      </w:r>
      <w:r w:rsidRPr="00832D3F">
        <w:t xml:space="preserve">, a tensão de fase será menor, geralmente </w:t>
      </w:r>
      <w:r w:rsidRPr="00832D3F">
        <w:rPr>
          <w:b/>
          <w:bCs/>
        </w:rPr>
        <w:t>127 V</w:t>
      </w:r>
      <w:r w:rsidRPr="00832D3F">
        <w:t xml:space="preserve"> em redes residenciais no Brasil.</w:t>
      </w:r>
    </w:p>
    <w:p w14:paraId="00150694" w14:textId="77777777" w:rsidR="00832D3F" w:rsidRPr="00832D3F" w:rsidRDefault="00832D3F" w:rsidP="00832D3F">
      <w:pPr>
        <w:ind w:left="720"/>
      </w:pPr>
    </w:p>
    <w:p w14:paraId="32DC0C91" w14:textId="624E54A4" w:rsidR="00832D3F" w:rsidRPr="00832D3F" w:rsidRDefault="00832D3F" w:rsidP="00832D3F">
      <w:pPr>
        <w:pStyle w:val="ListParagraph"/>
        <w:numPr>
          <w:ilvl w:val="0"/>
          <w:numId w:val="48"/>
        </w:numPr>
        <w:rPr>
          <w:b/>
          <w:bCs/>
        </w:rPr>
      </w:pPr>
      <w:r w:rsidRPr="00832D3F">
        <w:rPr>
          <w:b/>
          <w:bCs/>
        </w:rPr>
        <w:t>Tensão de Linha (V_L)</w:t>
      </w:r>
    </w:p>
    <w:p w14:paraId="2FBF8B43" w14:textId="77777777" w:rsidR="00832D3F" w:rsidRPr="00832D3F" w:rsidRDefault="00832D3F" w:rsidP="00832D3F">
      <w:pPr>
        <w:pStyle w:val="ListParagraph"/>
        <w:ind w:left="720"/>
      </w:pPr>
    </w:p>
    <w:p w14:paraId="3EDAE4D4" w14:textId="77777777" w:rsidR="00832D3F" w:rsidRPr="00832D3F" w:rsidRDefault="00832D3F" w:rsidP="00832D3F">
      <w:pPr>
        <w:ind w:left="720"/>
      </w:pPr>
      <w:r w:rsidRPr="00832D3F">
        <w:t xml:space="preserve">É a </w:t>
      </w:r>
      <w:r w:rsidRPr="00832D3F">
        <w:rPr>
          <w:b/>
          <w:bCs/>
        </w:rPr>
        <w:t>tensão medida entre dois condutores de fase</w:t>
      </w:r>
      <w:r w:rsidRPr="00832D3F">
        <w:t>.</w:t>
      </w:r>
    </w:p>
    <w:p w14:paraId="6E895DCC" w14:textId="77777777" w:rsidR="00832D3F" w:rsidRDefault="00832D3F" w:rsidP="00832D3F">
      <w:pPr>
        <w:ind w:left="720"/>
      </w:pPr>
      <w:r w:rsidRPr="00832D3F">
        <w:t>Nos sistemas trifásicos, a tensão de linha é maior porque representa a diferença de potencial entre duas fases.</w:t>
      </w:r>
    </w:p>
    <w:p w14:paraId="72FC405C" w14:textId="77777777" w:rsidR="00832D3F" w:rsidRPr="00832D3F" w:rsidRDefault="00832D3F" w:rsidP="00832D3F">
      <w:pPr>
        <w:ind w:left="720"/>
      </w:pPr>
    </w:p>
    <w:p w14:paraId="0E0E3663" w14:textId="6565E34B" w:rsidR="00832D3F" w:rsidRPr="00832D3F" w:rsidRDefault="00832D3F" w:rsidP="00832D3F">
      <w:pPr>
        <w:ind w:left="720"/>
        <w:jc w:val="left"/>
      </w:pPr>
      <w:r w:rsidRPr="00832D3F">
        <w:t xml:space="preserve">A relação matemática entre a tensão de linha e a tensão de fase em um sistema </w:t>
      </w:r>
      <w:r w:rsidRPr="00832D3F">
        <w:rPr>
          <w:b/>
          <w:bCs/>
        </w:rPr>
        <w:t>estrela</w:t>
      </w:r>
      <w:r w:rsidRPr="00832D3F">
        <w:t xml:space="preserve"> é:</w:t>
      </w:r>
      <w:r w:rsidRPr="00832D3F">
        <w:br/>
        <w:t xml:space="preserve">VL=Vf×3V_L = </w:t>
      </w:r>
      <w:proofErr w:type="spellStart"/>
      <w:r w:rsidRPr="00832D3F">
        <w:t>V_f</w:t>
      </w:r>
      <w:proofErr w:type="spellEnd"/>
      <w:r w:rsidRPr="00832D3F">
        <w:t xml:space="preserve"> \times \</w:t>
      </w:r>
      <w:proofErr w:type="spellStart"/>
      <w:proofErr w:type="gramStart"/>
      <w:r w:rsidRPr="00832D3F">
        <w:t>sqrt</w:t>
      </w:r>
      <w:proofErr w:type="spellEnd"/>
      <w:r w:rsidRPr="00832D3F">
        <w:t>{</w:t>
      </w:r>
      <w:proofErr w:type="gramEnd"/>
      <w:r w:rsidRPr="00832D3F">
        <w:t>3}VL​=</w:t>
      </w:r>
      <w:proofErr w:type="spellStart"/>
      <w:r w:rsidRPr="00832D3F">
        <w:t>Vf</w:t>
      </w:r>
      <w:proofErr w:type="spellEnd"/>
      <w:r w:rsidRPr="00832D3F">
        <w:t>​×3​</w:t>
      </w:r>
      <w:r w:rsidRPr="00832D3F">
        <w:br/>
        <w:t xml:space="preserve">Ou seja, se a tensão de fase for </w:t>
      </w:r>
      <w:r w:rsidRPr="00832D3F">
        <w:rPr>
          <w:b/>
          <w:bCs/>
        </w:rPr>
        <w:t>127 V</w:t>
      </w:r>
      <w:r w:rsidRPr="00832D3F">
        <w:t xml:space="preserve">, a tensão de linha será aproximadamente </w:t>
      </w:r>
      <w:r w:rsidRPr="00832D3F">
        <w:rPr>
          <w:b/>
          <w:bCs/>
        </w:rPr>
        <w:t>220 V</w:t>
      </w:r>
      <w:r w:rsidRPr="00832D3F">
        <w:t>.</w:t>
      </w:r>
    </w:p>
    <w:p w14:paraId="06A8E2C6" w14:textId="77777777" w:rsidR="00452DF2" w:rsidRPr="00832D3F" w:rsidRDefault="00452DF2" w:rsidP="00452DF2">
      <w:pPr>
        <w:pStyle w:val="ListParagraph"/>
        <w:ind w:left="720"/>
        <w:rPr>
          <w:lang w:val="en-US"/>
        </w:rPr>
      </w:pPr>
    </w:p>
    <w:p w14:paraId="257DDFC0" w14:textId="68FD8D02" w:rsidR="000D7514" w:rsidRPr="00832D3F" w:rsidRDefault="000D7514" w:rsidP="000D7514">
      <w:pPr>
        <w:pStyle w:val="ListParagraph"/>
        <w:rPr>
          <w:lang w:val="en-US"/>
        </w:rPr>
      </w:pPr>
    </w:p>
    <w:p w14:paraId="621771C5" w14:textId="77777777" w:rsidR="000D7514" w:rsidRPr="00832D3F" w:rsidRDefault="000D7514" w:rsidP="000D7514">
      <w:pPr>
        <w:pStyle w:val="ListParagraph"/>
        <w:rPr>
          <w:lang w:val="en-US"/>
        </w:rPr>
      </w:pPr>
    </w:p>
    <w:p w14:paraId="0F516DFF" w14:textId="4E847656" w:rsidR="00452DF2" w:rsidRDefault="00452DF2" w:rsidP="00452DF2">
      <w:pPr>
        <w:pStyle w:val="ListParagraph"/>
        <w:numPr>
          <w:ilvl w:val="0"/>
          <w:numId w:val="38"/>
        </w:numPr>
      </w:pPr>
      <w:r w:rsidRPr="00832D3F">
        <w:rPr>
          <w:b/>
          <w:bCs/>
        </w:rPr>
        <w:t>Defina Potência Aparente, Potência Ativa e Potência Reativa</w:t>
      </w:r>
      <w:r>
        <w:t>.</w:t>
      </w:r>
    </w:p>
    <w:p w14:paraId="3BE1705C" w14:textId="77777777" w:rsidR="00832D3F" w:rsidRDefault="00832D3F" w:rsidP="00832D3F"/>
    <w:p w14:paraId="48649CC9" w14:textId="77777777" w:rsidR="00832D3F" w:rsidRPr="00832D3F" w:rsidRDefault="00832D3F" w:rsidP="00832D3F">
      <w:pPr>
        <w:rPr>
          <w:lang w:val="en-US"/>
        </w:rPr>
      </w:pPr>
      <w:r w:rsidRPr="00832D3F">
        <w:rPr>
          <w:b/>
          <w:bCs/>
          <w:lang w:val="en-US"/>
        </w:rPr>
        <w:t xml:space="preserve">1. </w:t>
      </w:r>
      <w:proofErr w:type="spellStart"/>
      <w:r w:rsidRPr="00832D3F">
        <w:rPr>
          <w:b/>
          <w:bCs/>
          <w:lang w:val="en-US"/>
        </w:rPr>
        <w:t>Potência</w:t>
      </w:r>
      <w:proofErr w:type="spellEnd"/>
      <w:r w:rsidRPr="00832D3F">
        <w:rPr>
          <w:b/>
          <w:bCs/>
          <w:lang w:val="en-US"/>
        </w:rPr>
        <w:t xml:space="preserve"> </w:t>
      </w:r>
      <w:proofErr w:type="spellStart"/>
      <w:r w:rsidRPr="00832D3F">
        <w:rPr>
          <w:b/>
          <w:bCs/>
          <w:lang w:val="en-US"/>
        </w:rPr>
        <w:t>Aparente</w:t>
      </w:r>
      <w:proofErr w:type="spellEnd"/>
      <w:r w:rsidRPr="00832D3F">
        <w:rPr>
          <w:b/>
          <w:bCs/>
          <w:lang w:val="en-US"/>
        </w:rPr>
        <w:t xml:space="preserve"> (S)</w:t>
      </w:r>
    </w:p>
    <w:p w14:paraId="4194AA91" w14:textId="77777777" w:rsidR="00832D3F" w:rsidRDefault="00832D3F" w:rsidP="00832D3F">
      <w:pPr>
        <w:ind w:left="720"/>
      </w:pPr>
    </w:p>
    <w:p w14:paraId="56DFB7AA" w14:textId="16291844" w:rsidR="00832D3F" w:rsidRPr="00832D3F" w:rsidRDefault="00832D3F" w:rsidP="00832D3F">
      <w:pPr>
        <w:ind w:left="720"/>
      </w:pPr>
      <w:r w:rsidRPr="00832D3F">
        <w:t xml:space="preserve">Representa a </w:t>
      </w:r>
      <w:r w:rsidRPr="00832D3F">
        <w:rPr>
          <w:b/>
          <w:bCs/>
        </w:rPr>
        <w:t>potência total</w:t>
      </w:r>
      <w:r w:rsidRPr="00832D3F">
        <w:t xml:space="preserve"> fornecida ao circuito.</w:t>
      </w:r>
    </w:p>
    <w:p w14:paraId="5F95DD22" w14:textId="77777777" w:rsidR="00832D3F" w:rsidRPr="00832D3F" w:rsidRDefault="00832D3F" w:rsidP="00832D3F">
      <w:pPr>
        <w:ind w:left="720"/>
      </w:pPr>
      <w:r w:rsidRPr="00832D3F">
        <w:t>É a soma vetorial da potência ativa e da potência reativa.</w:t>
      </w:r>
    </w:p>
    <w:p w14:paraId="13513C2B" w14:textId="77777777" w:rsidR="00832D3F" w:rsidRPr="00832D3F" w:rsidRDefault="00832D3F" w:rsidP="00832D3F">
      <w:pPr>
        <w:ind w:left="720"/>
        <w:rPr>
          <w:lang w:val="en-US"/>
        </w:rPr>
      </w:pPr>
      <w:proofErr w:type="spellStart"/>
      <w:r w:rsidRPr="00832D3F">
        <w:rPr>
          <w:b/>
          <w:bCs/>
          <w:lang w:val="en-US"/>
        </w:rPr>
        <w:t>Unidade</w:t>
      </w:r>
      <w:proofErr w:type="spellEnd"/>
      <w:r w:rsidRPr="00832D3F">
        <w:rPr>
          <w:b/>
          <w:bCs/>
          <w:lang w:val="en-US"/>
        </w:rPr>
        <w:t>:</w:t>
      </w:r>
      <w:r w:rsidRPr="00832D3F">
        <w:rPr>
          <w:lang w:val="en-US"/>
        </w:rPr>
        <w:t xml:space="preserve"> Volt-</w:t>
      </w:r>
      <w:proofErr w:type="spellStart"/>
      <w:r w:rsidRPr="00832D3F">
        <w:rPr>
          <w:lang w:val="en-US"/>
        </w:rPr>
        <w:t>ampère</w:t>
      </w:r>
      <w:proofErr w:type="spellEnd"/>
      <w:r w:rsidRPr="00832D3F">
        <w:rPr>
          <w:lang w:val="en-US"/>
        </w:rPr>
        <w:t xml:space="preserve"> (VA).</w:t>
      </w:r>
    </w:p>
    <w:p w14:paraId="2E7DF6CB" w14:textId="3D5F8AF5" w:rsidR="00832D3F" w:rsidRPr="00832D3F" w:rsidRDefault="00832D3F" w:rsidP="00832D3F">
      <w:pPr>
        <w:ind w:left="720"/>
      </w:pPr>
      <w:r w:rsidRPr="00832D3F">
        <w:rPr>
          <w:b/>
          <w:bCs/>
        </w:rPr>
        <w:t>Fórmula:</w:t>
      </w:r>
      <w:r w:rsidRPr="00832D3F">
        <w:br/>
        <w:t>S=V×IS = V \times IS=V×I</w:t>
      </w:r>
      <w:r w:rsidRPr="00832D3F">
        <w:br/>
        <w:t>Onde (V) é a tensão eficaz e (I) é a corrente eficaz.</w:t>
      </w:r>
    </w:p>
    <w:p w14:paraId="04B36E52" w14:textId="77777777" w:rsidR="00832D3F" w:rsidRDefault="00832D3F" w:rsidP="00832D3F">
      <w:pPr>
        <w:rPr>
          <w:b/>
          <w:bCs/>
          <w:lang w:val="en-US"/>
        </w:rPr>
      </w:pPr>
    </w:p>
    <w:p w14:paraId="317193ED" w14:textId="1562A728" w:rsidR="00832D3F" w:rsidRPr="00832D3F" w:rsidRDefault="00832D3F" w:rsidP="00832D3F">
      <w:pPr>
        <w:rPr>
          <w:lang w:val="en-US"/>
        </w:rPr>
      </w:pPr>
      <w:r w:rsidRPr="00832D3F">
        <w:rPr>
          <w:b/>
          <w:bCs/>
          <w:lang w:val="en-US"/>
        </w:rPr>
        <w:t>2. P</w:t>
      </w:r>
      <w:proofErr w:type="spellStart"/>
      <w:r w:rsidRPr="00832D3F">
        <w:rPr>
          <w:b/>
          <w:bCs/>
          <w:lang w:val="en-US"/>
        </w:rPr>
        <w:t>otência</w:t>
      </w:r>
      <w:proofErr w:type="spellEnd"/>
      <w:r w:rsidRPr="00832D3F">
        <w:rPr>
          <w:b/>
          <w:bCs/>
          <w:lang w:val="en-US"/>
        </w:rPr>
        <w:t xml:space="preserve"> </w:t>
      </w:r>
      <w:proofErr w:type="spellStart"/>
      <w:r w:rsidRPr="00832D3F">
        <w:rPr>
          <w:b/>
          <w:bCs/>
          <w:lang w:val="en-US"/>
        </w:rPr>
        <w:t>Ativa</w:t>
      </w:r>
      <w:proofErr w:type="spellEnd"/>
      <w:r w:rsidRPr="00832D3F">
        <w:rPr>
          <w:b/>
          <w:bCs/>
          <w:lang w:val="en-US"/>
        </w:rPr>
        <w:t xml:space="preserve"> (P)</w:t>
      </w:r>
    </w:p>
    <w:p w14:paraId="439CAF03" w14:textId="77777777" w:rsidR="00832D3F" w:rsidRDefault="00832D3F" w:rsidP="00832D3F">
      <w:pPr>
        <w:ind w:left="720"/>
      </w:pPr>
    </w:p>
    <w:p w14:paraId="162C7355" w14:textId="372097BE" w:rsidR="00832D3F" w:rsidRPr="00832D3F" w:rsidRDefault="00832D3F" w:rsidP="00832D3F">
      <w:pPr>
        <w:ind w:left="720"/>
      </w:pPr>
      <w:r w:rsidRPr="00832D3F">
        <w:t xml:space="preserve">É a </w:t>
      </w:r>
      <w:r w:rsidRPr="00832D3F">
        <w:rPr>
          <w:b/>
          <w:bCs/>
        </w:rPr>
        <w:t>potência real</w:t>
      </w:r>
      <w:r w:rsidRPr="00832D3F">
        <w:t xml:space="preserve"> que efetivamente realiza trabalho útil (como aquecimento, iluminação ou rotação de motores).</w:t>
      </w:r>
    </w:p>
    <w:p w14:paraId="64705144" w14:textId="248255C1" w:rsidR="00832D3F" w:rsidRPr="00832D3F" w:rsidRDefault="00832D3F" w:rsidP="00832D3F">
      <w:pPr>
        <w:ind w:left="720"/>
        <w:rPr>
          <w:lang w:val="en-US"/>
        </w:rPr>
      </w:pPr>
      <w:proofErr w:type="spellStart"/>
      <w:r w:rsidRPr="00832D3F">
        <w:rPr>
          <w:b/>
          <w:bCs/>
          <w:lang w:val="en-US"/>
        </w:rPr>
        <w:t>Unidade</w:t>
      </w:r>
      <w:proofErr w:type="spellEnd"/>
      <w:r w:rsidRPr="00832D3F">
        <w:rPr>
          <w:b/>
          <w:bCs/>
          <w:lang w:val="en-US"/>
        </w:rPr>
        <w:t>:</w:t>
      </w:r>
      <w:r w:rsidRPr="00832D3F">
        <w:rPr>
          <w:lang w:val="en-US"/>
        </w:rPr>
        <w:t xml:space="preserve"> Watt (W).</w:t>
      </w:r>
    </w:p>
    <w:p w14:paraId="449A9DDB" w14:textId="137AADF5" w:rsidR="00832D3F" w:rsidRDefault="00832D3F" w:rsidP="00832D3F">
      <w:pPr>
        <w:ind w:left="720"/>
      </w:pPr>
      <w:r w:rsidRPr="00832D3F">
        <w:rPr>
          <w:b/>
          <w:bCs/>
        </w:rPr>
        <w:t>Fórmula:</w:t>
      </w:r>
    </w:p>
    <w:p w14:paraId="40872327" w14:textId="34B259EB" w:rsidR="00832D3F" w:rsidRPr="00832D3F" w:rsidRDefault="00832D3F" w:rsidP="00832D3F">
      <w:pPr>
        <w:ind w:left="720"/>
      </w:pPr>
      <w:r w:rsidRPr="00832D3F">
        <w:t>P=</w:t>
      </w:r>
      <w:proofErr w:type="spellStart"/>
      <w:r w:rsidRPr="00832D3F">
        <w:t>S×cos</w:t>
      </w:r>
      <w:proofErr w:type="spellEnd"/>
      <w:r w:rsidRPr="00832D3F">
        <w:t>⁡(</w:t>
      </w:r>
      <w:r w:rsidRPr="00832D3F">
        <w:rPr>
          <w:lang w:val="en-US"/>
        </w:rPr>
        <w:t>ϕ</w:t>
      </w:r>
      <w:r w:rsidRPr="00832D3F">
        <w:t>)P = S \times \cos(\</w:t>
      </w:r>
      <w:proofErr w:type="spellStart"/>
      <w:proofErr w:type="gramStart"/>
      <w:r w:rsidRPr="00832D3F">
        <w:t>phi</w:t>
      </w:r>
      <w:proofErr w:type="spellEnd"/>
      <w:r w:rsidRPr="00832D3F">
        <w:t>)P</w:t>
      </w:r>
      <w:proofErr w:type="gramEnd"/>
      <w:r w:rsidRPr="00832D3F">
        <w:t>=</w:t>
      </w:r>
      <w:proofErr w:type="spellStart"/>
      <w:r w:rsidRPr="00832D3F">
        <w:t>S×cos</w:t>
      </w:r>
      <w:proofErr w:type="spellEnd"/>
      <w:r w:rsidRPr="00832D3F">
        <w:t>(</w:t>
      </w:r>
      <w:r w:rsidRPr="00832D3F">
        <w:rPr>
          <w:lang w:val="en-US"/>
        </w:rPr>
        <w:t>ϕ</w:t>
      </w:r>
      <w:r w:rsidRPr="00832D3F">
        <w:t>)</w:t>
      </w:r>
      <w:r w:rsidRPr="00832D3F">
        <w:br/>
        <w:t>Onde (\cos(\</w:t>
      </w:r>
      <w:proofErr w:type="spellStart"/>
      <w:r w:rsidRPr="00832D3F">
        <w:t>phi</w:t>
      </w:r>
      <w:proofErr w:type="spellEnd"/>
      <w:r w:rsidRPr="00832D3F">
        <w:t xml:space="preserve">)) é o </w:t>
      </w:r>
      <w:r w:rsidRPr="00832D3F">
        <w:rPr>
          <w:b/>
          <w:bCs/>
        </w:rPr>
        <w:t>fator de potência</w:t>
      </w:r>
      <w:r w:rsidRPr="00832D3F">
        <w:t xml:space="preserve"> do sistema.</w:t>
      </w:r>
    </w:p>
    <w:p w14:paraId="0D3EC04A" w14:textId="77777777" w:rsidR="00832D3F" w:rsidRDefault="00832D3F" w:rsidP="00832D3F">
      <w:pPr>
        <w:rPr>
          <w:b/>
          <w:bCs/>
        </w:rPr>
      </w:pPr>
    </w:p>
    <w:p w14:paraId="1B5C620B" w14:textId="729BE985" w:rsidR="00832D3F" w:rsidRPr="00832D3F" w:rsidRDefault="00832D3F" w:rsidP="00832D3F">
      <w:r w:rsidRPr="00832D3F">
        <w:rPr>
          <w:b/>
          <w:bCs/>
        </w:rPr>
        <w:t>3. Potência Reativa (Q)</w:t>
      </w:r>
    </w:p>
    <w:p w14:paraId="6D916191" w14:textId="77777777" w:rsidR="00832D3F" w:rsidRDefault="00832D3F" w:rsidP="00832D3F">
      <w:pPr>
        <w:ind w:left="720"/>
        <w:rPr>
          <w:b/>
          <w:bCs/>
        </w:rPr>
      </w:pPr>
    </w:p>
    <w:p w14:paraId="6D4C34B6" w14:textId="56AC2132" w:rsidR="00832D3F" w:rsidRPr="00832D3F" w:rsidRDefault="00832D3F" w:rsidP="00832D3F">
      <w:pPr>
        <w:ind w:left="720"/>
      </w:pPr>
      <w:r w:rsidRPr="00832D3F">
        <w:rPr>
          <w:b/>
          <w:bCs/>
        </w:rPr>
        <w:t>Não realiza trabalho útil</w:t>
      </w:r>
      <w:r w:rsidRPr="00832D3F">
        <w:t>, mas é essencial para sustentar campos elétricos e magnéticos em indutores e capacitores.</w:t>
      </w:r>
    </w:p>
    <w:p w14:paraId="2F4ABBA6" w14:textId="7D58E73E" w:rsidR="00832D3F" w:rsidRPr="00832D3F" w:rsidRDefault="00832D3F" w:rsidP="00832D3F">
      <w:pPr>
        <w:ind w:left="720"/>
      </w:pPr>
      <w:r w:rsidRPr="00832D3F">
        <w:rPr>
          <w:b/>
          <w:bCs/>
        </w:rPr>
        <w:t>Unidade:</w:t>
      </w:r>
      <w:r w:rsidRPr="00832D3F">
        <w:t xml:space="preserve"> Volt-ampère reativo (VAR).</w:t>
      </w:r>
    </w:p>
    <w:p w14:paraId="6B06FF0D" w14:textId="5AC0BE20" w:rsidR="00832D3F" w:rsidRDefault="00832D3F" w:rsidP="00832D3F">
      <w:pPr>
        <w:ind w:left="720"/>
      </w:pPr>
      <w:r w:rsidRPr="00832D3F">
        <w:rPr>
          <w:b/>
          <w:bCs/>
        </w:rPr>
        <w:t>Fórmula:</w:t>
      </w:r>
      <w:r w:rsidRPr="00832D3F">
        <w:br/>
        <w:t>Q=</w:t>
      </w:r>
      <w:proofErr w:type="spellStart"/>
      <w:r w:rsidRPr="00832D3F">
        <w:t>S×sin</w:t>
      </w:r>
      <w:proofErr w:type="spellEnd"/>
      <w:r w:rsidRPr="00832D3F">
        <w:t>⁡(</w:t>
      </w:r>
      <w:r w:rsidRPr="00832D3F">
        <w:rPr>
          <w:lang w:val="en-US"/>
        </w:rPr>
        <w:t>ϕ</w:t>
      </w:r>
      <w:r w:rsidRPr="00832D3F">
        <w:t>)Q = S \times \</w:t>
      </w:r>
      <w:proofErr w:type="spellStart"/>
      <w:r w:rsidRPr="00832D3F">
        <w:t>sin</w:t>
      </w:r>
      <w:proofErr w:type="spellEnd"/>
      <w:r w:rsidRPr="00832D3F">
        <w:t>(\</w:t>
      </w:r>
      <w:proofErr w:type="spellStart"/>
      <w:proofErr w:type="gramStart"/>
      <w:r w:rsidRPr="00832D3F">
        <w:t>phi</w:t>
      </w:r>
      <w:proofErr w:type="spellEnd"/>
      <w:r w:rsidRPr="00832D3F">
        <w:t>)Q</w:t>
      </w:r>
      <w:proofErr w:type="gramEnd"/>
      <w:r w:rsidRPr="00832D3F">
        <w:t>=</w:t>
      </w:r>
      <w:proofErr w:type="spellStart"/>
      <w:r w:rsidRPr="00832D3F">
        <w:t>S×sin</w:t>
      </w:r>
      <w:proofErr w:type="spellEnd"/>
      <w:r w:rsidRPr="00832D3F">
        <w:t>(</w:t>
      </w:r>
      <w:r w:rsidRPr="00832D3F">
        <w:rPr>
          <w:lang w:val="en-US"/>
        </w:rPr>
        <w:t>ϕ</w:t>
      </w:r>
      <w:r w:rsidRPr="00832D3F">
        <w:t>)</w:t>
      </w:r>
      <w:r w:rsidRPr="00832D3F">
        <w:br/>
        <w:t>Onde (\</w:t>
      </w:r>
      <w:proofErr w:type="spellStart"/>
      <w:r w:rsidRPr="00832D3F">
        <w:t>sin</w:t>
      </w:r>
      <w:proofErr w:type="spellEnd"/>
      <w:r w:rsidRPr="00832D3F">
        <w:t>(\</w:t>
      </w:r>
      <w:proofErr w:type="spellStart"/>
      <w:r w:rsidRPr="00832D3F">
        <w:t>phi</w:t>
      </w:r>
      <w:proofErr w:type="spellEnd"/>
      <w:r w:rsidRPr="00832D3F">
        <w:t>)) define a proporção da potência que não contribui diretamente para a energia útil.</w:t>
      </w:r>
    </w:p>
    <w:p w14:paraId="36A45E41" w14:textId="77777777" w:rsidR="00832D3F" w:rsidRPr="00832D3F" w:rsidRDefault="00832D3F" w:rsidP="00832D3F">
      <w:pPr>
        <w:ind w:left="720"/>
      </w:pPr>
    </w:p>
    <w:p w14:paraId="0673890B" w14:textId="77777777" w:rsidR="00832D3F" w:rsidRPr="00832D3F" w:rsidRDefault="00832D3F" w:rsidP="00832D3F">
      <w:pPr>
        <w:jc w:val="left"/>
      </w:pPr>
      <w:r w:rsidRPr="00832D3F">
        <w:rPr>
          <w:b/>
          <w:bCs/>
        </w:rPr>
        <w:t>Relação entre as potências</w:t>
      </w:r>
      <w:r w:rsidRPr="00832D3F">
        <w:br/>
        <w:t xml:space="preserve">Estas três grandezas estão relacionadas pelo </w:t>
      </w:r>
      <w:r w:rsidRPr="00832D3F">
        <w:rPr>
          <w:b/>
          <w:bCs/>
        </w:rPr>
        <w:t>triângulo de potência</w:t>
      </w:r>
      <w:r w:rsidRPr="00832D3F">
        <w:t>, onde:</w:t>
      </w:r>
      <w:r w:rsidRPr="00832D3F">
        <w:br/>
        <w:t>S2=P2+Q2S^2 = P^2 + Q^2S2=P2+Q2</w:t>
      </w:r>
      <w:r w:rsidRPr="00832D3F">
        <w:br/>
        <w:t>Essa relação é fundamental para compreender o impacto do fator de potência em sistemas elétricos.</w:t>
      </w:r>
    </w:p>
    <w:p w14:paraId="4102E326" w14:textId="77777777" w:rsidR="00832D3F" w:rsidRDefault="00832D3F" w:rsidP="00832D3F"/>
    <w:p w14:paraId="6E90657D" w14:textId="38748FEC" w:rsidR="000D7514" w:rsidRDefault="000D7514" w:rsidP="000D7514">
      <w:pPr>
        <w:pStyle w:val="ListParagraph"/>
        <w:ind w:left="720"/>
      </w:pPr>
    </w:p>
    <w:p w14:paraId="6AC22626" w14:textId="353E82B5" w:rsidR="000D7514" w:rsidRDefault="000D7514" w:rsidP="000D7514">
      <w:pPr>
        <w:pStyle w:val="ListParagraph"/>
        <w:ind w:left="720"/>
      </w:pPr>
    </w:p>
    <w:p w14:paraId="349268CB" w14:textId="77777777" w:rsidR="000D7514" w:rsidRDefault="000D7514" w:rsidP="000D7514">
      <w:pPr>
        <w:pStyle w:val="ListParagraph"/>
        <w:ind w:left="720"/>
      </w:pPr>
    </w:p>
    <w:p w14:paraId="3478186C" w14:textId="14CB9AB0" w:rsidR="00452DF2" w:rsidRPr="00832D3F" w:rsidRDefault="00452DF2" w:rsidP="00452DF2">
      <w:pPr>
        <w:pStyle w:val="ListParagraph"/>
        <w:numPr>
          <w:ilvl w:val="0"/>
          <w:numId w:val="38"/>
        </w:numPr>
        <w:rPr>
          <w:b/>
          <w:bCs/>
        </w:rPr>
      </w:pPr>
      <w:r w:rsidRPr="00832D3F">
        <w:rPr>
          <w:b/>
          <w:bCs/>
        </w:rPr>
        <w:t xml:space="preserve">Ao medir a tensão e a corrente de linha da saída de um gerador trifásico ligado em triângulo (delta) temos </w:t>
      </w:r>
      <w:r w:rsidR="00401FE5" w:rsidRPr="00832D3F">
        <w:rPr>
          <w:b/>
          <w:bCs/>
        </w:rPr>
        <w:t>870</w:t>
      </w:r>
      <w:r w:rsidRPr="00832D3F">
        <w:rPr>
          <w:b/>
          <w:bCs/>
        </w:rPr>
        <w:t xml:space="preserve"> Volts e </w:t>
      </w:r>
      <w:r w:rsidR="00401FE5" w:rsidRPr="00832D3F">
        <w:rPr>
          <w:b/>
          <w:bCs/>
        </w:rPr>
        <w:t>6</w:t>
      </w:r>
      <w:r w:rsidRPr="00832D3F">
        <w:rPr>
          <w:b/>
          <w:bCs/>
        </w:rPr>
        <w:t xml:space="preserve">0 Amperes respectivamente. Quais os valores de tensão de fase e corrente de fase iremos encontrar nessa rede? </w:t>
      </w:r>
    </w:p>
    <w:p w14:paraId="59AF38DF" w14:textId="3225A4A5" w:rsidR="00FD7138" w:rsidRDefault="00FD7138" w:rsidP="007737D7"/>
    <w:p w14:paraId="7DE8A3FB" w14:textId="77777777" w:rsidR="00832D3F" w:rsidRPr="00832D3F" w:rsidRDefault="00832D3F" w:rsidP="00832D3F">
      <w:pPr>
        <w:pStyle w:val="ListParagraph"/>
        <w:ind w:left="720"/>
        <w:jc w:val="left"/>
      </w:pPr>
      <w:r w:rsidRPr="00832D3F">
        <w:t>Em um sistema trifásico em configuração delta (</w:t>
      </w:r>
      <w:r w:rsidRPr="00832D3F">
        <w:rPr>
          <w:lang w:val="en-US"/>
        </w:rPr>
        <w:t>Δ</w:t>
      </w:r>
      <w:r w:rsidRPr="00832D3F">
        <w:t>), a relação entre tensão de linha (V_L), tensão de fase (</w:t>
      </w:r>
      <w:proofErr w:type="spellStart"/>
      <w:r w:rsidRPr="00832D3F">
        <w:t>V_f</w:t>
      </w:r>
      <w:proofErr w:type="spellEnd"/>
      <w:r w:rsidRPr="00832D3F">
        <w:t>), corrente de linha (I_L) e corrente de fase (</w:t>
      </w:r>
      <w:proofErr w:type="spellStart"/>
      <w:r w:rsidRPr="00832D3F">
        <w:t>I_f</w:t>
      </w:r>
      <w:proofErr w:type="spellEnd"/>
      <w:r w:rsidRPr="00832D3F">
        <w:t>) segue estas regras:</w:t>
      </w:r>
    </w:p>
    <w:p w14:paraId="03BC1135" w14:textId="77777777" w:rsidR="00832D3F" w:rsidRDefault="00832D3F" w:rsidP="00832D3F">
      <w:pPr>
        <w:pStyle w:val="ListParagraph"/>
        <w:ind w:left="720"/>
        <w:jc w:val="left"/>
        <w:rPr>
          <w:b/>
          <w:bCs/>
        </w:rPr>
      </w:pPr>
    </w:p>
    <w:p w14:paraId="632BF237" w14:textId="27F820EB" w:rsidR="00832D3F" w:rsidRPr="00832D3F" w:rsidRDefault="00832D3F" w:rsidP="00832D3F">
      <w:pPr>
        <w:ind w:firstLine="720"/>
        <w:jc w:val="left"/>
      </w:pPr>
      <w:r w:rsidRPr="00832D3F">
        <w:t>Cálculo da tensão de fase (</w:t>
      </w:r>
      <w:proofErr w:type="spellStart"/>
      <w:r w:rsidRPr="00832D3F">
        <w:t>V_f</w:t>
      </w:r>
      <w:proofErr w:type="spellEnd"/>
      <w:r w:rsidRPr="00832D3F">
        <w:t>)</w:t>
      </w:r>
      <w:r w:rsidRPr="00832D3F">
        <w:br/>
      </w:r>
    </w:p>
    <w:p w14:paraId="60E7DBA7" w14:textId="64065D08" w:rsidR="00832D3F" w:rsidRPr="00832D3F" w:rsidRDefault="00832D3F" w:rsidP="00832D3F">
      <w:pPr>
        <w:ind w:left="720"/>
        <w:jc w:val="left"/>
      </w:pPr>
      <w:r w:rsidRPr="00832D3F">
        <w:t>No sistema delta, a tensão de linha é igual à tensão de fase:</w:t>
      </w:r>
      <w:r w:rsidRPr="00832D3F">
        <w:br/>
      </w:r>
      <w:proofErr w:type="spellStart"/>
      <w:r w:rsidRPr="00832D3F">
        <w:t>Vf</w:t>
      </w:r>
      <w:proofErr w:type="spellEnd"/>
      <w:r w:rsidRPr="00832D3F">
        <w:t>=</w:t>
      </w:r>
      <w:proofErr w:type="spellStart"/>
      <w:r w:rsidRPr="00832D3F">
        <w:t>VLV_f</w:t>
      </w:r>
      <w:proofErr w:type="spellEnd"/>
      <w:r w:rsidRPr="00832D3F">
        <w:t xml:space="preserve"> = </w:t>
      </w:r>
      <w:proofErr w:type="spellStart"/>
      <w:r w:rsidRPr="00832D3F">
        <w:t>V_LVf</w:t>
      </w:r>
      <w:proofErr w:type="spellEnd"/>
      <w:r w:rsidRPr="00832D3F">
        <w:t>​=VL​</w:t>
      </w:r>
      <w:r w:rsidRPr="00832D3F">
        <w:br/>
        <w:t>Substituindo os valores fornecidos:</w:t>
      </w:r>
      <w:r w:rsidRPr="00832D3F">
        <w:br/>
      </w:r>
      <w:proofErr w:type="spellStart"/>
      <w:r w:rsidRPr="00832D3F">
        <w:t>Vf</w:t>
      </w:r>
      <w:proofErr w:type="spellEnd"/>
      <w:r w:rsidRPr="00832D3F">
        <w:t xml:space="preserve">=870VV_f = 870 </w:t>
      </w:r>
      <w:proofErr w:type="spellStart"/>
      <w:r w:rsidRPr="00832D3F">
        <w:t>VVf</w:t>
      </w:r>
      <w:proofErr w:type="spellEnd"/>
      <w:r w:rsidRPr="00832D3F">
        <w:t>​=870V</w:t>
      </w:r>
    </w:p>
    <w:p w14:paraId="2CC4A6D5" w14:textId="77777777" w:rsidR="00832D3F" w:rsidRPr="00832D3F" w:rsidRDefault="00832D3F" w:rsidP="00832D3F">
      <w:pPr>
        <w:ind w:left="720"/>
        <w:jc w:val="left"/>
      </w:pPr>
    </w:p>
    <w:p w14:paraId="4BA29E83" w14:textId="38A7DA29" w:rsidR="00832D3F" w:rsidRPr="00832D3F" w:rsidRDefault="00832D3F" w:rsidP="00832D3F">
      <w:pPr>
        <w:ind w:firstLine="720"/>
        <w:jc w:val="left"/>
      </w:pPr>
      <w:r w:rsidRPr="00832D3F">
        <w:t>Cálculo da corrente de fase (</w:t>
      </w:r>
      <w:proofErr w:type="spellStart"/>
      <w:r w:rsidRPr="00832D3F">
        <w:t>I_f</w:t>
      </w:r>
      <w:proofErr w:type="spellEnd"/>
      <w:r w:rsidRPr="00832D3F">
        <w:t>)</w:t>
      </w:r>
    </w:p>
    <w:p w14:paraId="39E27F18" w14:textId="231326FF" w:rsidR="00832D3F" w:rsidRPr="00832D3F" w:rsidRDefault="00832D3F" w:rsidP="00832D3F">
      <w:pPr>
        <w:ind w:left="720"/>
        <w:jc w:val="left"/>
      </w:pPr>
      <w:r w:rsidRPr="00832D3F">
        <w:br/>
        <w:t>A corrente de linha (I_L) e a corrente de fase (</w:t>
      </w:r>
      <w:proofErr w:type="spellStart"/>
      <w:r w:rsidRPr="00832D3F">
        <w:t>I_f</w:t>
      </w:r>
      <w:proofErr w:type="spellEnd"/>
      <w:r w:rsidRPr="00832D3F">
        <w:t>) em um sistema delta seguem a relação:</w:t>
      </w:r>
      <w:r w:rsidRPr="00832D3F">
        <w:br/>
      </w:r>
      <w:proofErr w:type="spellStart"/>
      <w:r w:rsidRPr="00832D3F">
        <w:t>If</w:t>
      </w:r>
      <w:proofErr w:type="spellEnd"/>
      <w:r w:rsidRPr="00832D3F">
        <w:t>=IL3I_f = \</w:t>
      </w:r>
      <w:proofErr w:type="spellStart"/>
      <w:r w:rsidRPr="00832D3F">
        <w:t>frac</w:t>
      </w:r>
      <w:proofErr w:type="spellEnd"/>
      <w:r w:rsidRPr="00832D3F">
        <w:t>{I_L}{\</w:t>
      </w:r>
      <w:proofErr w:type="spellStart"/>
      <w:r w:rsidRPr="00832D3F">
        <w:t>sqrt</w:t>
      </w:r>
      <w:proofErr w:type="spellEnd"/>
      <w:r w:rsidRPr="00832D3F">
        <w:t>{3}}</w:t>
      </w:r>
      <w:proofErr w:type="spellStart"/>
      <w:r w:rsidRPr="00832D3F">
        <w:t>If</w:t>
      </w:r>
      <w:proofErr w:type="spellEnd"/>
      <w:r w:rsidRPr="00832D3F">
        <w:t>​=3​IL​​</w:t>
      </w:r>
      <w:r w:rsidRPr="00832D3F">
        <w:br/>
        <w:t>Substituindo os valores fornecidos:</w:t>
      </w:r>
      <w:r w:rsidRPr="00832D3F">
        <w:br/>
      </w:r>
      <w:proofErr w:type="spellStart"/>
      <w:r w:rsidRPr="00832D3F">
        <w:t>If</w:t>
      </w:r>
      <w:proofErr w:type="spellEnd"/>
      <w:r w:rsidRPr="00832D3F">
        <w:t>=603I_f = \</w:t>
      </w:r>
      <w:proofErr w:type="spellStart"/>
      <w:r w:rsidRPr="00832D3F">
        <w:t>frac</w:t>
      </w:r>
      <w:proofErr w:type="spellEnd"/>
      <w:r w:rsidRPr="00832D3F">
        <w:t>{60}{\</w:t>
      </w:r>
      <w:proofErr w:type="spellStart"/>
      <w:r w:rsidRPr="00832D3F">
        <w:t>sqrt</w:t>
      </w:r>
      <w:proofErr w:type="spellEnd"/>
      <w:r w:rsidRPr="00832D3F">
        <w:t>{3}}</w:t>
      </w:r>
      <w:proofErr w:type="spellStart"/>
      <w:r w:rsidRPr="00832D3F">
        <w:t>If</w:t>
      </w:r>
      <w:proofErr w:type="spellEnd"/>
      <w:r w:rsidRPr="00832D3F">
        <w:t>​=3​60​</w:t>
      </w:r>
      <w:r w:rsidRPr="00832D3F">
        <w:br/>
      </w:r>
      <w:proofErr w:type="spellStart"/>
      <w:r w:rsidRPr="00832D3F">
        <w:t>If</w:t>
      </w:r>
      <w:proofErr w:type="spellEnd"/>
      <w:r w:rsidRPr="00832D3F">
        <w:t>=601.732I_f = \</w:t>
      </w:r>
      <w:proofErr w:type="spellStart"/>
      <w:r w:rsidRPr="00832D3F">
        <w:t>frac</w:t>
      </w:r>
      <w:proofErr w:type="spellEnd"/>
      <w:r w:rsidRPr="00832D3F">
        <w:t>{60}{1.732}</w:t>
      </w:r>
      <w:proofErr w:type="spellStart"/>
      <w:r w:rsidRPr="00832D3F">
        <w:t>If</w:t>
      </w:r>
      <w:proofErr w:type="spellEnd"/>
      <w:r w:rsidRPr="00832D3F">
        <w:t>​=1.73260​</w:t>
      </w:r>
      <w:r w:rsidRPr="00832D3F">
        <w:br/>
        <w:t>If≈34.64AI_f \</w:t>
      </w:r>
      <w:proofErr w:type="spellStart"/>
      <w:r w:rsidRPr="00832D3F">
        <w:t>approx</w:t>
      </w:r>
      <w:proofErr w:type="spellEnd"/>
      <w:r w:rsidRPr="00832D3F">
        <w:t xml:space="preserve"> 34.64 </w:t>
      </w:r>
      <w:proofErr w:type="spellStart"/>
      <w:r w:rsidRPr="00832D3F">
        <w:t>AIf</w:t>
      </w:r>
      <w:proofErr w:type="spellEnd"/>
      <w:r w:rsidRPr="00832D3F">
        <w:t>​≈34.64</w:t>
      </w:r>
      <w:r w:rsidRPr="00832D3F">
        <w:t>ª</w:t>
      </w:r>
    </w:p>
    <w:p w14:paraId="20B60501" w14:textId="77777777" w:rsidR="00832D3F" w:rsidRPr="00832D3F" w:rsidRDefault="00832D3F" w:rsidP="00832D3F">
      <w:pPr>
        <w:ind w:left="720"/>
        <w:jc w:val="left"/>
      </w:pPr>
    </w:p>
    <w:p w14:paraId="41328500" w14:textId="77777777" w:rsidR="00832D3F" w:rsidRPr="00832D3F" w:rsidRDefault="00832D3F" w:rsidP="00832D3F">
      <w:pPr>
        <w:pStyle w:val="ListParagraph"/>
        <w:ind w:left="720"/>
        <w:jc w:val="left"/>
        <w:rPr>
          <w:lang w:val="en-US"/>
        </w:rPr>
      </w:pPr>
      <w:proofErr w:type="spellStart"/>
      <w:r w:rsidRPr="00832D3F">
        <w:rPr>
          <w:lang w:val="en-US"/>
        </w:rPr>
        <w:t>Resultados</w:t>
      </w:r>
      <w:proofErr w:type="spellEnd"/>
      <w:r w:rsidRPr="00832D3F">
        <w:rPr>
          <w:lang w:val="en-US"/>
        </w:rPr>
        <w:t xml:space="preserve"> </w:t>
      </w:r>
      <w:proofErr w:type="spellStart"/>
      <w:r w:rsidRPr="00832D3F">
        <w:rPr>
          <w:lang w:val="en-US"/>
        </w:rPr>
        <w:t>finais</w:t>
      </w:r>
      <w:proofErr w:type="spellEnd"/>
    </w:p>
    <w:p w14:paraId="36142006" w14:textId="77777777" w:rsidR="00832D3F" w:rsidRPr="00832D3F" w:rsidRDefault="00832D3F" w:rsidP="00832D3F">
      <w:pPr>
        <w:pStyle w:val="ListParagraph"/>
        <w:ind w:left="720"/>
        <w:jc w:val="left"/>
      </w:pPr>
    </w:p>
    <w:p w14:paraId="4A251D34" w14:textId="0DB3641B" w:rsidR="00832D3F" w:rsidRPr="00832D3F" w:rsidRDefault="00832D3F" w:rsidP="00832D3F">
      <w:pPr>
        <w:pStyle w:val="ListParagraph"/>
        <w:ind w:left="720"/>
        <w:jc w:val="left"/>
      </w:pPr>
      <w:r w:rsidRPr="00832D3F">
        <w:t xml:space="preserve">Tensão de fase: </w:t>
      </w:r>
      <w:proofErr w:type="spellStart"/>
      <w:r w:rsidRPr="00832D3F">
        <w:t>Vf</w:t>
      </w:r>
      <w:proofErr w:type="spellEnd"/>
      <w:r w:rsidRPr="00832D3F">
        <w:t xml:space="preserve">=870VV_f = 870 </w:t>
      </w:r>
      <w:proofErr w:type="spellStart"/>
      <w:r w:rsidRPr="00832D3F">
        <w:t>VVf</w:t>
      </w:r>
      <w:proofErr w:type="spellEnd"/>
      <w:r w:rsidRPr="00832D3F">
        <w:t>​=870V</w:t>
      </w:r>
    </w:p>
    <w:p w14:paraId="6C2CCCA2" w14:textId="77777777" w:rsidR="00832D3F" w:rsidRPr="00832D3F" w:rsidRDefault="00832D3F" w:rsidP="00832D3F">
      <w:pPr>
        <w:pStyle w:val="ListParagraph"/>
        <w:ind w:left="720"/>
        <w:jc w:val="left"/>
      </w:pPr>
    </w:p>
    <w:p w14:paraId="0CDE2351" w14:textId="26A03C0F" w:rsidR="00832D3F" w:rsidRPr="00832D3F" w:rsidRDefault="00832D3F" w:rsidP="00832D3F">
      <w:pPr>
        <w:pStyle w:val="ListParagraph"/>
        <w:ind w:left="720"/>
        <w:jc w:val="left"/>
      </w:pPr>
      <w:r w:rsidRPr="00832D3F">
        <w:t>Corrente de fase: If≈34.64AI_f \</w:t>
      </w:r>
      <w:proofErr w:type="spellStart"/>
      <w:r w:rsidRPr="00832D3F">
        <w:t>approx</w:t>
      </w:r>
      <w:proofErr w:type="spellEnd"/>
      <w:r w:rsidRPr="00832D3F">
        <w:t xml:space="preserve"> 34.64 </w:t>
      </w:r>
      <w:proofErr w:type="spellStart"/>
      <w:r w:rsidRPr="00832D3F">
        <w:t>AIf</w:t>
      </w:r>
      <w:proofErr w:type="spellEnd"/>
      <w:r w:rsidRPr="00832D3F">
        <w:t>​≈34.64A</w:t>
      </w:r>
    </w:p>
    <w:p w14:paraId="40FDA295" w14:textId="77777777" w:rsidR="00832D3F" w:rsidRPr="00832D3F" w:rsidRDefault="00832D3F" w:rsidP="00832D3F">
      <w:pPr>
        <w:pStyle w:val="ListParagraph"/>
        <w:ind w:left="720"/>
        <w:jc w:val="left"/>
      </w:pPr>
      <w:r w:rsidRPr="00832D3F">
        <w:t>Esse cálculo confirma que, em um sistema trifásico em delta, a tensão de fase é igual à tensão de linha, enquanto a corrente de fase é menor que a corrente de linha por um fator 3\</w:t>
      </w:r>
      <w:proofErr w:type="spellStart"/>
      <w:proofErr w:type="gramStart"/>
      <w:r w:rsidRPr="00832D3F">
        <w:t>sqrt</w:t>
      </w:r>
      <w:proofErr w:type="spellEnd"/>
      <w:r w:rsidRPr="00832D3F">
        <w:t>{</w:t>
      </w:r>
      <w:proofErr w:type="gramEnd"/>
      <w:r w:rsidRPr="00832D3F">
        <w:t>3}3​.</w:t>
      </w:r>
    </w:p>
    <w:p w14:paraId="692A1B6A" w14:textId="0F6AAAAC" w:rsidR="00FD7138" w:rsidRDefault="00FD7138" w:rsidP="00FD7138">
      <w:pPr>
        <w:pStyle w:val="ListParagraph"/>
        <w:ind w:left="720"/>
      </w:pPr>
    </w:p>
    <w:p w14:paraId="0A2230F3" w14:textId="77777777" w:rsidR="00FD7138" w:rsidRDefault="00FD7138" w:rsidP="00FD7138">
      <w:pPr>
        <w:pStyle w:val="ListParagraph"/>
        <w:ind w:left="720"/>
      </w:pPr>
    </w:p>
    <w:p w14:paraId="08318984" w14:textId="72E5A547" w:rsidR="009C6BF4" w:rsidRPr="00452DF2" w:rsidRDefault="00452DF2" w:rsidP="00452DF2">
      <w:pPr>
        <w:pStyle w:val="ListParagraph"/>
        <w:ind w:left="720"/>
        <w:rPr>
          <w:b/>
          <w:bCs/>
        </w:rPr>
      </w:pPr>
      <w:r>
        <w:rPr>
          <w:b/>
          <w:bCs/>
        </w:rPr>
        <w:t>Obs.: Caso os cálculos não sejam apresentados a resposta será desconsiderada.</w:t>
      </w:r>
    </w:p>
    <w:sectPr w:rsidR="009C6BF4" w:rsidRPr="00452DF2" w:rsidSect="009C6BF4">
      <w:footerReference w:type="default" r:id="rId8"/>
      <w:headerReference w:type="first" r:id="rId9"/>
      <w:footerReference w:type="first" r:id="rId10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8FE9" w14:textId="77777777" w:rsidR="00093D30" w:rsidRDefault="00093D30">
      <w:r>
        <w:separator/>
      </w:r>
    </w:p>
  </w:endnote>
  <w:endnote w:type="continuationSeparator" w:id="0">
    <w:p w14:paraId="3D8201D9" w14:textId="77777777" w:rsidR="00093D30" w:rsidRDefault="0009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44F4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12D22C9" wp14:editId="2B9C4DFD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68BC00" wp14:editId="1B0124B8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B8348A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68BC0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48B8348A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553D" w14:textId="77777777" w:rsidR="00C26B7C" w:rsidRDefault="00C26B7C" w:rsidP="00C26B7C">
    <w:pPr>
      <w:rPr>
        <w:b/>
        <w:szCs w:val="24"/>
      </w:rPr>
    </w:pPr>
  </w:p>
  <w:p w14:paraId="6444E96A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51D365A3" wp14:editId="35EF0A0A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60E3B9" wp14:editId="560CEBA0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112FD62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60E3B9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6112FD62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C284" w14:textId="77777777" w:rsidR="00093D30" w:rsidRDefault="00093D30">
      <w:r>
        <w:separator/>
      </w:r>
    </w:p>
  </w:footnote>
  <w:footnote w:type="continuationSeparator" w:id="0">
    <w:p w14:paraId="7856D460" w14:textId="77777777" w:rsidR="00093D30" w:rsidRDefault="00093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2BA3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5EA5CB8" wp14:editId="5AF3C952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1249B83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EA5CB8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51249B83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557F3DC2" wp14:editId="0D7115B2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59F573" wp14:editId="042A27EE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8C8F61A" w14:textId="77777777" w:rsidR="00C26B7C" w:rsidRPr="00FA465F" w:rsidRDefault="007C1332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Geração e Distribuição de Energia Elétrica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59F573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28C8F61A" w14:textId="77777777" w:rsidR="00C26B7C" w:rsidRPr="00FA465F" w:rsidRDefault="007C1332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Geração e Distribuição de Energia Elétrica</w:t>
                    </w:r>
                  </w:p>
                </w:txbxContent>
              </v:textbox>
            </v:rect>
          </w:pict>
        </mc:Fallback>
      </mc:AlternateContent>
    </w:r>
  </w:p>
  <w:p w14:paraId="182D14D0" w14:textId="77777777" w:rsidR="00C26B7C" w:rsidRDefault="00C26B7C" w:rsidP="00C26B7C"/>
  <w:p w14:paraId="14842823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4A7F32" wp14:editId="24FE81AC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63F759C" w14:textId="29ED1820" w:rsidR="00C26B7C" w:rsidRPr="00832D3F" w:rsidRDefault="009C6BF4" w:rsidP="00832D3F">
                          <w:pPr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437E6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832D3F">
                            <w:rPr>
                              <w:b/>
                              <w:sz w:val="22"/>
                              <w:szCs w:val="22"/>
                            </w:rPr>
                            <w:t xml:space="preserve"> 27</w:t>
                          </w:r>
                          <w:r w:rsidR="00832D3F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/09/2025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4A7F32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563F759C" w14:textId="29ED1820" w:rsidR="00C26B7C" w:rsidRPr="00832D3F" w:rsidRDefault="009C6BF4" w:rsidP="00832D3F">
                    <w:pPr>
                      <w:rPr>
                        <w:b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437E6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832D3F">
                      <w:rPr>
                        <w:b/>
                        <w:sz w:val="22"/>
                        <w:szCs w:val="22"/>
                      </w:rPr>
                      <w:t xml:space="preserve"> 27</w:t>
                    </w:r>
                    <w:r w:rsidR="00832D3F">
                      <w:rPr>
                        <w:b/>
                        <w:sz w:val="22"/>
                        <w:szCs w:val="22"/>
                        <w:lang w:val="en-US"/>
                      </w:rPr>
                      <w:t>/09/2025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52C17B86" wp14:editId="63ACADED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5611385" w14:textId="4DC6645C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832D3F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C17B86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35611385" w14:textId="4DC6645C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832D3F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2D047F83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72994CAA" wp14:editId="7E1F015A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36EF447" w14:textId="62DE272F" w:rsidR="00C26B7C" w:rsidRPr="00F0253A" w:rsidRDefault="00FE30CF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Atividade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 Pr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á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tica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Final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994CAA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136EF447" w14:textId="62DE272F" w:rsidR="00C26B7C" w:rsidRPr="00F0253A" w:rsidRDefault="00FE30CF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Atividade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 Pr</w:t>
                    </w:r>
                    <w:r>
                      <w:rPr>
                        <w:b/>
                        <w:sz w:val="32"/>
                        <w:szCs w:val="32"/>
                      </w:rPr>
                      <w:t>á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tica </w:t>
                    </w:r>
                    <w:r>
                      <w:rPr>
                        <w:b/>
                        <w:sz w:val="32"/>
                        <w:szCs w:val="32"/>
                      </w:rPr>
                      <w:t>Final</w:t>
                    </w:r>
                  </w:p>
                </w:txbxContent>
              </v:textbox>
            </v:rect>
          </w:pict>
        </mc:Fallback>
      </mc:AlternateContent>
    </w:r>
  </w:p>
  <w:p w14:paraId="209C924B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683D39C" wp14:editId="0A59A92B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2B48C9E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83D39C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22B48C9E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31A50896" w14:textId="77777777" w:rsidR="00C26B7C" w:rsidRDefault="00C26B7C" w:rsidP="00C26B7C">
    <w:pPr>
      <w:tabs>
        <w:tab w:val="left" w:pos="4144"/>
      </w:tabs>
    </w:pPr>
  </w:p>
  <w:p w14:paraId="234724F5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2CBB9184" wp14:editId="32CA45F4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7B6182E6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66E79EB9" w14:textId="77777777" w:rsidR="00C26B7C" w:rsidRPr="008319AD" w:rsidRDefault="00C26B7C" w:rsidP="00C26B7C">
    <w:pPr>
      <w:rPr>
        <w:b/>
        <w:sz w:val="16"/>
        <w:szCs w:val="16"/>
      </w:rPr>
    </w:pPr>
  </w:p>
  <w:p w14:paraId="1365B23B" w14:textId="4AD5FE65" w:rsidR="009437E6" w:rsidRDefault="009437E6" w:rsidP="009437E6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FE30CF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 xml:space="preserve">contém </w:t>
    </w:r>
    <w:r>
      <w:rPr>
        <w:b/>
        <w:sz w:val="22"/>
        <w:szCs w:val="22"/>
      </w:rPr>
      <w:t xml:space="preserve">4 </w:t>
    </w:r>
    <w:r w:rsidRPr="000419FB">
      <w:rPr>
        <w:b/>
        <w:sz w:val="22"/>
        <w:szCs w:val="22"/>
      </w:rPr>
      <w:t>(</w:t>
    </w:r>
    <w:r>
      <w:rPr>
        <w:b/>
        <w:sz w:val="22"/>
        <w:szCs w:val="22"/>
      </w:rPr>
      <w:t>quatro</w:t>
    </w:r>
    <w:r w:rsidRPr="000419FB">
      <w:rPr>
        <w:b/>
        <w:sz w:val="22"/>
        <w:szCs w:val="22"/>
      </w:rPr>
      <w:t>) quest</w:t>
    </w:r>
    <w:r>
      <w:rPr>
        <w:b/>
        <w:sz w:val="22"/>
        <w:szCs w:val="22"/>
      </w:rPr>
      <w:t>ões, totalizando 10 (dez) pontos;</w:t>
    </w:r>
  </w:p>
  <w:p w14:paraId="3F73313D" w14:textId="77777777" w:rsidR="009437E6" w:rsidRDefault="009437E6" w:rsidP="009437E6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Você deve preencher dos dados no Cabeçalho para sua identificação: </w:t>
    </w:r>
  </w:p>
  <w:p w14:paraId="4134C6A7" w14:textId="77777777" w:rsidR="009437E6" w:rsidRDefault="009437E6" w:rsidP="009437E6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entrega.</w:t>
    </w:r>
  </w:p>
  <w:p w14:paraId="20B5D82D" w14:textId="77777777" w:rsidR="009437E6" w:rsidRDefault="009437E6" w:rsidP="009437E6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pergunta;</w:t>
    </w:r>
  </w:p>
  <w:p w14:paraId="7B32F236" w14:textId="77777777" w:rsidR="009437E6" w:rsidRPr="00F77B23" w:rsidRDefault="009437E6" w:rsidP="009437E6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Tutor.</w:t>
    </w:r>
  </w:p>
  <w:p w14:paraId="6C8306D6" w14:textId="77777777" w:rsidR="009437E6" w:rsidRDefault="009437E6" w:rsidP="009437E6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>Ao terminar</w:t>
    </w:r>
    <w:r>
      <w:rPr>
        <w:b/>
        <w:sz w:val="22"/>
        <w:szCs w:val="22"/>
      </w:rPr>
      <w:t>:</w:t>
    </w:r>
  </w:p>
  <w:p w14:paraId="79AA3E71" w14:textId="77777777" w:rsidR="009437E6" w:rsidRDefault="009437E6" w:rsidP="009437E6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Grave o arquivo com o nome Atividade Prática Final;</w:t>
    </w:r>
  </w:p>
  <w:p w14:paraId="132A7B40" w14:textId="77777777" w:rsidR="009437E6" w:rsidRDefault="009437E6" w:rsidP="009437E6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Envie o arquivo pelo sistema no local indicado;</w:t>
    </w:r>
  </w:p>
  <w:p w14:paraId="777FD652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14EA62AE" wp14:editId="7ED87A29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7E4DF4C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554D"/>
    <w:multiLevelType w:val="hybridMultilevel"/>
    <w:tmpl w:val="3F90F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972"/>
    <w:multiLevelType w:val="hybridMultilevel"/>
    <w:tmpl w:val="49349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C0258"/>
    <w:multiLevelType w:val="multilevel"/>
    <w:tmpl w:val="4C8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90FDC"/>
    <w:multiLevelType w:val="hybridMultilevel"/>
    <w:tmpl w:val="3F6A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0604B"/>
    <w:multiLevelType w:val="multilevel"/>
    <w:tmpl w:val="F29E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B58D8"/>
    <w:multiLevelType w:val="hybridMultilevel"/>
    <w:tmpl w:val="C81EE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319B3"/>
    <w:multiLevelType w:val="multilevel"/>
    <w:tmpl w:val="A648CC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529"/>
        <w:sz w:val="23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14846B6"/>
    <w:multiLevelType w:val="multilevel"/>
    <w:tmpl w:val="DDEE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90B0D"/>
    <w:multiLevelType w:val="multilevel"/>
    <w:tmpl w:val="52F8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4B3584"/>
    <w:multiLevelType w:val="hybridMultilevel"/>
    <w:tmpl w:val="B49E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4A67D4"/>
    <w:multiLevelType w:val="multilevel"/>
    <w:tmpl w:val="FF04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3F0F68"/>
    <w:multiLevelType w:val="multilevel"/>
    <w:tmpl w:val="631E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53517D"/>
    <w:multiLevelType w:val="hybridMultilevel"/>
    <w:tmpl w:val="EC0C2DEC"/>
    <w:lvl w:ilvl="0" w:tplc="F6F81D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0C4399"/>
    <w:multiLevelType w:val="hybridMultilevel"/>
    <w:tmpl w:val="ED209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537AB3"/>
    <w:multiLevelType w:val="multilevel"/>
    <w:tmpl w:val="EA8E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126AE2"/>
    <w:multiLevelType w:val="multilevel"/>
    <w:tmpl w:val="6AF0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895978">
    <w:abstractNumId w:val="31"/>
  </w:num>
  <w:num w:numId="2" w16cid:durableId="438570147">
    <w:abstractNumId w:val="41"/>
  </w:num>
  <w:num w:numId="3" w16cid:durableId="447703139">
    <w:abstractNumId w:val="33"/>
  </w:num>
  <w:num w:numId="4" w16cid:durableId="1356300016">
    <w:abstractNumId w:val="42"/>
  </w:num>
  <w:num w:numId="5" w16cid:durableId="702555618">
    <w:abstractNumId w:val="22"/>
  </w:num>
  <w:num w:numId="6" w16cid:durableId="1858688261">
    <w:abstractNumId w:val="43"/>
  </w:num>
  <w:num w:numId="7" w16cid:durableId="2136292839">
    <w:abstractNumId w:val="5"/>
  </w:num>
  <w:num w:numId="8" w16cid:durableId="1718891122">
    <w:abstractNumId w:val="23"/>
  </w:num>
  <w:num w:numId="9" w16cid:durableId="1373773089">
    <w:abstractNumId w:val="35"/>
  </w:num>
  <w:num w:numId="10" w16cid:durableId="818770377">
    <w:abstractNumId w:val="40"/>
  </w:num>
  <w:num w:numId="11" w16cid:durableId="1887448244">
    <w:abstractNumId w:val="7"/>
  </w:num>
  <w:num w:numId="12" w16cid:durableId="1660383560">
    <w:abstractNumId w:val="6"/>
  </w:num>
  <w:num w:numId="13" w16cid:durableId="44453557">
    <w:abstractNumId w:val="48"/>
  </w:num>
  <w:num w:numId="14" w16cid:durableId="656344511">
    <w:abstractNumId w:val="1"/>
  </w:num>
  <w:num w:numId="15" w16cid:durableId="1526823729">
    <w:abstractNumId w:val="29"/>
  </w:num>
  <w:num w:numId="16" w16cid:durableId="1431777614">
    <w:abstractNumId w:val="27"/>
  </w:num>
  <w:num w:numId="17" w16cid:durableId="575287595">
    <w:abstractNumId w:val="14"/>
  </w:num>
  <w:num w:numId="18" w16cid:durableId="1447575657">
    <w:abstractNumId w:val="49"/>
  </w:num>
  <w:num w:numId="19" w16cid:durableId="1720086876">
    <w:abstractNumId w:val="0"/>
  </w:num>
  <w:num w:numId="20" w16cid:durableId="508905313">
    <w:abstractNumId w:val="9"/>
  </w:num>
  <w:num w:numId="21" w16cid:durableId="1281959849">
    <w:abstractNumId w:val="12"/>
  </w:num>
  <w:num w:numId="22" w16cid:durableId="596642128">
    <w:abstractNumId w:val="44"/>
  </w:num>
  <w:num w:numId="23" w16cid:durableId="8501491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3379716">
    <w:abstractNumId w:val="11"/>
  </w:num>
  <w:num w:numId="25" w16cid:durableId="114368834">
    <w:abstractNumId w:val="24"/>
  </w:num>
  <w:num w:numId="26" w16cid:durableId="1901669244">
    <w:abstractNumId w:val="21"/>
  </w:num>
  <w:num w:numId="27" w16cid:durableId="772748695">
    <w:abstractNumId w:val="39"/>
  </w:num>
  <w:num w:numId="28" w16cid:durableId="205142242">
    <w:abstractNumId w:val="10"/>
  </w:num>
  <w:num w:numId="29" w16cid:durableId="1138494266">
    <w:abstractNumId w:val="18"/>
  </w:num>
  <w:num w:numId="30" w16cid:durableId="2032412101">
    <w:abstractNumId w:val="50"/>
  </w:num>
  <w:num w:numId="31" w16cid:durableId="816805329">
    <w:abstractNumId w:val="28"/>
  </w:num>
  <w:num w:numId="32" w16cid:durableId="896086282">
    <w:abstractNumId w:val="32"/>
  </w:num>
  <w:num w:numId="33" w16cid:durableId="915745005">
    <w:abstractNumId w:val="15"/>
  </w:num>
  <w:num w:numId="34" w16cid:durableId="808866247">
    <w:abstractNumId w:val="13"/>
  </w:num>
  <w:num w:numId="35" w16cid:durableId="701369500">
    <w:abstractNumId w:val="26"/>
  </w:num>
  <w:num w:numId="36" w16cid:durableId="698313941">
    <w:abstractNumId w:val="46"/>
  </w:num>
  <w:num w:numId="37" w16cid:durableId="1280918580">
    <w:abstractNumId w:val="34"/>
  </w:num>
  <w:num w:numId="38" w16cid:durableId="96800661">
    <w:abstractNumId w:val="19"/>
  </w:num>
  <w:num w:numId="39" w16cid:durableId="891502024">
    <w:abstractNumId w:val="2"/>
  </w:num>
  <w:num w:numId="40" w16cid:durableId="136262808">
    <w:abstractNumId w:val="3"/>
  </w:num>
  <w:num w:numId="41" w16cid:durableId="1452238123">
    <w:abstractNumId w:val="47"/>
  </w:num>
  <w:num w:numId="42" w16cid:durableId="1319266919">
    <w:abstractNumId w:val="17"/>
  </w:num>
  <w:num w:numId="43" w16cid:durableId="1773236814">
    <w:abstractNumId w:val="4"/>
  </w:num>
  <w:num w:numId="44" w16cid:durableId="1665669590">
    <w:abstractNumId w:val="52"/>
  </w:num>
  <w:num w:numId="45" w16cid:durableId="1578249537">
    <w:abstractNumId w:val="30"/>
  </w:num>
  <w:num w:numId="46" w16cid:durableId="1326324087">
    <w:abstractNumId w:val="16"/>
  </w:num>
  <w:num w:numId="47" w16cid:durableId="665673912">
    <w:abstractNumId w:val="20"/>
  </w:num>
  <w:num w:numId="48" w16cid:durableId="1371488504">
    <w:abstractNumId w:val="8"/>
  </w:num>
  <w:num w:numId="49" w16cid:durableId="1658613346">
    <w:abstractNumId w:val="37"/>
  </w:num>
  <w:num w:numId="50" w16cid:durableId="184640997">
    <w:abstractNumId w:val="51"/>
  </w:num>
  <w:num w:numId="51" w16cid:durableId="1068192603">
    <w:abstractNumId w:val="25"/>
  </w:num>
  <w:num w:numId="52" w16cid:durableId="1093743884">
    <w:abstractNumId w:val="36"/>
  </w:num>
  <w:num w:numId="53" w16cid:durableId="45035772">
    <w:abstractNumId w:val="4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3D30"/>
    <w:rsid w:val="00097201"/>
    <w:rsid w:val="000A762C"/>
    <w:rsid w:val="000B1C2A"/>
    <w:rsid w:val="000C21DA"/>
    <w:rsid w:val="000C645A"/>
    <w:rsid w:val="000D0284"/>
    <w:rsid w:val="000D751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0A86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21E1A"/>
    <w:rsid w:val="0032444B"/>
    <w:rsid w:val="003339CB"/>
    <w:rsid w:val="00341DA7"/>
    <w:rsid w:val="003548A9"/>
    <w:rsid w:val="003640EC"/>
    <w:rsid w:val="00365887"/>
    <w:rsid w:val="003844F5"/>
    <w:rsid w:val="003912DD"/>
    <w:rsid w:val="0039777B"/>
    <w:rsid w:val="003B6D67"/>
    <w:rsid w:val="003C5E80"/>
    <w:rsid w:val="003C6288"/>
    <w:rsid w:val="003C62A0"/>
    <w:rsid w:val="003E2B5B"/>
    <w:rsid w:val="003F0B18"/>
    <w:rsid w:val="003F6975"/>
    <w:rsid w:val="00401FE5"/>
    <w:rsid w:val="004035EB"/>
    <w:rsid w:val="00404EB0"/>
    <w:rsid w:val="00410C30"/>
    <w:rsid w:val="00412D08"/>
    <w:rsid w:val="0041390B"/>
    <w:rsid w:val="00434F9D"/>
    <w:rsid w:val="00443405"/>
    <w:rsid w:val="00447FE2"/>
    <w:rsid w:val="00452DF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D705B"/>
    <w:rsid w:val="005E35E6"/>
    <w:rsid w:val="005E60D8"/>
    <w:rsid w:val="00601E09"/>
    <w:rsid w:val="00604A1A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737D7"/>
    <w:rsid w:val="00783C78"/>
    <w:rsid w:val="00785125"/>
    <w:rsid w:val="00787BE1"/>
    <w:rsid w:val="007A006D"/>
    <w:rsid w:val="007A7A94"/>
    <w:rsid w:val="007C1332"/>
    <w:rsid w:val="007C2FE9"/>
    <w:rsid w:val="007C321A"/>
    <w:rsid w:val="007C484C"/>
    <w:rsid w:val="007C67CB"/>
    <w:rsid w:val="007D6D8D"/>
    <w:rsid w:val="007E46B6"/>
    <w:rsid w:val="007F029F"/>
    <w:rsid w:val="00800575"/>
    <w:rsid w:val="008039A3"/>
    <w:rsid w:val="00805B62"/>
    <w:rsid w:val="00813417"/>
    <w:rsid w:val="00813435"/>
    <w:rsid w:val="00820C5B"/>
    <w:rsid w:val="00823E4C"/>
    <w:rsid w:val="008319AD"/>
    <w:rsid w:val="00832D3F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B2F7F"/>
    <w:rsid w:val="008C4FB9"/>
    <w:rsid w:val="008C6B0C"/>
    <w:rsid w:val="008C73E0"/>
    <w:rsid w:val="008D1343"/>
    <w:rsid w:val="008D7F5D"/>
    <w:rsid w:val="008F14F4"/>
    <w:rsid w:val="008F331E"/>
    <w:rsid w:val="008F3550"/>
    <w:rsid w:val="00900324"/>
    <w:rsid w:val="00902103"/>
    <w:rsid w:val="00906C66"/>
    <w:rsid w:val="00913A41"/>
    <w:rsid w:val="009148CC"/>
    <w:rsid w:val="009176B2"/>
    <w:rsid w:val="00920FAC"/>
    <w:rsid w:val="0092602C"/>
    <w:rsid w:val="009437E6"/>
    <w:rsid w:val="0094421A"/>
    <w:rsid w:val="00944620"/>
    <w:rsid w:val="0094519A"/>
    <w:rsid w:val="0095235F"/>
    <w:rsid w:val="00955947"/>
    <w:rsid w:val="009617DA"/>
    <w:rsid w:val="0097068B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12B2A"/>
    <w:rsid w:val="00A2697F"/>
    <w:rsid w:val="00A2799D"/>
    <w:rsid w:val="00A37FF1"/>
    <w:rsid w:val="00A432F1"/>
    <w:rsid w:val="00A54D1A"/>
    <w:rsid w:val="00A67054"/>
    <w:rsid w:val="00A725A1"/>
    <w:rsid w:val="00A801AD"/>
    <w:rsid w:val="00A81863"/>
    <w:rsid w:val="00A82C59"/>
    <w:rsid w:val="00AA5126"/>
    <w:rsid w:val="00AA59BC"/>
    <w:rsid w:val="00AB224F"/>
    <w:rsid w:val="00AE2AEC"/>
    <w:rsid w:val="00AE67F6"/>
    <w:rsid w:val="00AF3E4E"/>
    <w:rsid w:val="00AF4071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0625"/>
    <w:rsid w:val="00BA3B50"/>
    <w:rsid w:val="00BA632E"/>
    <w:rsid w:val="00BB1317"/>
    <w:rsid w:val="00BB279F"/>
    <w:rsid w:val="00BC24C9"/>
    <w:rsid w:val="00BC57BE"/>
    <w:rsid w:val="00BC5D82"/>
    <w:rsid w:val="00BD1C00"/>
    <w:rsid w:val="00BD26A8"/>
    <w:rsid w:val="00BD79F9"/>
    <w:rsid w:val="00BD7B50"/>
    <w:rsid w:val="00BF14B6"/>
    <w:rsid w:val="00BF562A"/>
    <w:rsid w:val="00BF7D66"/>
    <w:rsid w:val="00C01447"/>
    <w:rsid w:val="00C03505"/>
    <w:rsid w:val="00C05D5D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94211"/>
    <w:rsid w:val="00CA47EB"/>
    <w:rsid w:val="00CB1C1E"/>
    <w:rsid w:val="00CB4162"/>
    <w:rsid w:val="00CB7086"/>
    <w:rsid w:val="00CC7511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428"/>
    <w:rsid w:val="00D71646"/>
    <w:rsid w:val="00D75B40"/>
    <w:rsid w:val="00D81761"/>
    <w:rsid w:val="00D90F51"/>
    <w:rsid w:val="00D93ECE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DF2AA5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D7138"/>
    <w:rsid w:val="00FE30CF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58342C74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93A69-C582-4C04-B93E-490FA90F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11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2023-03-14T16:17:00Z</dcterms:created>
  <dcterms:modified xsi:type="dcterms:W3CDTF">2025-09-27T16:37:00Z</dcterms:modified>
</cp:coreProperties>
</file>