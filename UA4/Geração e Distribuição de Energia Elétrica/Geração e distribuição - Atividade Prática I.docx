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B44E" w14:textId="7D4F3A15" w:rsidR="001A52DF" w:rsidRDefault="001A52DF" w:rsidP="001A52DF">
      <w:pPr>
        <w:pStyle w:val="ListParagraph"/>
        <w:numPr>
          <w:ilvl w:val="0"/>
          <w:numId w:val="49"/>
        </w:numPr>
        <w:spacing w:line="360" w:lineRule="auto"/>
      </w:pPr>
      <w:r>
        <w:t xml:space="preserve">Enumere algumas características da rede de distribuição de energia do tipo </w:t>
      </w:r>
      <w:r w:rsidRPr="001A52DF">
        <w:rPr>
          <w:b/>
          <w:bCs/>
          <w:u w:val="single"/>
        </w:rPr>
        <w:t>compacta</w:t>
      </w:r>
      <w:r>
        <w:t>.</w:t>
      </w:r>
    </w:p>
    <w:p w14:paraId="1CFA1CB3" w14:textId="77777777" w:rsidR="0025670C" w:rsidRDefault="0025670C" w:rsidP="00D22E31">
      <w:pPr>
        <w:pStyle w:val="ListParagraph"/>
        <w:spacing w:line="360" w:lineRule="auto"/>
        <w:ind w:left="720"/>
      </w:pPr>
    </w:p>
    <w:p w14:paraId="6471B101" w14:textId="22B80F57" w:rsidR="0007414C" w:rsidRDefault="0025670C" w:rsidP="0025670C">
      <w:pPr>
        <w:pStyle w:val="ListParagraph"/>
        <w:spacing w:line="360" w:lineRule="auto"/>
        <w:ind w:left="720"/>
      </w:pPr>
      <w:r w:rsidRPr="0025670C">
        <w:t>As redes de distribuição podem ter quatro configurações: rede de distribuição aérea convencional,</w:t>
      </w:r>
      <w:r>
        <w:t xml:space="preserve"> </w:t>
      </w:r>
      <w:r w:rsidRPr="0025670C">
        <w:t>rede de distribuição aérea compacta, rede de distribuição aérea isolada e rede de distribuição subterrânea.</w:t>
      </w:r>
    </w:p>
    <w:p w14:paraId="4FC46B6E" w14:textId="3D5A48E2" w:rsidR="00836AED" w:rsidRDefault="00836AED" w:rsidP="0007414C">
      <w:pPr>
        <w:pStyle w:val="ListParagraph"/>
        <w:spacing w:line="360" w:lineRule="auto"/>
        <w:ind w:left="720"/>
      </w:pPr>
    </w:p>
    <w:p w14:paraId="4BAACB7C" w14:textId="724D3587" w:rsidR="00836AED" w:rsidRDefault="00836AED" w:rsidP="0007414C">
      <w:pPr>
        <w:pStyle w:val="ListParagraph"/>
        <w:spacing w:line="360" w:lineRule="auto"/>
        <w:ind w:left="720"/>
      </w:pPr>
    </w:p>
    <w:p w14:paraId="170B61F3" w14:textId="77777777" w:rsidR="00836AED" w:rsidRDefault="00836AED" w:rsidP="0007414C">
      <w:pPr>
        <w:pStyle w:val="ListParagraph"/>
        <w:spacing w:line="360" w:lineRule="auto"/>
        <w:ind w:left="720"/>
      </w:pPr>
    </w:p>
    <w:p w14:paraId="0BB5628E" w14:textId="77777777" w:rsidR="00B34E19" w:rsidRDefault="00C776FE" w:rsidP="00CE0E86">
      <w:pPr>
        <w:pStyle w:val="ListParagraph"/>
        <w:numPr>
          <w:ilvl w:val="0"/>
          <w:numId w:val="39"/>
        </w:numPr>
        <w:spacing w:line="360" w:lineRule="auto"/>
      </w:pPr>
      <w:r>
        <w:t xml:space="preserve">Desenhe abaixo um diagrama unifilar mostrando uma ligação </w:t>
      </w:r>
      <w:proofErr w:type="spellStart"/>
      <w:r>
        <w:t>threeway</w:t>
      </w:r>
      <w:proofErr w:type="spellEnd"/>
      <w:r>
        <w:t xml:space="preserve"> para lâmpadas de um corredor (os interruptores ficam um em cada extremidade do corredor).</w:t>
      </w:r>
    </w:p>
    <w:p w14:paraId="4251AA6E" w14:textId="0196A7F0" w:rsidR="0007414C" w:rsidRDefault="00B34E19" w:rsidP="00B34E19">
      <w:pPr>
        <w:pStyle w:val="ListParagraph"/>
        <w:spacing w:line="360" w:lineRule="auto"/>
        <w:ind w:left="720"/>
      </w:pPr>
      <w:r w:rsidRPr="00B34E19">
        <w:lastRenderedPageBreak/>
        <w:drawing>
          <wp:anchor distT="0" distB="0" distL="114300" distR="114300" simplePos="0" relativeHeight="251658240" behindDoc="1" locked="0" layoutInCell="1" allowOverlap="1" wp14:anchorId="0BAAFEA2" wp14:editId="48929630">
            <wp:simplePos x="0" y="0"/>
            <wp:positionH relativeFrom="margin">
              <wp:align>right</wp:align>
            </wp:positionH>
            <wp:positionV relativeFrom="paragraph">
              <wp:posOffset>-502</wp:posOffset>
            </wp:positionV>
            <wp:extent cx="6300470" cy="3542665"/>
            <wp:effectExtent l="0" t="0" r="5080" b="635"/>
            <wp:wrapThrough wrapText="bothSides">
              <wp:wrapPolygon edited="0">
                <wp:start x="0" y="0"/>
                <wp:lineTo x="0" y="21488"/>
                <wp:lineTo x="21552" y="21488"/>
                <wp:lineTo x="215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E1F71" w14:textId="77777777" w:rsidR="00983786" w:rsidRDefault="00983786" w:rsidP="0007414C">
      <w:pPr>
        <w:pStyle w:val="ListParagraph"/>
        <w:spacing w:line="360" w:lineRule="auto"/>
        <w:ind w:left="720"/>
      </w:pPr>
    </w:p>
    <w:p w14:paraId="375A50AD" w14:textId="2AB95BF4" w:rsidR="00983786" w:rsidRDefault="00CF5DD7" w:rsidP="00417CFF">
      <w:pPr>
        <w:pStyle w:val="ListParagraph"/>
        <w:numPr>
          <w:ilvl w:val="0"/>
          <w:numId w:val="39"/>
        </w:numPr>
        <w:spacing w:line="360" w:lineRule="auto"/>
      </w:pPr>
      <w:r>
        <w:t xml:space="preserve">Em uma residência, vivem </w:t>
      </w:r>
      <w:r w:rsidR="00A05FC7">
        <w:t xml:space="preserve">cinco </w:t>
      </w:r>
      <w:r>
        <w:t xml:space="preserve">pessoas. Cada uma delas toma </w:t>
      </w:r>
      <w:r w:rsidR="00A05FC7">
        <w:t xml:space="preserve">três </w:t>
      </w:r>
      <w:r>
        <w:t xml:space="preserve">banhos diários de </w:t>
      </w:r>
      <w:r w:rsidR="00A05FC7">
        <w:t xml:space="preserve">quinze </w:t>
      </w:r>
      <w:r>
        <w:t>minutos, sendo a potência elétrica do chuveiro de 5</w:t>
      </w:r>
      <w:r w:rsidR="00A05FC7">
        <w:t>5</w:t>
      </w:r>
      <w:r>
        <w:t xml:space="preserve">00W. Determine o consumo de energia elétrica mensal em </w:t>
      </w:r>
      <w:r w:rsidR="00A05FC7">
        <w:t xml:space="preserve">reais </w:t>
      </w:r>
      <w:r>
        <w:t>referente ao chuveiro</w:t>
      </w:r>
      <w:r w:rsidR="00A05FC7">
        <w:t xml:space="preserve"> (1 kWh = R$ 0,</w:t>
      </w:r>
      <w:proofErr w:type="gramStart"/>
      <w:r w:rsidR="00A05FC7">
        <w:t>80 ;</w:t>
      </w:r>
      <w:proofErr w:type="gramEnd"/>
      <w:r w:rsidR="00A05FC7">
        <w:t xml:space="preserve"> 1 mês  = 30 dias).</w:t>
      </w:r>
    </w:p>
    <w:p w14:paraId="0A10E173" w14:textId="1DB9BACE" w:rsidR="00A05FC7" w:rsidRDefault="00836AED" w:rsidP="00A05FC7">
      <w:pPr>
        <w:pStyle w:val="ListParagraph"/>
        <w:spacing w:line="360" w:lineRule="auto"/>
        <w:ind w:left="720"/>
      </w:pPr>
      <w:r w:rsidRPr="00836AED">
        <w:rPr>
          <w:b/>
          <w:bCs/>
        </w:rPr>
        <w:t>Obs.: caso o cálculo não seja mostrado, sua resposta será desconsiderada.</w:t>
      </w:r>
    </w:p>
    <w:p w14:paraId="1F01D231" w14:textId="23E973C6" w:rsidR="00983786" w:rsidRDefault="00983786" w:rsidP="00983786">
      <w:pPr>
        <w:pStyle w:val="ListParagraph"/>
        <w:spacing w:line="360" w:lineRule="auto"/>
        <w:ind w:left="720"/>
      </w:pPr>
    </w:p>
    <w:p w14:paraId="780CACCF" w14:textId="7DAD1D48" w:rsidR="0025670C" w:rsidRDefault="0025670C" w:rsidP="0025670C">
      <w:pPr>
        <w:pStyle w:val="ListParagraph"/>
        <w:spacing w:line="360" w:lineRule="auto"/>
        <w:ind w:left="720"/>
      </w:pPr>
      <w:r>
        <w:t>5 pessoas x 3 banhos = 15 banhos</w:t>
      </w:r>
    </w:p>
    <w:p w14:paraId="73C9FDF5" w14:textId="5498C80A" w:rsidR="0025670C" w:rsidRDefault="0025670C" w:rsidP="0025670C">
      <w:pPr>
        <w:pStyle w:val="ListParagraph"/>
        <w:spacing w:line="360" w:lineRule="auto"/>
        <w:ind w:left="720"/>
      </w:pPr>
      <w:r>
        <w:t>15 banhos x 15 minutos = 225 minutos</w:t>
      </w:r>
    </w:p>
    <w:p w14:paraId="28FF8AF7" w14:textId="75394747" w:rsidR="0025670C" w:rsidRDefault="0025670C" w:rsidP="0025670C">
      <w:pPr>
        <w:pStyle w:val="ListParagraph"/>
        <w:spacing w:line="360" w:lineRule="auto"/>
        <w:ind w:left="720"/>
      </w:pPr>
      <w:r>
        <w:t>225 minutos x 30 dias = 6750 minutos</w:t>
      </w:r>
    </w:p>
    <w:p w14:paraId="32067C0D" w14:textId="46FB2B95" w:rsidR="0025670C" w:rsidRDefault="0025670C" w:rsidP="0025670C">
      <w:pPr>
        <w:pStyle w:val="ListParagraph"/>
        <w:spacing w:line="360" w:lineRule="auto"/>
        <w:ind w:left="720"/>
      </w:pPr>
      <w:r>
        <w:t>6750 minutos / 60 minutos = 112,5 horas</w:t>
      </w:r>
    </w:p>
    <w:p w14:paraId="3223CF63" w14:textId="7D87CB9E" w:rsidR="0025670C" w:rsidRDefault="0025670C" w:rsidP="0025670C">
      <w:pPr>
        <w:pStyle w:val="ListParagraph"/>
        <w:spacing w:line="360" w:lineRule="auto"/>
        <w:ind w:left="720"/>
      </w:pPr>
      <w:r>
        <w:t>112,5 horas x 5,5 Kw = 618,75 Kw</w:t>
      </w:r>
    </w:p>
    <w:p w14:paraId="4E0B41D4" w14:textId="22D7E3B5" w:rsidR="00983786" w:rsidRDefault="0025670C" w:rsidP="0025670C">
      <w:pPr>
        <w:pStyle w:val="ListParagraph"/>
        <w:spacing w:line="360" w:lineRule="auto"/>
        <w:ind w:left="720"/>
      </w:pPr>
      <w:r>
        <w:t>618,75 Kw x R$0,80 = R$ 495,00</w:t>
      </w:r>
    </w:p>
    <w:sectPr w:rsidR="00983786" w:rsidSect="009C6BF4">
      <w:footerReference w:type="default" r:id="rId9"/>
      <w:headerReference w:type="first" r:id="rId10"/>
      <w:footerReference w:type="first" r:id="rId11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1201" w14:textId="77777777" w:rsidR="008F3DD3" w:rsidRDefault="008F3DD3">
      <w:r>
        <w:separator/>
      </w:r>
    </w:p>
  </w:endnote>
  <w:endnote w:type="continuationSeparator" w:id="0">
    <w:p w14:paraId="46AF6470" w14:textId="77777777" w:rsidR="008F3DD3" w:rsidRDefault="008F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B4B8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A8BD053" wp14:editId="50C3C3D0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3BDD3B" wp14:editId="70A2CBAA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35AC8C5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3BDD3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035AC8C5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B5DD" w14:textId="77777777" w:rsidR="00C26B7C" w:rsidRDefault="00C26B7C" w:rsidP="00C26B7C">
    <w:pPr>
      <w:rPr>
        <w:b/>
        <w:szCs w:val="24"/>
      </w:rPr>
    </w:pPr>
  </w:p>
  <w:p w14:paraId="1A2FBBC0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0AAB03E9" wp14:editId="5DC1CB13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98720A" wp14:editId="695BD72D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8B7311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98720A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228B7311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A277" w14:textId="77777777" w:rsidR="008F3DD3" w:rsidRDefault="008F3DD3">
      <w:r>
        <w:separator/>
      </w:r>
    </w:p>
  </w:footnote>
  <w:footnote w:type="continuationSeparator" w:id="0">
    <w:p w14:paraId="4AAF9E7B" w14:textId="77777777" w:rsidR="008F3DD3" w:rsidRDefault="008F3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EAE9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06C318B" wp14:editId="41B57F62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E5CCE13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6C318B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1E5CCE13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6AE49CEE" wp14:editId="5F65377E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0EBF4E" wp14:editId="04D85673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E6B3328" w14:textId="1D452AD2" w:rsidR="00C26B7C" w:rsidRPr="00FA465F" w:rsidRDefault="00EE4385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EE4385">
                            <w:rPr>
                              <w:b/>
                              <w:sz w:val="28"/>
                            </w:rPr>
                            <w:t xml:space="preserve">Geração e Distribuição de Energia Elétrica - </w:t>
                          </w:r>
                          <w:proofErr w:type="spellStart"/>
                          <w:r w:rsidRPr="00EE4385">
                            <w:rPr>
                              <w:b/>
                              <w:sz w:val="28"/>
                            </w:rPr>
                            <w:t>sg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0EBF4E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" filled="f" strokeweight="1.5pt">
              <v:textbox>
                <w:txbxContent>
                  <w:p w14:paraId="4E6B3328" w14:textId="1D452AD2" w:rsidR="00C26B7C" w:rsidRPr="00FA465F" w:rsidRDefault="00EE4385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EE4385">
                      <w:rPr>
                        <w:b/>
                        <w:sz w:val="28"/>
                      </w:rPr>
                      <w:t xml:space="preserve">Geração e Distribuição de Energia Elétrica - </w:t>
                    </w:r>
                    <w:proofErr w:type="spellStart"/>
                    <w:r w:rsidRPr="00EE4385">
                      <w:rPr>
                        <w:b/>
                        <w:sz w:val="28"/>
                      </w:rPr>
                      <w:t>sg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  <w:p w14:paraId="509ACCA1" w14:textId="77777777" w:rsidR="00C26B7C" w:rsidRDefault="00C26B7C" w:rsidP="00C26B7C"/>
  <w:p w14:paraId="5DA90A1D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3ED276" wp14:editId="201CCC31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08DB46C" w14:textId="112C824D" w:rsidR="00C26B7C" w:rsidRPr="00EA592F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192BAA">
                            <w:rPr>
                              <w:b/>
                              <w:sz w:val="22"/>
                              <w:szCs w:val="22"/>
                            </w:rPr>
                            <w:t xml:space="preserve">   </w:t>
                          </w:r>
                          <w:r w:rsidR="006278E1">
                            <w:rPr>
                              <w:b/>
                              <w:sz w:val="22"/>
                              <w:szCs w:val="22"/>
                            </w:rPr>
                            <w:t>21</w:t>
                          </w:r>
                          <w:r w:rsidR="00E4011E">
                            <w:rPr>
                              <w:b/>
                              <w:sz w:val="22"/>
                              <w:szCs w:val="22"/>
                            </w:rPr>
                            <w:t>/</w:t>
                          </w:r>
                          <w:r w:rsidR="006278E1">
                            <w:rPr>
                              <w:b/>
                              <w:sz w:val="22"/>
                              <w:szCs w:val="22"/>
                            </w:rPr>
                            <w:t>09</w:t>
                          </w:r>
                          <w:r w:rsidR="00E4011E">
                            <w:rPr>
                              <w:b/>
                              <w:sz w:val="22"/>
                              <w:szCs w:val="22"/>
                            </w:rPr>
                            <w:t>/</w:t>
                          </w:r>
                          <w:r w:rsidR="006278E1">
                            <w:rPr>
                              <w:b/>
                              <w:sz w:val="22"/>
                              <w:szCs w:val="22"/>
                            </w:rPr>
                            <w:t>2025</w:t>
                          </w:r>
                          <w:r w:rsidR="00192BAA">
                            <w:rPr>
                              <w:b/>
                              <w:sz w:val="22"/>
                              <w:szCs w:val="22"/>
                            </w:rPr>
                            <w:t xml:space="preserve">     </w:t>
                          </w:r>
                          <w:proofErr w:type="gramStart"/>
                          <w:r w:rsidR="00192BAA">
                            <w:rPr>
                              <w:b/>
                              <w:sz w:val="22"/>
                              <w:szCs w:val="22"/>
                            </w:rPr>
                            <w:t xml:space="preserve">  </w:t>
                          </w:r>
                          <w:r w:rsidR="00C26B7C" w:rsidRPr="00192BAA">
                            <w:rPr>
                              <w:b/>
                              <w:color w:val="FFFFFF" w:themeColor="background1"/>
                              <w:sz w:val="22"/>
                              <w:szCs w:val="22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3ED276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008DB46C" w14:textId="112C824D" w:rsidR="00C26B7C" w:rsidRPr="00EA592F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192BAA">
                      <w:rPr>
                        <w:b/>
                        <w:sz w:val="22"/>
                        <w:szCs w:val="22"/>
                      </w:rPr>
                      <w:t xml:space="preserve">   </w:t>
                    </w:r>
                    <w:r w:rsidR="006278E1">
                      <w:rPr>
                        <w:b/>
                        <w:sz w:val="22"/>
                        <w:szCs w:val="22"/>
                      </w:rPr>
                      <w:t>21</w:t>
                    </w:r>
                    <w:r w:rsidR="00E4011E">
                      <w:rPr>
                        <w:b/>
                        <w:sz w:val="22"/>
                        <w:szCs w:val="22"/>
                      </w:rPr>
                      <w:t>/</w:t>
                    </w:r>
                    <w:r w:rsidR="006278E1">
                      <w:rPr>
                        <w:b/>
                        <w:sz w:val="22"/>
                        <w:szCs w:val="22"/>
                      </w:rPr>
                      <w:t>09</w:t>
                    </w:r>
                    <w:r w:rsidR="00E4011E">
                      <w:rPr>
                        <w:b/>
                        <w:sz w:val="22"/>
                        <w:szCs w:val="22"/>
                      </w:rPr>
                      <w:t>/</w:t>
                    </w:r>
                    <w:r w:rsidR="006278E1">
                      <w:rPr>
                        <w:b/>
                        <w:sz w:val="22"/>
                        <w:szCs w:val="22"/>
                      </w:rPr>
                      <w:t>2025</w:t>
                    </w:r>
                    <w:r w:rsidR="00192BAA">
                      <w:rPr>
                        <w:b/>
                        <w:sz w:val="22"/>
                        <w:szCs w:val="22"/>
                      </w:rPr>
                      <w:t xml:space="preserve">     </w:t>
                    </w:r>
                    <w:proofErr w:type="gramStart"/>
                    <w:r w:rsidR="00192BAA">
                      <w:rPr>
                        <w:b/>
                        <w:sz w:val="22"/>
                        <w:szCs w:val="22"/>
                      </w:rPr>
                      <w:t xml:space="preserve">  </w:t>
                    </w:r>
                    <w:r w:rsidR="00C26B7C" w:rsidRPr="00192BAA">
                      <w:rPr>
                        <w:b/>
                        <w:color w:val="FFFFFF" w:themeColor="background1"/>
                        <w:sz w:val="22"/>
                        <w:szCs w:val="22"/>
                      </w:rPr>
                      <w:t>.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0BD226AE" wp14:editId="1822A181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57886E3" w14:textId="4EB81615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6278E1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D226AE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157886E3" w14:textId="4EB81615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6278E1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38F5DB45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39A7F80" wp14:editId="5919F65D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EF8F126" w14:textId="7EEAB975" w:rsidR="00C26B7C" w:rsidRPr="00F0253A" w:rsidRDefault="00792BFB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Atividade Prática</w:t>
                          </w:r>
                          <w:r w:rsidR="00EE4385">
                            <w:rPr>
                              <w:b/>
                              <w:sz w:val="32"/>
                              <w:szCs w:val="32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9A7F80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3EF8F126" w14:textId="7EEAB975" w:rsidR="00C26B7C" w:rsidRPr="00F0253A" w:rsidRDefault="00792BFB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Atividade Prática</w:t>
                    </w:r>
                    <w:r w:rsidR="00EE4385">
                      <w:rPr>
                        <w:b/>
                        <w:sz w:val="32"/>
                        <w:szCs w:val="32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</w:p>
  <w:p w14:paraId="4AE9ACA6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40D35B6" wp14:editId="19D25E7C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B3F8B1D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0D35B6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3B3F8B1D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01913A32" w14:textId="77777777" w:rsidR="00C26B7C" w:rsidRDefault="00C26B7C" w:rsidP="00C26B7C">
    <w:pPr>
      <w:tabs>
        <w:tab w:val="left" w:pos="4144"/>
      </w:tabs>
    </w:pPr>
  </w:p>
  <w:p w14:paraId="3B723421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367F8CF2" wp14:editId="564EE7D8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2746B706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EE828BC" w14:textId="77777777" w:rsidR="00C26B7C" w:rsidRPr="008319AD" w:rsidRDefault="00C26B7C" w:rsidP="00C26B7C">
    <w:pPr>
      <w:rPr>
        <w:b/>
        <w:sz w:val="16"/>
        <w:szCs w:val="16"/>
      </w:rPr>
    </w:pPr>
  </w:p>
  <w:p w14:paraId="0B6FA00C" w14:textId="531DEC51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 xml:space="preserve">contém </w:t>
    </w:r>
    <w:r w:rsidR="00EE4385">
      <w:rPr>
        <w:b/>
        <w:sz w:val="22"/>
        <w:szCs w:val="22"/>
      </w:rPr>
      <w:t>3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EE4385">
      <w:rPr>
        <w:b/>
        <w:sz w:val="22"/>
        <w:szCs w:val="22"/>
      </w:rPr>
      <w:t>três</w:t>
    </w:r>
    <w:r w:rsidRPr="000419FB">
      <w:rPr>
        <w:b/>
        <w:sz w:val="22"/>
        <w:szCs w:val="22"/>
      </w:rPr>
      <w:t>) quest</w:t>
    </w:r>
    <w:r w:rsidR="00192BAA">
      <w:rPr>
        <w:b/>
        <w:sz w:val="22"/>
        <w:szCs w:val="22"/>
      </w:rPr>
      <w:t>ões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545BA77A" w14:textId="70DDB9DE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</w:t>
    </w:r>
    <w:r w:rsidR="00EE4385">
      <w:rPr>
        <w:b/>
        <w:sz w:val="22"/>
        <w:szCs w:val="22"/>
      </w:rPr>
      <w:t>á</w:t>
    </w:r>
    <w:r w:rsidR="009C6BF4">
      <w:rPr>
        <w:b/>
        <w:sz w:val="22"/>
        <w:szCs w:val="22"/>
      </w:rPr>
      <w:t>tica</w:t>
    </w:r>
    <w:r w:rsidR="00192BAA">
      <w:rPr>
        <w:b/>
        <w:sz w:val="22"/>
        <w:szCs w:val="22"/>
      </w:rPr>
      <w:t xml:space="preserve"> </w:t>
    </w:r>
    <w:r w:rsidR="00EE4385">
      <w:rPr>
        <w:b/>
        <w:sz w:val="22"/>
        <w:szCs w:val="22"/>
      </w:rPr>
      <w:t>I</w:t>
    </w:r>
    <w:r w:rsidR="00F0253A">
      <w:rPr>
        <w:b/>
        <w:sz w:val="22"/>
        <w:szCs w:val="22"/>
      </w:rPr>
      <w:t>;</w:t>
    </w:r>
  </w:p>
  <w:p w14:paraId="5B34D939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157E3ABF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26A07F77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7646B60B" w14:textId="30942860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EE4385">
      <w:rPr>
        <w:b/>
        <w:sz w:val="22"/>
        <w:szCs w:val="22"/>
      </w:rPr>
      <w:t xml:space="preserve"> I</w:t>
    </w:r>
    <w:r w:rsidR="00F0253A">
      <w:rPr>
        <w:b/>
        <w:sz w:val="22"/>
        <w:szCs w:val="22"/>
      </w:rPr>
      <w:t>;</w:t>
    </w:r>
  </w:p>
  <w:p w14:paraId="771613E5" w14:textId="585585C1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</w:t>
    </w:r>
    <w:r w:rsidR="00EE4385">
      <w:rPr>
        <w:b/>
        <w:sz w:val="22"/>
        <w:szCs w:val="22"/>
      </w:rPr>
      <w:t>e</w:t>
    </w:r>
    <w:r>
      <w:rPr>
        <w:b/>
        <w:sz w:val="22"/>
        <w:szCs w:val="22"/>
      </w:rPr>
      <w:t xml:space="preserve"> o arquivo pelo sistema no local indicado</w:t>
    </w:r>
    <w:r w:rsidR="00F0253A">
      <w:rPr>
        <w:b/>
        <w:sz w:val="22"/>
        <w:szCs w:val="22"/>
      </w:rPr>
      <w:t>;</w:t>
    </w:r>
  </w:p>
  <w:p w14:paraId="25063A1E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7AF06989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2C2131B2" wp14:editId="107C468B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740DA866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0D45"/>
    <w:multiLevelType w:val="hybridMultilevel"/>
    <w:tmpl w:val="8474C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94F33"/>
    <w:multiLevelType w:val="multilevel"/>
    <w:tmpl w:val="18C4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B3835"/>
    <w:multiLevelType w:val="hybridMultilevel"/>
    <w:tmpl w:val="AA225C60"/>
    <w:lvl w:ilvl="0" w:tplc="49ACB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4642B85"/>
    <w:multiLevelType w:val="hybridMultilevel"/>
    <w:tmpl w:val="0EA674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D230D"/>
    <w:multiLevelType w:val="hybridMultilevel"/>
    <w:tmpl w:val="8474C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40358F"/>
    <w:multiLevelType w:val="hybridMultilevel"/>
    <w:tmpl w:val="9AAE97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C139D0"/>
    <w:multiLevelType w:val="hybridMultilevel"/>
    <w:tmpl w:val="9776F710"/>
    <w:lvl w:ilvl="0" w:tplc="829C1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5DB10EB2"/>
    <w:multiLevelType w:val="hybridMultilevel"/>
    <w:tmpl w:val="057000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5E4FA0"/>
    <w:multiLevelType w:val="hybridMultilevel"/>
    <w:tmpl w:val="61F45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B1305F"/>
    <w:multiLevelType w:val="hybridMultilevel"/>
    <w:tmpl w:val="D2D23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87113C"/>
    <w:multiLevelType w:val="hybridMultilevel"/>
    <w:tmpl w:val="8474C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941601">
    <w:abstractNumId w:val="28"/>
  </w:num>
  <w:num w:numId="2" w16cid:durableId="1909682301">
    <w:abstractNumId w:val="38"/>
  </w:num>
  <w:num w:numId="3" w16cid:durableId="1774544503">
    <w:abstractNumId w:val="30"/>
  </w:num>
  <w:num w:numId="4" w16cid:durableId="861169887">
    <w:abstractNumId w:val="39"/>
  </w:num>
  <w:num w:numId="5" w16cid:durableId="638804477">
    <w:abstractNumId w:val="19"/>
  </w:num>
  <w:num w:numId="6" w16cid:durableId="1560822669">
    <w:abstractNumId w:val="40"/>
  </w:num>
  <w:num w:numId="7" w16cid:durableId="993949050">
    <w:abstractNumId w:val="3"/>
  </w:num>
  <w:num w:numId="8" w16cid:durableId="1128739681">
    <w:abstractNumId w:val="20"/>
  </w:num>
  <w:num w:numId="9" w16cid:durableId="834492788">
    <w:abstractNumId w:val="32"/>
  </w:num>
  <w:num w:numId="10" w16cid:durableId="2104954164">
    <w:abstractNumId w:val="36"/>
  </w:num>
  <w:num w:numId="11" w16cid:durableId="252327547">
    <w:abstractNumId w:val="7"/>
  </w:num>
  <w:num w:numId="12" w16cid:durableId="332727012">
    <w:abstractNumId w:val="4"/>
  </w:num>
  <w:num w:numId="13" w16cid:durableId="869149471">
    <w:abstractNumId w:val="43"/>
  </w:num>
  <w:num w:numId="14" w16cid:durableId="990209629">
    <w:abstractNumId w:val="1"/>
  </w:num>
  <w:num w:numId="15" w16cid:durableId="1921912624">
    <w:abstractNumId w:val="25"/>
  </w:num>
  <w:num w:numId="16" w16cid:durableId="541016169">
    <w:abstractNumId w:val="23"/>
  </w:num>
  <w:num w:numId="17" w16cid:durableId="1633630263">
    <w:abstractNumId w:val="13"/>
  </w:num>
  <w:num w:numId="18" w16cid:durableId="1986276199">
    <w:abstractNumId w:val="45"/>
  </w:num>
  <w:num w:numId="19" w16cid:durableId="1764261145">
    <w:abstractNumId w:val="0"/>
  </w:num>
  <w:num w:numId="20" w16cid:durableId="782263179">
    <w:abstractNumId w:val="8"/>
  </w:num>
  <w:num w:numId="21" w16cid:durableId="1213690183">
    <w:abstractNumId w:val="11"/>
  </w:num>
  <w:num w:numId="22" w16cid:durableId="1404791810">
    <w:abstractNumId w:val="41"/>
  </w:num>
  <w:num w:numId="23" w16cid:durableId="11345229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7441426">
    <w:abstractNumId w:val="10"/>
  </w:num>
  <w:num w:numId="25" w16cid:durableId="2143108696">
    <w:abstractNumId w:val="21"/>
  </w:num>
  <w:num w:numId="26" w16cid:durableId="385954884">
    <w:abstractNumId w:val="16"/>
  </w:num>
  <w:num w:numId="27" w16cid:durableId="1361473354">
    <w:abstractNumId w:val="35"/>
  </w:num>
  <w:num w:numId="28" w16cid:durableId="1377779718">
    <w:abstractNumId w:val="9"/>
  </w:num>
  <w:num w:numId="29" w16cid:durableId="1762143401">
    <w:abstractNumId w:val="15"/>
  </w:num>
  <w:num w:numId="30" w16cid:durableId="1759785394">
    <w:abstractNumId w:val="47"/>
  </w:num>
  <w:num w:numId="31" w16cid:durableId="1524592686">
    <w:abstractNumId w:val="24"/>
  </w:num>
  <w:num w:numId="32" w16cid:durableId="68432298">
    <w:abstractNumId w:val="29"/>
  </w:num>
  <w:num w:numId="33" w16cid:durableId="129135561">
    <w:abstractNumId w:val="14"/>
  </w:num>
  <w:num w:numId="34" w16cid:durableId="397093135">
    <w:abstractNumId w:val="12"/>
  </w:num>
  <w:num w:numId="35" w16cid:durableId="484323560">
    <w:abstractNumId w:val="22"/>
  </w:num>
  <w:num w:numId="36" w16cid:durableId="1706517123">
    <w:abstractNumId w:val="42"/>
  </w:num>
  <w:num w:numId="37" w16cid:durableId="946692905">
    <w:abstractNumId w:val="31"/>
  </w:num>
  <w:num w:numId="38" w16cid:durableId="724911681">
    <w:abstractNumId w:val="5"/>
  </w:num>
  <w:num w:numId="39" w16cid:durableId="1540707216">
    <w:abstractNumId w:val="2"/>
  </w:num>
  <w:num w:numId="40" w16cid:durableId="575476920">
    <w:abstractNumId w:val="18"/>
  </w:num>
  <w:num w:numId="41" w16cid:durableId="844437443">
    <w:abstractNumId w:val="46"/>
  </w:num>
  <w:num w:numId="42" w16cid:durableId="845630551">
    <w:abstractNumId w:val="6"/>
  </w:num>
  <w:num w:numId="43" w16cid:durableId="1155992042">
    <w:abstractNumId w:val="44"/>
  </w:num>
  <w:num w:numId="44" w16cid:durableId="468784984">
    <w:abstractNumId w:val="27"/>
  </w:num>
  <w:num w:numId="45" w16cid:durableId="741219261">
    <w:abstractNumId w:val="34"/>
  </w:num>
  <w:num w:numId="46" w16cid:durableId="1597641074">
    <w:abstractNumId w:val="37"/>
  </w:num>
  <w:num w:numId="47" w16cid:durableId="168832413">
    <w:abstractNumId w:val="26"/>
  </w:num>
  <w:num w:numId="48" w16cid:durableId="1979604913">
    <w:abstractNumId w:val="17"/>
  </w:num>
  <w:num w:numId="49" w16cid:durableId="2027250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0A80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42CA8"/>
    <w:rsid w:val="000606D2"/>
    <w:rsid w:val="00062460"/>
    <w:rsid w:val="00065AB6"/>
    <w:rsid w:val="000678AA"/>
    <w:rsid w:val="00067DEB"/>
    <w:rsid w:val="00070928"/>
    <w:rsid w:val="0007414C"/>
    <w:rsid w:val="00077EEF"/>
    <w:rsid w:val="0008382E"/>
    <w:rsid w:val="00097201"/>
    <w:rsid w:val="000B1C2A"/>
    <w:rsid w:val="000C21DA"/>
    <w:rsid w:val="000C645A"/>
    <w:rsid w:val="000D0284"/>
    <w:rsid w:val="000E107A"/>
    <w:rsid w:val="000E37A3"/>
    <w:rsid w:val="000E7897"/>
    <w:rsid w:val="000E7C0D"/>
    <w:rsid w:val="0010663E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742AE"/>
    <w:rsid w:val="001743D4"/>
    <w:rsid w:val="00180B1C"/>
    <w:rsid w:val="00192BAA"/>
    <w:rsid w:val="0019563B"/>
    <w:rsid w:val="001A4513"/>
    <w:rsid w:val="001A52DF"/>
    <w:rsid w:val="001B21DD"/>
    <w:rsid w:val="001B561F"/>
    <w:rsid w:val="001C1730"/>
    <w:rsid w:val="001C326D"/>
    <w:rsid w:val="001C6852"/>
    <w:rsid w:val="001D6ECD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32C96"/>
    <w:rsid w:val="00241B3C"/>
    <w:rsid w:val="00246CF6"/>
    <w:rsid w:val="00251EB8"/>
    <w:rsid w:val="0025670C"/>
    <w:rsid w:val="00257DDD"/>
    <w:rsid w:val="00260B57"/>
    <w:rsid w:val="002737DF"/>
    <w:rsid w:val="00273FF0"/>
    <w:rsid w:val="00291A92"/>
    <w:rsid w:val="00296677"/>
    <w:rsid w:val="002A502F"/>
    <w:rsid w:val="002A7536"/>
    <w:rsid w:val="002B3CA8"/>
    <w:rsid w:val="002C2473"/>
    <w:rsid w:val="002C3E78"/>
    <w:rsid w:val="002C79BA"/>
    <w:rsid w:val="002D4461"/>
    <w:rsid w:val="002D53A9"/>
    <w:rsid w:val="002D5FD1"/>
    <w:rsid w:val="002E46B5"/>
    <w:rsid w:val="002E4A17"/>
    <w:rsid w:val="002E7C55"/>
    <w:rsid w:val="0030369F"/>
    <w:rsid w:val="00304F25"/>
    <w:rsid w:val="00306B02"/>
    <w:rsid w:val="00314175"/>
    <w:rsid w:val="00321E1A"/>
    <w:rsid w:val="00331758"/>
    <w:rsid w:val="003339CB"/>
    <w:rsid w:val="00346690"/>
    <w:rsid w:val="00351131"/>
    <w:rsid w:val="003548A9"/>
    <w:rsid w:val="003640EC"/>
    <w:rsid w:val="00365887"/>
    <w:rsid w:val="003844F5"/>
    <w:rsid w:val="00384ACA"/>
    <w:rsid w:val="0039777B"/>
    <w:rsid w:val="003A3C73"/>
    <w:rsid w:val="003A7F11"/>
    <w:rsid w:val="003B6D67"/>
    <w:rsid w:val="003C2378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1F52"/>
    <w:rsid w:val="00434F9D"/>
    <w:rsid w:val="00445FA5"/>
    <w:rsid w:val="00447FE2"/>
    <w:rsid w:val="004531A8"/>
    <w:rsid w:val="004633D9"/>
    <w:rsid w:val="00471D46"/>
    <w:rsid w:val="004720D5"/>
    <w:rsid w:val="00473195"/>
    <w:rsid w:val="00473A92"/>
    <w:rsid w:val="00477D12"/>
    <w:rsid w:val="004813F2"/>
    <w:rsid w:val="004955BB"/>
    <w:rsid w:val="00496AA9"/>
    <w:rsid w:val="004A2640"/>
    <w:rsid w:val="004A4559"/>
    <w:rsid w:val="004A56F1"/>
    <w:rsid w:val="004A7504"/>
    <w:rsid w:val="004B0E05"/>
    <w:rsid w:val="004B1FEC"/>
    <w:rsid w:val="004C41CB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2776E"/>
    <w:rsid w:val="005319AA"/>
    <w:rsid w:val="005353DE"/>
    <w:rsid w:val="00550ACA"/>
    <w:rsid w:val="00553295"/>
    <w:rsid w:val="00554227"/>
    <w:rsid w:val="00554B34"/>
    <w:rsid w:val="00555DEC"/>
    <w:rsid w:val="00556CCD"/>
    <w:rsid w:val="005646C1"/>
    <w:rsid w:val="00574393"/>
    <w:rsid w:val="005811F3"/>
    <w:rsid w:val="0058427D"/>
    <w:rsid w:val="00590CBB"/>
    <w:rsid w:val="00591288"/>
    <w:rsid w:val="00597C42"/>
    <w:rsid w:val="005A0E5B"/>
    <w:rsid w:val="005A7D06"/>
    <w:rsid w:val="005B2FD2"/>
    <w:rsid w:val="005B32B1"/>
    <w:rsid w:val="005B3A56"/>
    <w:rsid w:val="005B6B74"/>
    <w:rsid w:val="005D2F2D"/>
    <w:rsid w:val="005D705B"/>
    <w:rsid w:val="005E35E6"/>
    <w:rsid w:val="005E5AAF"/>
    <w:rsid w:val="005E60D8"/>
    <w:rsid w:val="00601E09"/>
    <w:rsid w:val="00620197"/>
    <w:rsid w:val="006278E1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85E68"/>
    <w:rsid w:val="006921F9"/>
    <w:rsid w:val="006A41DB"/>
    <w:rsid w:val="006B7642"/>
    <w:rsid w:val="006C0ED4"/>
    <w:rsid w:val="006C305C"/>
    <w:rsid w:val="006C5E93"/>
    <w:rsid w:val="006D27BA"/>
    <w:rsid w:val="006E0ECF"/>
    <w:rsid w:val="006E28CD"/>
    <w:rsid w:val="006E3287"/>
    <w:rsid w:val="006E67F2"/>
    <w:rsid w:val="006F64C2"/>
    <w:rsid w:val="007129FE"/>
    <w:rsid w:val="00713EB5"/>
    <w:rsid w:val="00725E70"/>
    <w:rsid w:val="00730CC9"/>
    <w:rsid w:val="00735DB4"/>
    <w:rsid w:val="00741E4C"/>
    <w:rsid w:val="007441EF"/>
    <w:rsid w:val="00745DE1"/>
    <w:rsid w:val="0074639A"/>
    <w:rsid w:val="007550E1"/>
    <w:rsid w:val="00770E4C"/>
    <w:rsid w:val="00783C78"/>
    <w:rsid w:val="00785125"/>
    <w:rsid w:val="00787BE1"/>
    <w:rsid w:val="00792BFB"/>
    <w:rsid w:val="007A006D"/>
    <w:rsid w:val="007A7A94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3417"/>
    <w:rsid w:val="00813435"/>
    <w:rsid w:val="00820C5B"/>
    <w:rsid w:val="00823E4C"/>
    <w:rsid w:val="008319AD"/>
    <w:rsid w:val="00836AED"/>
    <w:rsid w:val="008371BB"/>
    <w:rsid w:val="008403D8"/>
    <w:rsid w:val="00843317"/>
    <w:rsid w:val="00853936"/>
    <w:rsid w:val="00856984"/>
    <w:rsid w:val="0087389B"/>
    <w:rsid w:val="00875C1C"/>
    <w:rsid w:val="0087612B"/>
    <w:rsid w:val="008816F6"/>
    <w:rsid w:val="00884BC2"/>
    <w:rsid w:val="00894BB7"/>
    <w:rsid w:val="008A0C18"/>
    <w:rsid w:val="008B08D3"/>
    <w:rsid w:val="008C020B"/>
    <w:rsid w:val="008C2EC7"/>
    <w:rsid w:val="008C4FB9"/>
    <w:rsid w:val="008D7F5D"/>
    <w:rsid w:val="008E2706"/>
    <w:rsid w:val="008F14F4"/>
    <w:rsid w:val="008F3550"/>
    <w:rsid w:val="008F3DD3"/>
    <w:rsid w:val="00902103"/>
    <w:rsid w:val="00906C66"/>
    <w:rsid w:val="00913A41"/>
    <w:rsid w:val="009148CC"/>
    <w:rsid w:val="009176B2"/>
    <w:rsid w:val="00920FAC"/>
    <w:rsid w:val="009416CF"/>
    <w:rsid w:val="0094421A"/>
    <w:rsid w:val="00944620"/>
    <w:rsid w:val="0094519A"/>
    <w:rsid w:val="0095235F"/>
    <w:rsid w:val="00955947"/>
    <w:rsid w:val="00971B25"/>
    <w:rsid w:val="00972E18"/>
    <w:rsid w:val="00975860"/>
    <w:rsid w:val="00976834"/>
    <w:rsid w:val="00983786"/>
    <w:rsid w:val="009856E1"/>
    <w:rsid w:val="00993BB2"/>
    <w:rsid w:val="009979E4"/>
    <w:rsid w:val="009A50E3"/>
    <w:rsid w:val="009A57E2"/>
    <w:rsid w:val="009B44C3"/>
    <w:rsid w:val="009B4FC2"/>
    <w:rsid w:val="009C6BF4"/>
    <w:rsid w:val="009D39B2"/>
    <w:rsid w:val="009D6B82"/>
    <w:rsid w:val="009E079E"/>
    <w:rsid w:val="009F43CF"/>
    <w:rsid w:val="00A05FC7"/>
    <w:rsid w:val="00A067DD"/>
    <w:rsid w:val="00A10C2F"/>
    <w:rsid w:val="00A11518"/>
    <w:rsid w:val="00A12A9D"/>
    <w:rsid w:val="00A2557B"/>
    <w:rsid w:val="00A2697F"/>
    <w:rsid w:val="00A2799D"/>
    <w:rsid w:val="00A37FF1"/>
    <w:rsid w:val="00A432F1"/>
    <w:rsid w:val="00A46B75"/>
    <w:rsid w:val="00A54D1A"/>
    <w:rsid w:val="00A67054"/>
    <w:rsid w:val="00A725A1"/>
    <w:rsid w:val="00A7477D"/>
    <w:rsid w:val="00A801AD"/>
    <w:rsid w:val="00A80840"/>
    <w:rsid w:val="00A81863"/>
    <w:rsid w:val="00A82C59"/>
    <w:rsid w:val="00AA0946"/>
    <w:rsid w:val="00AA5126"/>
    <w:rsid w:val="00AA59BC"/>
    <w:rsid w:val="00AB224F"/>
    <w:rsid w:val="00AE2AEC"/>
    <w:rsid w:val="00AE67F6"/>
    <w:rsid w:val="00AF3E4E"/>
    <w:rsid w:val="00AF49C9"/>
    <w:rsid w:val="00B13780"/>
    <w:rsid w:val="00B34E19"/>
    <w:rsid w:val="00B40EB2"/>
    <w:rsid w:val="00B422D2"/>
    <w:rsid w:val="00B44CF5"/>
    <w:rsid w:val="00B45F86"/>
    <w:rsid w:val="00B46BE1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79F9"/>
    <w:rsid w:val="00BF132E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108"/>
    <w:rsid w:val="00C34689"/>
    <w:rsid w:val="00C37562"/>
    <w:rsid w:val="00C453F4"/>
    <w:rsid w:val="00C47C17"/>
    <w:rsid w:val="00C63234"/>
    <w:rsid w:val="00C73562"/>
    <w:rsid w:val="00C776FE"/>
    <w:rsid w:val="00CA47EB"/>
    <w:rsid w:val="00CB1C1E"/>
    <w:rsid w:val="00CB4162"/>
    <w:rsid w:val="00CB7086"/>
    <w:rsid w:val="00CC1B0E"/>
    <w:rsid w:val="00CC7511"/>
    <w:rsid w:val="00CD024C"/>
    <w:rsid w:val="00CE33F6"/>
    <w:rsid w:val="00CE7D05"/>
    <w:rsid w:val="00CF489E"/>
    <w:rsid w:val="00CF5DD7"/>
    <w:rsid w:val="00CF7EB0"/>
    <w:rsid w:val="00D04C10"/>
    <w:rsid w:val="00D06633"/>
    <w:rsid w:val="00D113B7"/>
    <w:rsid w:val="00D1206C"/>
    <w:rsid w:val="00D22E31"/>
    <w:rsid w:val="00D31FAF"/>
    <w:rsid w:val="00D33D45"/>
    <w:rsid w:val="00D47489"/>
    <w:rsid w:val="00D517D8"/>
    <w:rsid w:val="00D5646B"/>
    <w:rsid w:val="00D62DF5"/>
    <w:rsid w:val="00D657B4"/>
    <w:rsid w:val="00D71646"/>
    <w:rsid w:val="00D75B40"/>
    <w:rsid w:val="00D90F51"/>
    <w:rsid w:val="00D96516"/>
    <w:rsid w:val="00D96DBC"/>
    <w:rsid w:val="00DB1F89"/>
    <w:rsid w:val="00DB54A2"/>
    <w:rsid w:val="00DB5C91"/>
    <w:rsid w:val="00DB6454"/>
    <w:rsid w:val="00DD2B66"/>
    <w:rsid w:val="00DD7A71"/>
    <w:rsid w:val="00DE09E1"/>
    <w:rsid w:val="00DE1CE8"/>
    <w:rsid w:val="00DF1705"/>
    <w:rsid w:val="00E000A1"/>
    <w:rsid w:val="00E24BB4"/>
    <w:rsid w:val="00E3285B"/>
    <w:rsid w:val="00E36535"/>
    <w:rsid w:val="00E4011E"/>
    <w:rsid w:val="00E40E21"/>
    <w:rsid w:val="00E43808"/>
    <w:rsid w:val="00E51B51"/>
    <w:rsid w:val="00E5335F"/>
    <w:rsid w:val="00E63D7F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D4"/>
    <w:rsid w:val="00EB47B7"/>
    <w:rsid w:val="00EC7EA3"/>
    <w:rsid w:val="00ED48D1"/>
    <w:rsid w:val="00ED74F9"/>
    <w:rsid w:val="00EE2E68"/>
    <w:rsid w:val="00EE4385"/>
    <w:rsid w:val="00EF062E"/>
    <w:rsid w:val="00EF2D8E"/>
    <w:rsid w:val="00EF71A9"/>
    <w:rsid w:val="00F0253A"/>
    <w:rsid w:val="00F07AE7"/>
    <w:rsid w:val="00F13620"/>
    <w:rsid w:val="00F26AF0"/>
    <w:rsid w:val="00F36BED"/>
    <w:rsid w:val="00F40D4E"/>
    <w:rsid w:val="00F42B91"/>
    <w:rsid w:val="00F529AC"/>
    <w:rsid w:val="00F65FDC"/>
    <w:rsid w:val="00F672B8"/>
    <w:rsid w:val="00F71FF1"/>
    <w:rsid w:val="00F82E4A"/>
    <w:rsid w:val="00F830F2"/>
    <w:rsid w:val="00F8382D"/>
    <w:rsid w:val="00F8451C"/>
    <w:rsid w:val="00FA0A6A"/>
    <w:rsid w:val="00FA1CB9"/>
    <w:rsid w:val="00FA465F"/>
    <w:rsid w:val="00FA4BBF"/>
    <w:rsid w:val="00FC5995"/>
    <w:rsid w:val="00FD1A75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7867F066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qFormat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character" w:customStyle="1" w:styleId="sr-only">
    <w:name w:val="sr-only"/>
    <w:basedOn w:val="DefaultParagraphFont"/>
    <w:rsid w:val="001B2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ABF8C-BE02-468E-B837-46FA8E38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37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prova</vt:lpstr>
      <vt:lpstr>Modelo de prova</vt:lpstr>
    </vt:vector>
  </TitlesOfParts>
  <Company>XXXXXXXXXXXX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8</cp:revision>
  <cp:lastPrinted>2016-07-02T13:04:00Z</cp:lastPrinted>
  <dcterms:created xsi:type="dcterms:W3CDTF">2023-12-19T12:00:00Z</dcterms:created>
  <dcterms:modified xsi:type="dcterms:W3CDTF">2025-09-22T00:16:00Z</dcterms:modified>
</cp:coreProperties>
</file>