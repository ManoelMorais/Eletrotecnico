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2D7F" w14:textId="30640CDF" w:rsidR="00AA0697" w:rsidRPr="00490A03" w:rsidRDefault="00AA0697" w:rsidP="002E5EB4">
      <w:pPr>
        <w:pStyle w:val="Heading5"/>
        <w:jc w:val="left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F6C50">
        <w:rPr>
          <w:rFonts w:eastAsia="Arial Unicode MS"/>
          <w:noProof/>
        </w:rPr>
        <w:drawing>
          <wp:anchor distT="0" distB="0" distL="114300" distR="114300" simplePos="0" relativeHeight="251658240" behindDoc="0" locked="0" layoutInCell="1" allowOverlap="1" wp14:anchorId="407B845B" wp14:editId="017B09B4">
            <wp:simplePos x="0" y="0"/>
            <wp:positionH relativeFrom="margin">
              <wp:align>center</wp:align>
            </wp:positionH>
            <wp:positionV relativeFrom="paragraph">
              <wp:posOffset>1065530</wp:posOffset>
            </wp:positionV>
            <wp:extent cx="4648200" cy="4169247"/>
            <wp:effectExtent l="0" t="0" r="0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169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C50" w:rsidRPr="00BF6C50">
        <w:rPr>
          <w:color w:val="auto"/>
        </w:rPr>
        <w:t>1 - Exercite seus conhecimentos com esse exercício complementar. OBJETIVO: Praticar os conhecimentos adquiridos sobre retificação e multiplicação de tensão com diodos e capacitores</w:t>
      </w:r>
      <w:r w:rsidR="00A62531">
        <w:rPr>
          <w:color w:val="auto"/>
        </w:rPr>
        <w:t xml:space="preserve">. </w:t>
      </w:r>
      <w:r w:rsidR="00BF6C50" w:rsidRPr="00BF6C50">
        <w:rPr>
          <w:color w:val="auto"/>
        </w:rPr>
        <w:t>Use diodos e capacitores para fazer com que a tensão de saída seja contínua e 4 vezes maior que a tensão de pico de entrada (tensão de entrada é alternada). Use os aparelhos de aferição como osciloscópio e voltímetro para projetar o circuito quadruplicador de tensão e mensurar as tensões de saída</w:t>
      </w:r>
      <w:r>
        <w:rPr>
          <w:rFonts w:eastAsia="Arial Unicode MS"/>
        </w:rPr>
        <w:br w:type="textWrapping" w:clear="all"/>
      </w:r>
      <w:r>
        <w:rPr>
          <w:rFonts w:eastAsia="Arial Unicode MS"/>
        </w:rPr>
        <w:br/>
      </w:r>
      <w:r w:rsidRPr="00490A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O circuito apresentado é um quadruplicador de tensão, que utiliza 4 diodos (D1 a D4) e 4 capacitores (C1 a C4) para multiplicar a tensão de pico da fonte alternada de entrada.</w:t>
      </w:r>
      <w:r w:rsidR="00490A03" w:rsidRPr="00490A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7D24FE1" w14:textId="250E0471" w:rsidR="00AA0697" w:rsidRPr="00490A03" w:rsidRDefault="00AA0697" w:rsidP="002E5EB4">
      <w:pPr>
        <w:pStyle w:val="Heading5"/>
        <w:jc w:val="left"/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fonte de entrada possui 220 V RMS a 60 Hz, o que equivale a aproximadamente:</w:t>
      </w:r>
      <w:r w:rsidR="00490A03"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A4F568F" w14:textId="094E89ED" w:rsidR="00AA0697" w:rsidRPr="00490A03" w:rsidRDefault="00AA0697" w:rsidP="00490A03">
      <w:pPr>
        <w:pStyle w:val="Heading5"/>
        <w:jc w:val="left"/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Vpico</w:t>
      </w:r>
      <w:proofErr w:type="spellEnd"/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220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raiz de 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≈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311  </w:t>
      </w:r>
      <w:r w:rsidR="00490A03"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00B89467" w14:textId="2683B79D" w:rsidR="00AA0697" w:rsidRPr="00490A03" w:rsidRDefault="00AA0697" w:rsidP="00490A03">
      <w:pPr>
        <w:pStyle w:val="Heading5"/>
        <w:jc w:val="left"/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circuito quadruplicador gera uma tensão contínua de saída aproximadamente igual a 4 vezes a tensão de pico da entrada:</w:t>
      </w:r>
      <w:r w:rsidR="00490A03"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4421EED6" w14:textId="2627CD7D" w:rsidR="00AA0697" w:rsidRPr="00490A03" w:rsidRDefault="00AA0697" w:rsidP="00490A03">
      <w:pPr>
        <w:pStyle w:val="Heading5"/>
        <w:jc w:val="left"/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Vsaı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</w:t>
      </w:r>
      <w:proofErr w:type="spellEnd"/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≈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311 V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≈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1244 V  </w:t>
      </w:r>
      <w:r w:rsidR="00490A03"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64D46327" w14:textId="77777777" w:rsidR="00AA0697" w:rsidRPr="00490A03" w:rsidRDefault="00AA0697" w:rsidP="00490A03">
      <w:pPr>
        <w:pStyle w:val="Heading5"/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Cada etapa do circuito (diodo + capacitor) multiplica a tensão sucessivamente:</w:t>
      </w:r>
    </w:p>
    <w:p w14:paraId="6FC524BD" w14:textId="77777777" w:rsidR="00490A03" w:rsidRPr="00490A03" w:rsidRDefault="00490A03" w:rsidP="00490A03">
      <w:pPr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ECCB8D" w14:textId="6CE097AE" w:rsidR="00AA0697" w:rsidRPr="00490A03" w:rsidRDefault="00AA0697" w:rsidP="00490A03">
      <w:pPr>
        <w:pStyle w:val="Heading5"/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Primeira etapa: </w:t>
      </w:r>
      <w:proofErr w:type="spellStart"/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Vpico</w:t>
      </w:r>
      <w:proofErr w:type="spellEnd"/>
    </w:p>
    <w:p w14:paraId="1149A7C8" w14:textId="6B74B89C" w:rsidR="00AA0697" w:rsidRPr="00490A03" w:rsidRDefault="00AA0697" w:rsidP="00490A03">
      <w:pPr>
        <w:pStyle w:val="Heading5"/>
        <w:rPr>
          <w:rFonts w:eastAsia="Arial Unicode M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A03">
        <w:rPr>
          <w:rFonts w:eastAsia="Arial Unicode M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Segunda: 2Vpico</w:t>
      </w:r>
    </w:p>
    <w:p w14:paraId="51B6690A" w14:textId="2D124631" w:rsidR="00AA0697" w:rsidRPr="00490A03" w:rsidRDefault="00AA0697" w:rsidP="00490A03">
      <w:pPr>
        <w:pStyle w:val="Heading5"/>
        <w:rPr>
          <w:rFonts w:eastAsia="Arial Unicode M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A03">
        <w:rPr>
          <w:rFonts w:eastAsia="Arial Unicode M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Terceira: 3Vpico</w:t>
      </w:r>
    </w:p>
    <w:p w14:paraId="5DE8861D" w14:textId="073BFCA1" w:rsidR="00AA0697" w:rsidRPr="00490A03" w:rsidRDefault="00AA0697" w:rsidP="00490A03">
      <w:pPr>
        <w:pStyle w:val="Heading5"/>
        <w:rPr>
          <w:rFonts w:eastAsia="Arial Unicode M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90A03">
        <w:rPr>
          <w:rFonts w:eastAsia="Arial Unicode M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Quarta</w:t>
      </w:r>
      <w:proofErr w:type="spellEnd"/>
      <w:r w:rsidRPr="00490A03">
        <w:rPr>
          <w:rFonts w:eastAsia="Arial Unicode M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4Vpico</w:t>
      </w:r>
    </w:p>
    <w:p w14:paraId="43B469BA" w14:textId="77777777" w:rsidR="00490A03" w:rsidRPr="00490A03" w:rsidRDefault="00490A03" w:rsidP="00490A03">
      <w:pPr>
        <w:rPr>
          <w:rFonts w:eastAsia="Arial Unicode MS"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6DEC70" w14:textId="77777777" w:rsidR="00AA0697" w:rsidRPr="00490A03" w:rsidRDefault="00AA0697" w:rsidP="00490A03">
      <w:pPr>
        <w:pStyle w:val="Heading5"/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90A03">
        <w:rPr>
          <w:rFonts w:eastAsia="Arial Unicode M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Portanto, o circuito está correto e cumpre o objetivo de fornecer uma tensão contínua 4 vezes maior que a tensão de pico da entrada.</w:t>
      </w:r>
    </w:p>
    <w:p w14:paraId="2A3E17CC" w14:textId="60145FB9" w:rsidR="00BF6C50" w:rsidRPr="00BF6C50" w:rsidRDefault="00BF6C50" w:rsidP="00AA0697">
      <w:pPr>
        <w:pStyle w:val="Heading5"/>
        <w:spacing w:before="150" w:after="150" w:line="270" w:lineRule="atLeast"/>
        <w:rPr>
          <w:rFonts w:eastAsia="Arial Unicode MS"/>
        </w:rPr>
      </w:pPr>
    </w:p>
    <w:sectPr w:rsidR="00BF6C50" w:rsidRPr="00BF6C50" w:rsidSect="002474DD">
      <w:headerReference w:type="first" r:id="rId9"/>
      <w:footerReference w:type="first" r:id="rId10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48C79" w14:textId="77777777" w:rsidR="00E364D4" w:rsidRDefault="00E364D4">
      <w:r>
        <w:separator/>
      </w:r>
    </w:p>
  </w:endnote>
  <w:endnote w:type="continuationSeparator" w:id="0">
    <w:p w14:paraId="22DE65E5" w14:textId="77777777" w:rsidR="00E364D4" w:rsidRDefault="00E36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D25A9" w14:textId="77777777" w:rsidR="00C26B7C" w:rsidRDefault="00C26B7C" w:rsidP="00C26B7C">
    <w:pPr>
      <w:rPr>
        <w:b/>
        <w:szCs w:val="24"/>
      </w:rPr>
    </w:pPr>
  </w:p>
  <w:p w14:paraId="425A9099" w14:textId="77777777" w:rsidR="00C26B7C" w:rsidRPr="00C26B7C" w:rsidRDefault="00C26B7C" w:rsidP="009C6BF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6EA5" w14:textId="77777777" w:rsidR="00E364D4" w:rsidRDefault="00E364D4">
      <w:r>
        <w:separator/>
      </w:r>
    </w:p>
  </w:footnote>
  <w:footnote w:type="continuationSeparator" w:id="0">
    <w:p w14:paraId="179E1D81" w14:textId="77777777" w:rsidR="00E364D4" w:rsidRDefault="00E364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CBD8C" w14:textId="67943A86" w:rsidR="00C26B7C" w:rsidRDefault="00513B9C" w:rsidP="00C26B7C"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C42DDE" wp14:editId="4C976897">
              <wp:simplePos x="0" y="0"/>
              <wp:positionH relativeFrom="column">
                <wp:posOffset>1674495</wp:posOffset>
              </wp:positionH>
              <wp:positionV relativeFrom="paragraph">
                <wp:posOffset>10160</wp:posOffset>
              </wp:positionV>
              <wp:extent cx="4673600" cy="657225"/>
              <wp:effectExtent l="0" t="0" r="0" b="9525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73600" cy="6572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A11648" w14:textId="2C1B2EBB" w:rsidR="00C26B7C" w:rsidRPr="00150459" w:rsidRDefault="00BF6C50" w:rsidP="0018740E">
                          <w:pPr>
                            <w:jc w:val="center"/>
                            <w:rPr>
                              <w:b/>
                              <w:bCs/>
                              <w:sz w:val="48"/>
                              <w:szCs w:val="5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ELETRÔNICA BÁSICA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42DDE" id="Rectangle 35" o:spid="_x0000_s1026" style="position:absolute;left:0;text-align:left;margin-left:131.85pt;margin-top:.8pt;width:368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" filled="f" strokeweight="1.5pt">
              <v:textbox>
                <w:txbxContent>
                  <w:p w14:paraId="0EA11648" w14:textId="2C1B2EBB" w:rsidR="00C26B7C" w:rsidRPr="00150459" w:rsidRDefault="00BF6C50" w:rsidP="0018740E">
                    <w:pPr>
                      <w:jc w:val="center"/>
                      <w:rPr>
                        <w:b/>
                        <w:bCs/>
                        <w:sz w:val="48"/>
                        <w:szCs w:val="5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ELETRÔNICA BÁSICA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1208487" wp14:editId="4A6BAE02">
              <wp:simplePos x="0" y="0"/>
              <wp:positionH relativeFrom="column">
                <wp:posOffset>-78105</wp:posOffset>
              </wp:positionH>
              <wp:positionV relativeFrom="paragraph">
                <wp:posOffset>10160</wp:posOffset>
              </wp:positionV>
              <wp:extent cx="1748790" cy="657225"/>
              <wp:effectExtent l="0" t="0" r="3810" b="9525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8790" cy="6572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6EDF6F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208487" id="_x0000_s1027" style="position:absolute;left:0;text-align:left;margin-left:-6.15pt;margin-top:.8pt;width:137.7pt;height:51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" filled="f" strokeweight="1.5pt">
              <v:textbox>
                <w:txbxContent>
                  <w:p w14:paraId="466EDF6F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 w:rsidR="00DB7AAA">
      <w:rPr>
        <w:b/>
        <w:noProof/>
        <w:sz w:val="28"/>
        <w:szCs w:val="28"/>
      </w:rPr>
      <w:drawing>
        <wp:anchor distT="0" distB="0" distL="114300" distR="114300" simplePos="0" relativeHeight="251665408" behindDoc="1" locked="0" layoutInCell="1" allowOverlap="1" wp14:anchorId="2788F195" wp14:editId="4BA89FFE">
          <wp:simplePos x="0" y="0"/>
          <wp:positionH relativeFrom="column">
            <wp:posOffset>-27940</wp:posOffset>
          </wp:positionH>
          <wp:positionV relativeFrom="paragraph">
            <wp:posOffset>-26670</wp:posOffset>
          </wp:positionV>
          <wp:extent cx="1611630" cy="719455"/>
          <wp:effectExtent l="0" t="0" r="7620" b="444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16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3A066EC" w14:textId="77777777" w:rsidR="00C26B7C" w:rsidRDefault="00C26B7C" w:rsidP="00C26B7C"/>
  <w:p w14:paraId="7B994C04" w14:textId="77777777" w:rsidR="00A40057" w:rsidRDefault="00A40057" w:rsidP="00C26B7C"/>
  <w:p w14:paraId="43061EF4" w14:textId="7E8DD430" w:rsidR="00DB7AAA" w:rsidRDefault="00513B9C" w:rsidP="00C26B7C"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1F0EBC53" wp14:editId="72854AA7">
              <wp:simplePos x="0" y="0"/>
              <wp:positionH relativeFrom="column">
                <wp:posOffset>-59055</wp:posOffset>
              </wp:positionH>
              <wp:positionV relativeFrom="paragraph">
                <wp:posOffset>179705</wp:posOffset>
              </wp:positionV>
              <wp:extent cx="4669790" cy="329565"/>
              <wp:effectExtent l="0" t="0" r="0" b="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790" cy="32956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15549F" w14:textId="44F9BF68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Aluno(a):</w:t>
                          </w:r>
                          <w:r w:rsidR="001D645F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B57E8E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EBC53" id="Rectangle 37" o:spid="_x0000_s1028" style="position:absolute;left:0;text-align:left;margin-left:-4.65pt;margin-top:14.15pt;width:367.7pt;height:25.9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" filled="f" strokeweight="1.5pt">
              <v:textbox>
                <w:txbxContent>
                  <w:p w14:paraId="5C15549F" w14:textId="44F9BF68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Aluno(a):</w:t>
                    </w:r>
                    <w:r w:rsidR="001D645F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B57E8E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5CDE46E3" w14:textId="1249A7F7" w:rsidR="00C26B7C" w:rsidRDefault="00513B9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35B88F5" wp14:editId="72BB30BD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0" t="0" r="3175" b="635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60A1FA" w14:textId="1532B9CE" w:rsidR="00B57E8E" w:rsidRPr="00EA592F" w:rsidRDefault="009C6BF4" w:rsidP="00DB7AAA">
                          <w:pPr>
                            <w:jc w:val="left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>:</w:t>
                          </w:r>
                          <w:r w:rsidR="001D645F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B57E8E">
                            <w:rPr>
                              <w:b/>
                              <w:sz w:val="22"/>
                              <w:szCs w:val="22"/>
                            </w:rPr>
                            <w:t>26/07/2025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5B88F5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0B60A1FA" w14:textId="1532B9CE" w:rsidR="00B57E8E" w:rsidRPr="00EA592F" w:rsidRDefault="009C6BF4" w:rsidP="00DB7AAA">
                    <w:pPr>
                      <w:jc w:val="left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>:</w:t>
                    </w:r>
                    <w:r w:rsidR="001D645F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B57E8E">
                      <w:rPr>
                        <w:b/>
                        <w:sz w:val="22"/>
                        <w:szCs w:val="22"/>
                      </w:rPr>
                      <w:t>26/07/2025</w:t>
                    </w:r>
                  </w:p>
                </w:txbxContent>
              </v:textbox>
            </v:rect>
          </w:pict>
        </mc:Fallback>
      </mc:AlternateContent>
    </w:r>
  </w:p>
  <w:p w14:paraId="565260E8" w14:textId="77777777" w:rsidR="00C26B7C" w:rsidRDefault="00C26B7C" w:rsidP="00C26B7C"/>
  <w:p w14:paraId="315C9A72" w14:textId="77777777" w:rsidR="00C26B7C" w:rsidRDefault="00C26B7C" w:rsidP="00C26B7C"/>
  <w:p w14:paraId="489DCC0C" w14:textId="77777777" w:rsidR="00DB7AAA" w:rsidRPr="002C0F09" w:rsidRDefault="00DB7AAA" w:rsidP="00DB7AAA">
    <w:pPr>
      <w:jc w:val="center"/>
      <w:rPr>
        <w:b/>
        <w:sz w:val="36"/>
        <w:szCs w:val="36"/>
      </w:rPr>
    </w:pPr>
    <w:r w:rsidRPr="002C0F09">
      <w:rPr>
        <w:b/>
        <w:sz w:val="44"/>
        <w:szCs w:val="44"/>
      </w:rPr>
      <w:t xml:space="preserve">Atividade Prática </w:t>
    </w:r>
    <w:r w:rsidR="00766371">
      <w:rPr>
        <w:b/>
        <w:sz w:val="44"/>
        <w:szCs w:val="44"/>
      </w:rPr>
      <w:t>Final</w:t>
    </w:r>
  </w:p>
  <w:p w14:paraId="68A9D0E2" w14:textId="77777777" w:rsidR="00C26B7C" w:rsidRDefault="00C26B7C" w:rsidP="00C26B7C">
    <w:pPr>
      <w:tabs>
        <w:tab w:val="left" w:pos="4144"/>
      </w:tabs>
    </w:pPr>
  </w:p>
  <w:p w14:paraId="55BF56DA" w14:textId="44FF9E83" w:rsidR="00C26B7C" w:rsidRDefault="00513B9C" w:rsidP="00DB7AAA">
    <w:pPr>
      <w:tabs>
        <w:tab w:val="left" w:pos="4144"/>
      </w:tabs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826176" behindDoc="0" locked="0" layoutInCell="1" allowOverlap="1" wp14:anchorId="39A1D973" wp14:editId="4B743AC6">
              <wp:simplePos x="0" y="0"/>
              <wp:positionH relativeFrom="column">
                <wp:posOffset>-96520</wp:posOffset>
              </wp:positionH>
              <wp:positionV relativeFrom="paragraph">
                <wp:posOffset>93979</wp:posOffset>
              </wp:positionV>
              <wp:extent cx="6447790" cy="0"/>
              <wp:effectExtent l="0" t="0" r="0" b="0"/>
              <wp:wrapNone/>
              <wp:docPr id="1933183184" name="Conector de Seta Ret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A34FF7A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2" o:spid="_x0000_s1026" type="#_x0000_t32" style="position:absolute;margin-left:-7.6pt;margin-top:7.4pt;width:507.7pt;height:0;z-index:2518261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" strokeweight="1.5pt"/>
          </w:pict>
        </mc:Fallback>
      </mc:AlternateContent>
    </w:r>
  </w:p>
  <w:p w14:paraId="2873C07D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7BAC4656" w14:textId="77777777" w:rsidR="00C26B7C" w:rsidRPr="008319AD" w:rsidRDefault="00C26B7C" w:rsidP="00C26B7C">
    <w:pPr>
      <w:rPr>
        <w:b/>
        <w:sz w:val="16"/>
        <w:szCs w:val="16"/>
      </w:rPr>
    </w:pPr>
  </w:p>
  <w:p w14:paraId="1B1343A9" w14:textId="5EA22D6C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 w:rsidR="002C0F09">
      <w:rPr>
        <w:b/>
        <w:sz w:val="22"/>
        <w:szCs w:val="22"/>
      </w:rPr>
      <w:t>Atividade</w:t>
    </w:r>
    <w:r w:rsidR="00BF6C50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contém quest</w:t>
    </w:r>
    <w:r w:rsidR="00A40057">
      <w:rPr>
        <w:b/>
        <w:sz w:val="22"/>
        <w:szCs w:val="22"/>
      </w:rPr>
      <w:t>ões</w:t>
    </w:r>
    <w:r>
      <w:rPr>
        <w:b/>
        <w:sz w:val="22"/>
        <w:szCs w:val="22"/>
      </w:rPr>
      <w:t xml:space="preserve"> totalizando 10 (dez) pontos</w:t>
    </w:r>
    <w:r w:rsidR="00F0253A">
      <w:rPr>
        <w:b/>
        <w:sz w:val="22"/>
        <w:szCs w:val="22"/>
      </w:rPr>
      <w:t>;</w:t>
    </w:r>
  </w:p>
  <w:p w14:paraId="4D176BF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</w:p>
  <w:p w14:paraId="16956D60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7D91A768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57D02F13" w14:textId="77777777" w:rsidR="00A27905" w:rsidRPr="000419FB" w:rsidRDefault="00A27905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conter os cálculos;</w:t>
    </w:r>
  </w:p>
  <w:p w14:paraId="68AAD420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 w:rsidR="002C0F09">
      <w:rPr>
        <w:b/>
        <w:sz w:val="22"/>
        <w:szCs w:val="22"/>
      </w:rPr>
      <w:t>salve</w:t>
    </w:r>
    <w:r>
      <w:rPr>
        <w:b/>
        <w:sz w:val="22"/>
        <w:szCs w:val="22"/>
      </w:rPr>
      <w:t xml:space="preserve"> o arquivo</w:t>
    </w:r>
    <w:r w:rsidR="002C0F09">
      <w:rPr>
        <w:b/>
        <w:sz w:val="22"/>
        <w:szCs w:val="22"/>
      </w:rPr>
      <w:t xml:space="preserve"> no formato PDF ou DOC</w:t>
    </w:r>
    <w:r w:rsidR="00F0253A">
      <w:rPr>
        <w:b/>
        <w:sz w:val="22"/>
        <w:szCs w:val="22"/>
      </w:rPr>
      <w:t>;</w:t>
    </w:r>
  </w:p>
  <w:p w14:paraId="7C98C2DD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0B788010" w14:textId="680DA47A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6E6BD3C1" w14:textId="47F076AF" w:rsidR="00BF6C50" w:rsidRPr="00590CBB" w:rsidRDefault="00A62531" w:rsidP="00A62531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Use o </w:t>
    </w:r>
    <w:proofErr w:type="spellStart"/>
    <w:r>
      <w:rPr>
        <w:b/>
        <w:sz w:val="22"/>
        <w:szCs w:val="22"/>
      </w:rPr>
      <w:t>Multisim</w:t>
    </w:r>
    <w:proofErr w:type="spellEnd"/>
    <w:r>
      <w:rPr>
        <w:b/>
        <w:sz w:val="22"/>
        <w:szCs w:val="22"/>
      </w:rPr>
      <w:t xml:space="preserve"> Online para fazer a atividade </w:t>
    </w:r>
    <w:hyperlink r:id="rId2" w:history="1">
      <w:r w:rsidRPr="00A62531">
        <w:rPr>
          <w:rStyle w:val="Hyperlink"/>
          <w:b/>
          <w:sz w:val="22"/>
          <w:szCs w:val="22"/>
        </w:rPr>
        <w:t>https://www.multisim.com</w:t>
      </w:r>
    </w:hyperlink>
  </w:p>
  <w:p w14:paraId="28D5AF52" w14:textId="27AEED49" w:rsidR="00C26B7C" w:rsidRDefault="00513B9C" w:rsidP="00C26B7C">
    <w:r>
      <w:rPr>
        <w:bCs/>
        <w:noProof/>
        <w:color w:val="333333"/>
        <w:sz w:val="20"/>
      </w:rPr>
      <mc:AlternateContent>
        <mc:Choice Requires="wps">
          <w:drawing>
            <wp:anchor distT="4294967294" distB="4294967294" distL="114300" distR="114300" simplePos="0" relativeHeight="251863040" behindDoc="0" locked="0" layoutInCell="1" allowOverlap="1" wp14:anchorId="111FDE55" wp14:editId="2A089E55">
              <wp:simplePos x="0" y="0"/>
              <wp:positionH relativeFrom="column">
                <wp:posOffset>-111760</wp:posOffset>
              </wp:positionH>
              <wp:positionV relativeFrom="paragraph">
                <wp:posOffset>142874</wp:posOffset>
              </wp:positionV>
              <wp:extent cx="6447790" cy="0"/>
              <wp:effectExtent l="0" t="0" r="0" b="0"/>
              <wp:wrapNone/>
              <wp:docPr id="767795600" name="Conector de Seta Reta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4375D7E1" id="Conector de Seta Reta 1" o:spid="_x0000_s1026" type="#_x0000_t32" style="position:absolute;margin-left:-8.8pt;margin-top:11.25pt;width:507.7pt;height:0;z-index:2518630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" strokeweight="1.5pt"/>
          </w:pict>
        </mc:Fallback>
      </mc:AlternateContent>
    </w:r>
  </w:p>
  <w:p w14:paraId="28B39789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650CB"/>
    <w:multiLevelType w:val="hybridMultilevel"/>
    <w:tmpl w:val="3AE8670A"/>
    <w:lvl w:ilvl="0" w:tplc="86BC3FDC">
      <w:start w:val="1"/>
      <w:numFmt w:val="decimal"/>
      <w:lvlText w:val="%1."/>
      <w:lvlJc w:val="left"/>
      <w:pPr>
        <w:ind w:left="720" w:hanging="360"/>
      </w:pPr>
      <w:rPr>
        <w:color w:val="FFC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82FF7"/>
    <w:multiLevelType w:val="hybridMultilevel"/>
    <w:tmpl w:val="8CE0FE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63734"/>
    <w:multiLevelType w:val="hybridMultilevel"/>
    <w:tmpl w:val="7E9829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3410A"/>
    <w:multiLevelType w:val="hybridMultilevel"/>
    <w:tmpl w:val="18305788"/>
    <w:lvl w:ilvl="0" w:tplc="83E2FD92">
      <w:start w:val="1"/>
      <w:numFmt w:val="decimal"/>
      <w:lvlText w:val="%1."/>
      <w:lvlJc w:val="left"/>
      <w:pPr>
        <w:ind w:left="720" w:hanging="360"/>
      </w:pPr>
      <w:rPr>
        <w:color w:val="FFC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9C1A26"/>
    <w:multiLevelType w:val="hybridMultilevel"/>
    <w:tmpl w:val="B352CA08"/>
    <w:lvl w:ilvl="0" w:tplc="24460CA6">
      <w:start w:val="1"/>
      <w:numFmt w:val="decimal"/>
      <w:lvlText w:val="%1."/>
      <w:lvlJc w:val="left"/>
      <w:pPr>
        <w:ind w:left="720" w:hanging="360"/>
      </w:pPr>
      <w:rPr>
        <w:color w:val="FFC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C76027"/>
    <w:multiLevelType w:val="hybridMultilevel"/>
    <w:tmpl w:val="CEECDC18"/>
    <w:lvl w:ilvl="0" w:tplc="294C9758">
      <w:start w:val="1"/>
      <w:numFmt w:val="decimal"/>
      <w:lvlText w:val="%1."/>
      <w:lvlJc w:val="left"/>
      <w:pPr>
        <w:ind w:left="720" w:hanging="360"/>
      </w:pPr>
      <w:rPr>
        <w:color w:val="FFC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24919"/>
    <w:multiLevelType w:val="hybridMultilevel"/>
    <w:tmpl w:val="ED440B20"/>
    <w:lvl w:ilvl="0" w:tplc="86BC3FDC">
      <w:start w:val="1"/>
      <w:numFmt w:val="decimal"/>
      <w:lvlText w:val="%1."/>
      <w:lvlJc w:val="left"/>
      <w:pPr>
        <w:ind w:left="720" w:hanging="360"/>
      </w:pPr>
      <w:rPr>
        <w:color w:val="FFC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417D20"/>
    <w:multiLevelType w:val="multilevel"/>
    <w:tmpl w:val="0756E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715913">
    <w:abstractNumId w:val="24"/>
  </w:num>
  <w:num w:numId="2" w16cid:durableId="1814524112">
    <w:abstractNumId w:val="32"/>
  </w:num>
  <w:num w:numId="3" w16cid:durableId="1404067093">
    <w:abstractNumId w:val="27"/>
  </w:num>
  <w:num w:numId="4" w16cid:durableId="1770202092">
    <w:abstractNumId w:val="34"/>
  </w:num>
  <w:num w:numId="5" w16cid:durableId="1920827285">
    <w:abstractNumId w:val="17"/>
  </w:num>
  <w:num w:numId="6" w16cid:durableId="2106732131">
    <w:abstractNumId w:val="35"/>
  </w:num>
  <w:num w:numId="7" w16cid:durableId="1625502473">
    <w:abstractNumId w:val="3"/>
  </w:num>
  <w:num w:numId="8" w16cid:durableId="946697964">
    <w:abstractNumId w:val="18"/>
  </w:num>
  <w:num w:numId="9" w16cid:durableId="882911922">
    <w:abstractNumId w:val="28"/>
  </w:num>
  <w:num w:numId="10" w16cid:durableId="1244535465">
    <w:abstractNumId w:val="31"/>
  </w:num>
  <w:num w:numId="11" w16cid:durableId="342826983">
    <w:abstractNumId w:val="6"/>
  </w:num>
  <w:num w:numId="12" w16cid:durableId="801075513">
    <w:abstractNumId w:val="5"/>
  </w:num>
  <w:num w:numId="13" w16cid:durableId="1534222357">
    <w:abstractNumId w:val="38"/>
  </w:num>
  <w:num w:numId="14" w16cid:durableId="769198295">
    <w:abstractNumId w:val="1"/>
  </w:num>
  <w:num w:numId="15" w16cid:durableId="1722944278">
    <w:abstractNumId w:val="23"/>
  </w:num>
  <w:num w:numId="16" w16cid:durableId="2077823431">
    <w:abstractNumId w:val="21"/>
  </w:num>
  <w:num w:numId="17" w16cid:durableId="793905824">
    <w:abstractNumId w:val="13"/>
  </w:num>
  <w:num w:numId="18" w16cid:durableId="577710230">
    <w:abstractNumId w:val="40"/>
  </w:num>
  <w:num w:numId="19" w16cid:durableId="1863014626">
    <w:abstractNumId w:val="0"/>
  </w:num>
  <w:num w:numId="20" w16cid:durableId="1172379960">
    <w:abstractNumId w:val="7"/>
  </w:num>
  <w:num w:numId="21" w16cid:durableId="1803647249">
    <w:abstractNumId w:val="10"/>
  </w:num>
  <w:num w:numId="22" w16cid:durableId="1112479905">
    <w:abstractNumId w:val="36"/>
  </w:num>
  <w:num w:numId="23" w16cid:durableId="116486129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65841460">
    <w:abstractNumId w:val="9"/>
  </w:num>
  <w:num w:numId="25" w16cid:durableId="2115512685">
    <w:abstractNumId w:val="20"/>
  </w:num>
  <w:num w:numId="26" w16cid:durableId="2050059155">
    <w:abstractNumId w:val="16"/>
  </w:num>
  <w:num w:numId="27" w16cid:durableId="1755785446">
    <w:abstractNumId w:val="30"/>
  </w:num>
  <w:num w:numId="28" w16cid:durableId="1159270208">
    <w:abstractNumId w:val="8"/>
  </w:num>
  <w:num w:numId="29" w16cid:durableId="942767502">
    <w:abstractNumId w:val="15"/>
  </w:num>
  <w:num w:numId="30" w16cid:durableId="954874584">
    <w:abstractNumId w:val="41"/>
  </w:num>
  <w:num w:numId="31" w16cid:durableId="2112048782">
    <w:abstractNumId w:val="22"/>
  </w:num>
  <w:num w:numId="32" w16cid:durableId="889069924">
    <w:abstractNumId w:val="25"/>
  </w:num>
  <w:num w:numId="33" w16cid:durableId="25255130">
    <w:abstractNumId w:val="14"/>
  </w:num>
  <w:num w:numId="34" w16cid:durableId="905453542">
    <w:abstractNumId w:val="11"/>
  </w:num>
  <w:num w:numId="35" w16cid:durableId="1807628262">
    <w:abstractNumId w:val="12"/>
  </w:num>
  <w:num w:numId="36" w16cid:durableId="81801834">
    <w:abstractNumId w:val="4"/>
  </w:num>
  <w:num w:numId="37" w16cid:durableId="2126001529">
    <w:abstractNumId w:val="26"/>
  </w:num>
  <w:num w:numId="38" w16cid:durableId="896547565">
    <w:abstractNumId w:val="33"/>
  </w:num>
  <w:num w:numId="39" w16cid:durableId="1990473931">
    <w:abstractNumId w:val="2"/>
  </w:num>
  <w:num w:numId="40" w16cid:durableId="303045550">
    <w:abstractNumId w:val="37"/>
  </w:num>
  <w:num w:numId="41" w16cid:durableId="445272053">
    <w:abstractNumId w:val="19"/>
  </w:num>
  <w:num w:numId="42" w16cid:durableId="122235609">
    <w:abstractNumId w:val="3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04134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0E43"/>
    <w:rsid w:val="000419FB"/>
    <w:rsid w:val="00046184"/>
    <w:rsid w:val="000606D2"/>
    <w:rsid w:val="00065AB6"/>
    <w:rsid w:val="00067DEB"/>
    <w:rsid w:val="00070928"/>
    <w:rsid w:val="00071628"/>
    <w:rsid w:val="00077EEF"/>
    <w:rsid w:val="0008382E"/>
    <w:rsid w:val="00097201"/>
    <w:rsid w:val="000B1C2A"/>
    <w:rsid w:val="000C21DA"/>
    <w:rsid w:val="000D0284"/>
    <w:rsid w:val="000D0865"/>
    <w:rsid w:val="000E107A"/>
    <w:rsid w:val="000E1ADF"/>
    <w:rsid w:val="000E1C53"/>
    <w:rsid w:val="000E37A3"/>
    <w:rsid w:val="000E7897"/>
    <w:rsid w:val="00112539"/>
    <w:rsid w:val="001140D9"/>
    <w:rsid w:val="0014798B"/>
    <w:rsid w:val="00150459"/>
    <w:rsid w:val="00150EBF"/>
    <w:rsid w:val="00151558"/>
    <w:rsid w:val="00153770"/>
    <w:rsid w:val="0016378A"/>
    <w:rsid w:val="00173436"/>
    <w:rsid w:val="0018740E"/>
    <w:rsid w:val="00192C7C"/>
    <w:rsid w:val="0019563B"/>
    <w:rsid w:val="001A2237"/>
    <w:rsid w:val="001C1730"/>
    <w:rsid w:val="001C6852"/>
    <w:rsid w:val="001D645F"/>
    <w:rsid w:val="001D7EE0"/>
    <w:rsid w:val="001E4359"/>
    <w:rsid w:val="001E7131"/>
    <w:rsid w:val="001F0314"/>
    <w:rsid w:val="001F7F4D"/>
    <w:rsid w:val="0020449B"/>
    <w:rsid w:val="00207B32"/>
    <w:rsid w:val="00227875"/>
    <w:rsid w:val="00227B07"/>
    <w:rsid w:val="00231591"/>
    <w:rsid w:val="002356B0"/>
    <w:rsid w:val="00241B3C"/>
    <w:rsid w:val="00246CF6"/>
    <w:rsid w:val="002474DD"/>
    <w:rsid w:val="00251EB8"/>
    <w:rsid w:val="00260B57"/>
    <w:rsid w:val="002626AB"/>
    <w:rsid w:val="00272893"/>
    <w:rsid w:val="00273FF0"/>
    <w:rsid w:val="0027798F"/>
    <w:rsid w:val="00292962"/>
    <w:rsid w:val="00293F53"/>
    <w:rsid w:val="002A502F"/>
    <w:rsid w:val="002A7536"/>
    <w:rsid w:val="002B3CA8"/>
    <w:rsid w:val="002C0BEC"/>
    <w:rsid w:val="002C0F09"/>
    <w:rsid w:val="002C2473"/>
    <w:rsid w:val="002C3E78"/>
    <w:rsid w:val="002C79BA"/>
    <w:rsid w:val="002D53A9"/>
    <w:rsid w:val="002D5FD1"/>
    <w:rsid w:val="002E222D"/>
    <w:rsid w:val="002E337A"/>
    <w:rsid w:val="002E5EB4"/>
    <w:rsid w:val="002E7C55"/>
    <w:rsid w:val="002F269D"/>
    <w:rsid w:val="0030369F"/>
    <w:rsid w:val="00304272"/>
    <w:rsid w:val="00306B02"/>
    <w:rsid w:val="003339CB"/>
    <w:rsid w:val="003548A9"/>
    <w:rsid w:val="00365887"/>
    <w:rsid w:val="0037244F"/>
    <w:rsid w:val="003844F5"/>
    <w:rsid w:val="0039777B"/>
    <w:rsid w:val="003A47EC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2D08"/>
    <w:rsid w:val="0041390B"/>
    <w:rsid w:val="00425CE1"/>
    <w:rsid w:val="00434F9D"/>
    <w:rsid w:val="00442AD7"/>
    <w:rsid w:val="004450C1"/>
    <w:rsid w:val="00447FE2"/>
    <w:rsid w:val="0045062D"/>
    <w:rsid w:val="004531A8"/>
    <w:rsid w:val="004633D9"/>
    <w:rsid w:val="00471D46"/>
    <w:rsid w:val="00473195"/>
    <w:rsid w:val="00473A92"/>
    <w:rsid w:val="00477D12"/>
    <w:rsid w:val="004813F2"/>
    <w:rsid w:val="00490A03"/>
    <w:rsid w:val="004955BB"/>
    <w:rsid w:val="004A2640"/>
    <w:rsid w:val="004A7504"/>
    <w:rsid w:val="004B0E05"/>
    <w:rsid w:val="004D0589"/>
    <w:rsid w:val="004D22B1"/>
    <w:rsid w:val="004D4745"/>
    <w:rsid w:val="004D5EA4"/>
    <w:rsid w:val="004D7BE6"/>
    <w:rsid w:val="004E2649"/>
    <w:rsid w:val="004F2CDC"/>
    <w:rsid w:val="005068C4"/>
    <w:rsid w:val="00513B9C"/>
    <w:rsid w:val="00525C32"/>
    <w:rsid w:val="005353DE"/>
    <w:rsid w:val="00554227"/>
    <w:rsid w:val="00554B34"/>
    <w:rsid w:val="00556CCD"/>
    <w:rsid w:val="005646C1"/>
    <w:rsid w:val="00574393"/>
    <w:rsid w:val="005811F3"/>
    <w:rsid w:val="0058427D"/>
    <w:rsid w:val="005871E2"/>
    <w:rsid w:val="00590CBB"/>
    <w:rsid w:val="00591288"/>
    <w:rsid w:val="00597C42"/>
    <w:rsid w:val="005A0E5B"/>
    <w:rsid w:val="005A7D06"/>
    <w:rsid w:val="005B32B1"/>
    <w:rsid w:val="005B6B74"/>
    <w:rsid w:val="005D705B"/>
    <w:rsid w:val="005D7743"/>
    <w:rsid w:val="005E2BC4"/>
    <w:rsid w:val="005E35E6"/>
    <w:rsid w:val="005F4037"/>
    <w:rsid w:val="006045DE"/>
    <w:rsid w:val="00620197"/>
    <w:rsid w:val="006309A6"/>
    <w:rsid w:val="00640A79"/>
    <w:rsid w:val="006411AA"/>
    <w:rsid w:val="00641357"/>
    <w:rsid w:val="00641F5E"/>
    <w:rsid w:val="00645FB7"/>
    <w:rsid w:val="006563BD"/>
    <w:rsid w:val="006805AA"/>
    <w:rsid w:val="0068063B"/>
    <w:rsid w:val="006818D8"/>
    <w:rsid w:val="00682979"/>
    <w:rsid w:val="00684EF3"/>
    <w:rsid w:val="006921F9"/>
    <w:rsid w:val="006A41DB"/>
    <w:rsid w:val="006B7642"/>
    <w:rsid w:val="006C0ED4"/>
    <w:rsid w:val="006C305C"/>
    <w:rsid w:val="006D27BA"/>
    <w:rsid w:val="006E3287"/>
    <w:rsid w:val="006E67F2"/>
    <w:rsid w:val="006F3022"/>
    <w:rsid w:val="006F64C2"/>
    <w:rsid w:val="00706D24"/>
    <w:rsid w:val="007129FE"/>
    <w:rsid w:val="00713EB5"/>
    <w:rsid w:val="00732C37"/>
    <w:rsid w:val="00733B57"/>
    <w:rsid w:val="00741E4C"/>
    <w:rsid w:val="007441EF"/>
    <w:rsid w:val="00745DE1"/>
    <w:rsid w:val="00766371"/>
    <w:rsid w:val="00767B4D"/>
    <w:rsid w:val="00783C78"/>
    <w:rsid w:val="00785125"/>
    <w:rsid w:val="00787BE1"/>
    <w:rsid w:val="007A7A94"/>
    <w:rsid w:val="007B01AC"/>
    <w:rsid w:val="007C2FE9"/>
    <w:rsid w:val="007C321A"/>
    <w:rsid w:val="007C67CB"/>
    <w:rsid w:val="007D6D8D"/>
    <w:rsid w:val="007E46B6"/>
    <w:rsid w:val="00800575"/>
    <w:rsid w:val="008039A3"/>
    <w:rsid w:val="0081219C"/>
    <w:rsid w:val="00813435"/>
    <w:rsid w:val="008176F9"/>
    <w:rsid w:val="00820C5B"/>
    <w:rsid w:val="00823E4C"/>
    <w:rsid w:val="008319AD"/>
    <w:rsid w:val="008403D8"/>
    <w:rsid w:val="00853936"/>
    <w:rsid w:val="00861AF5"/>
    <w:rsid w:val="0087389B"/>
    <w:rsid w:val="0087612B"/>
    <w:rsid w:val="008762F2"/>
    <w:rsid w:val="008816F6"/>
    <w:rsid w:val="00894BB7"/>
    <w:rsid w:val="008B08D3"/>
    <w:rsid w:val="008B7B1D"/>
    <w:rsid w:val="008C4FB9"/>
    <w:rsid w:val="008C5FF2"/>
    <w:rsid w:val="008D7F5D"/>
    <w:rsid w:val="00902103"/>
    <w:rsid w:val="00913A41"/>
    <w:rsid w:val="009148CC"/>
    <w:rsid w:val="009176B2"/>
    <w:rsid w:val="00920FAC"/>
    <w:rsid w:val="00931C7A"/>
    <w:rsid w:val="00944620"/>
    <w:rsid w:val="0094519A"/>
    <w:rsid w:val="0095235F"/>
    <w:rsid w:val="00972E18"/>
    <w:rsid w:val="00975860"/>
    <w:rsid w:val="009856E1"/>
    <w:rsid w:val="00993BB2"/>
    <w:rsid w:val="009979E4"/>
    <w:rsid w:val="009A50E3"/>
    <w:rsid w:val="009A57E2"/>
    <w:rsid w:val="009C0668"/>
    <w:rsid w:val="009C6BF4"/>
    <w:rsid w:val="009D39B2"/>
    <w:rsid w:val="009D6B82"/>
    <w:rsid w:val="009E079E"/>
    <w:rsid w:val="009E25B0"/>
    <w:rsid w:val="00A032A8"/>
    <w:rsid w:val="00A0466B"/>
    <w:rsid w:val="00A04DFE"/>
    <w:rsid w:val="00A10C2F"/>
    <w:rsid w:val="00A11518"/>
    <w:rsid w:val="00A2697F"/>
    <w:rsid w:val="00A27275"/>
    <w:rsid w:val="00A27905"/>
    <w:rsid w:val="00A2799D"/>
    <w:rsid w:val="00A37FF1"/>
    <w:rsid w:val="00A40057"/>
    <w:rsid w:val="00A432F1"/>
    <w:rsid w:val="00A516AE"/>
    <w:rsid w:val="00A52CEC"/>
    <w:rsid w:val="00A62531"/>
    <w:rsid w:val="00A67054"/>
    <w:rsid w:val="00A725A1"/>
    <w:rsid w:val="00A82C59"/>
    <w:rsid w:val="00AA0697"/>
    <w:rsid w:val="00AA5126"/>
    <w:rsid w:val="00AB224F"/>
    <w:rsid w:val="00AD276E"/>
    <w:rsid w:val="00AE2AEC"/>
    <w:rsid w:val="00B13780"/>
    <w:rsid w:val="00B44CF5"/>
    <w:rsid w:val="00B476A9"/>
    <w:rsid w:val="00B52933"/>
    <w:rsid w:val="00B56B93"/>
    <w:rsid w:val="00B57E8E"/>
    <w:rsid w:val="00B729C8"/>
    <w:rsid w:val="00B76588"/>
    <w:rsid w:val="00B803C0"/>
    <w:rsid w:val="00B84EC9"/>
    <w:rsid w:val="00B85049"/>
    <w:rsid w:val="00B90A26"/>
    <w:rsid w:val="00B95358"/>
    <w:rsid w:val="00BA0025"/>
    <w:rsid w:val="00BA3B50"/>
    <w:rsid w:val="00BA632E"/>
    <w:rsid w:val="00BB1317"/>
    <w:rsid w:val="00BB279F"/>
    <w:rsid w:val="00BC24C9"/>
    <w:rsid w:val="00BC5D82"/>
    <w:rsid w:val="00BD79F9"/>
    <w:rsid w:val="00BF562A"/>
    <w:rsid w:val="00BF6C50"/>
    <w:rsid w:val="00BF7D66"/>
    <w:rsid w:val="00C00E82"/>
    <w:rsid w:val="00C073FC"/>
    <w:rsid w:val="00C10615"/>
    <w:rsid w:val="00C21A19"/>
    <w:rsid w:val="00C26B7C"/>
    <w:rsid w:val="00C32DDA"/>
    <w:rsid w:val="00C34689"/>
    <w:rsid w:val="00C37562"/>
    <w:rsid w:val="00C453F4"/>
    <w:rsid w:val="00C47C17"/>
    <w:rsid w:val="00C867AD"/>
    <w:rsid w:val="00C87840"/>
    <w:rsid w:val="00CA47EB"/>
    <w:rsid w:val="00CB1C1E"/>
    <w:rsid w:val="00CB4162"/>
    <w:rsid w:val="00CB7086"/>
    <w:rsid w:val="00CC7511"/>
    <w:rsid w:val="00CD024C"/>
    <w:rsid w:val="00CE7D05"/>
    <w:rsid w:val="00CF7EB0"/>
    <w:rsid w:val="00D04C10"/>
    <w:rsid w:val="00D06633"/>
    <w:rsid w:val="00D1206C"/>
    <w:rsid w:val="00D33D45"/>
    <w:rsid w:val="00D47489"/>
    <w:rsid w:val="00D65726"/>
    <w:rsid w:val="00D657B4"/>
    <w:rsid w:val="00D71646"/>
    <w:rsid w:val="00D75B40"/>
    <w:rsid w:val="00D76D04"/>
    <w:rsid w:val="00D90F51"/>
    <w:rsid w:val="00D93B08"/>
    <w:rsid w:val="00D96516"/>
    <w:rsid w:val="00D979B0"/>
    <w:rsid w:val="00DB1F89"/>
    <w:rsid w:val="00DB54A2"/>
    <w:rsid w:val="00DB6454"/>
    <w:rsid w:val="00DB7AAA"/>
    <w:rsid w:val="00DD2B66"/>
    <w:rsid w:val="00DD7A71"/>
    <w:rsid w:val="00DE1CE8"/>
    <w:rsid w:val="00DF1705"/>
    <w:rsid w:val="00E163F2"/>
    <w:rsid w:val="00E17566"/>
    <w:rsid w:val="00E233C9"/>
    <w:rsid w:val="00E24BB4"/>
    <w:rsid w:val="00E27F06"/>
    <w:rsid w:val="00E3142F"/>
    <w:rsid w:val="00E3285B"/>
    <w:rsid w:val="00E364D4"/>
    <w:rsid w:val="00E36535"/>
    <w:rsid w:val="00E408B3"/>
    <w:rsid w:val="00E40E21"/>
    <w:rsid w:val="00E43808"/>
    <w:rsid w:val="00E50E6B"/>
    <w:rsid w:val="00E510EF"/>
    <w:rsid w:val="00E51B51"/>
    <w:rsid w:val="00E63D7F"/>
    <w:rsid w:val="00E7797F"/>
    <w:rsid w:val="00E804CA"/>
    <w:rsid w:val="00E8066B"/>
    <w:rsid w:val="00E80F87"/>
    <w:rsid w:val="00E83A47"/>
    <w:rsid w:val="00E83B91"/>
    <w:rsid w:val="00E95343"/>
    <w:rsid w:val="00EA1CA2"/>
    <w:rsid w:val="00EA1F44"/>
    <w:rsid w:val="00EA54B2"/>
    <w:rsid w:val="00EA592F"/>
    <w:rsid w:val="00EB263A"/>
    <w:rsid w:val="00EB2D53"/>
    <w:rsid w:val="00EB47B7"/>
    <w:rsid w:val="00EC7EA3"/>
    <w:rsid w:val="00ED48D1"/>
    <w:rsid w:val="00ED74F9"/>
    <w:rsid w:val="00EF2D8E"/>
    <w:rsid w:val="00EF71A9"/>
    <w:rsid w:val="00F0157E"/>
    <w:rsid w:val="00F0253A"/>
    <w:rsid w:val="00F07AE7"/>
    <w:rsid w:val="00F13620"/>
    <w:rsid w:val="00F26AF0"/>
    <w:rsid w:val="00F40D4E"/>
    <w:rsid w:val="00F42B91"/>
    <w:rsid w:val="00F667B1"/>
    <w:rsid w:val="00F71FF1"/>
    <w:rsid w:val="00F82E4A"/>
    <w:rsid w:val="00F8382D"/>
    <w:rsid w:val="00FA465F"/>
    <w:rsid w:val="00FA4BBF"/>
    <w:rsid w:val="00FE4376"/>
    <w:rsid w:val="00FF1F17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70C27E27"/>
  <w15:docId w15:val="{7C6708BB-2D60-49EE-8921-D86A9F0D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F6C5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locked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locked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locked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locked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locked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locked/>
    <w:rsid w:val="004531A8"/>
  </w:style>
  <w:style w:type="character" w:customStyle="1" w:styleId="Heading5Char">
    <w:name w:val="Heading 5 Char"/>
    <w:basedOn w:val="DefaultParagraphFont"/>
    <w:link w:val="Heading5"/>
    <w:rsid w:val="00BF6C5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styleId="FollowedHyperlink">
    <w:name w:val="FollowedHyperlink"/>
    <w:basedOn w:val="DefaultParagraphFont"/>
    <w:semiHidden/>
    <w:unhideWhenUsed/>
    <w:rsid w:val="00A625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7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4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1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ultisim.com" TargetMode="External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EBEB7-4420-497A-B98A-AF4F19FB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Almeida de Morais</cp:lastModifiedBy>
  <cp:revision>6</cp:revision>
  <cp:lastPrinted>2016-07-02T13:04:00Z</cp:lastPrinted>
  <dcterms:created xsi:type="dcterms:W3CDTF">2024-05-14T19:28:00Z</dcterms:created>
  <dcterms:modified xsi:type="dcterms:W3CDTF">2025-07-27T02:08:00Z</dcterms:modified>
</cp:coreProperties>
</file>