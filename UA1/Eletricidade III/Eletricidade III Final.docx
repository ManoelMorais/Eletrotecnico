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67A63" w14:textId="77777777" w:rsidR="003A7F11" w:rsidRPr="003A7F11" w:rsidRDefault="003A7F11" w:rsidP="003A7F11">
      <w:pPr>
        <w:shd w:val="clear" w:color="auto" w:fill="FFFFFF"/>
        <w:spacing w:after="100" w:afterAutospacing="1"/>
        <w:jc w:val="left"/>
        <w:rPr>
          <w:rFonts w:ascii="Arial" w:hAnsi="Arial" w:cs="Arial"/>
          <w:color w:val="212529"/>
          <w:sz w:val="23"/>
          <w:szCs w:val="23"/>
        </w:rPr>
      </w:pPr>
      <w:r w:rsidRPr="003A7F11">
        <w:rPr>
          <w:rFonts w:ascii="Arial" w:hAnsi="Arial" w:cs="Arial"/>
          <w:color w:val="212529"/>
          <w:sz w:val="23"/>
          <w:szCs w:val="23"/>
        </w:rPr>
        <w:t>Em uma indústria fabricante de revestimento cerâmico se utiliza água aquecida a uma temperatura de 42 °C nos processos de fundição das peças. O aquecimento da água é realizado por uma resistência trifásica cuja especificação é 30.000W/220V.</w:t>
      </w:r>
    </w:p>
    <w:p w14:paraId="2C41E7BB" w14:textId="77777777" w:rsidR="003A7F11" w:rsidRPr="003A7F11" w:rsidRDefault="003A7F11" w:rsidP="003A7F11">
      <w:pPr>
        <w:jc w:val="left"/>
        <w:rPr>
          <w:szCs w:val="24"/>
        </w:rPr>
      </w:pPr>
      <w:r w:rsidRPr="003A7F11">
        <w:rPr>
          <w:noProof/>
          <w:color w:val="007BFF"/>
          <w:szCs w:val="24"/>
        </w:rPr>
        <w:drawing>
          <wp:inline distT="0" distB="0" distL="0" distR="0" wp14:anchorId="3F0FC557" wp14:editId="5B125F2A">
            <wp:extent cx="6248400" cy="3453705"/>
            <wp:effectExtent l="0" t="0" r="0" b="0"/>
            <wp:docPr id="22" name="Imagem 22" descr="http://lrq.sagah.com.br/uasdinamicas/uploads/layouts/121086081_1556633979bd122bf2921a6764685d857aaa7b551f5d794612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lrq.sagah.com.br/uasdinamicas/uploads/layouts/121086081_1556633979bd122bf2921a6764685d857aaa7b551f5d794612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220" cy="34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3BA83" w14:textId="77777777" w:rsidR="003A7F11" w:rsidRPr="003A7F11" w:rsidRDefault="003A7F11" w:rsidP="003A7F11">
      <w:pPr>
        <w:shd w:val="clear" w:color="auto" w:fill="FFFFFF"/>
        <w:spacing w:after="100" w:afterAutospacing="1"/>
        <w:jc w:val="left"/>
        <w:rPr>
          <w:rFonts w:ascii="Arial" w:hAnsi="Arial" w:cs="Arial"/>
          <w:color w:val="212529"/>
          <w:sz w:val="23"/>
          <w:szCs w:val="23"/>
        </w:rPr>
      </w:pPr>
      <w:r w:rsidRPr="003A7F11">
        <w:rPr>
          <w:rFonts w:ascii="Arial" w:hAnsi="Arial" w:cs="Arial"/>
          <w:color w:val="EC9F09"/>
          <w:sz w:val="23"/>
          <w:szCs w:val="23"/>
        </w:rPr>
        <w:t>Descreva se há possibilidade de substituição</w:t>
      </w:r>
      <w:r w:rsidRPr="003A7F11">
        <w:rPr>
          <w:rFonts w:ascii="Arial" w:hAnsi="Arial" w:cs="Arial"/>
          <w:color w:val="212529"/>
          <w:sz w:val="23"/>
          <w:szCs w:val="23"/>
        </w:rPr>
        <w:t> de uma resistência trifásica por resistências monofásicas, mantendo a carga equilibrada, e, em caso afirmativo, </w:t>
      </w:r>
      <w:r w:rsidRPr="003A7F11">
        <w:rPr>
          <w:rFonts w:ascii="Arial" w:hAnsi="Arial" w:cs="Arial"/>
          <w:color w:val="EC9F09"/>
          <w:sz w:val="23"/>
          <w:szCs w:val="23"/>
        </w:rPr>
        <w:t>determine o valor da resistência elétrica</w:t>
      </w:r>
      <w:r w:rsidRPr="003A7F11">
        <w:rPr>
          <w:rFonts w:ascii="Arial" w:hAnsi="Arial" w:cs="Arial"/>
          <w:color w:val="212529"/>
          <w:sz w:val="23"/>
          <w:szCs w:val="23"/>
        </w:rPr>
        <w:t>, em Ω, de cada uma das resistências monofásicas e qual a ligação a ser realizada entre essas resistências para que a nova carga suporte o nível de tensão utilizado.</w:t>
      </w:r>
    </w:p>
    <w:p w14:paraId="39D24CC8" w14:textId="5DC5FA1C" w:rsidR="00E729B0" w:rsidRDefault="003A7F11" w:rsidP="003A7F11">
      <w:pPr>
        <w:shd w:val="clear" w:color="auto" w:fill="FFFFFF"/>
        <w:spacing w:after="100" w:afterAutospacing="1"/>
        <w:jc w:val="left"/>
        <w:rPr>
          <w:rFonts w:ascii="Arial" w:hAnsi="Arial" w:cs="Arial"/>
          <w:color w:val="212529"/>
          <w:sz w:val="23"/>
          <w:szCs w:val="23"/>
        </w:rPr>
      </w:pPr>
      <w:r w:rsidRPr="003A7F11">
        <w:rPr>
          <w:rFonts w:ascii="Arial" w:hAnsi="Arial" w:cs="Arial"/>
          <w:color w:val="EC9F09"/>
          <w:sz w:val="23"/>
          <w:szCs w:val="23"/>
        </w:rPr>
        <w:t>Observação:</w:t>
      </w:r>
      <w:r w:rsidRPr="003A7F11">
        <w:rPr>
          <w:rFonts w:ascii="Arial" w:hAnsi="Arial" w:cs="Arial"/>
          <w:color w:val="212529"/>
          <w:sz w:val="23"/>
          <w:szCs w:val="23"/>
        </w:rPr>
        <w:t> A resistência trifásica queimada está ligada em triângulo.</w:t>
      </w:r>
      <w:r w:rsidR="00ED7B98">
        <w:rPr>
          <w:rFonts w:ascii="Arial" w:hAnsi="Arial" w:cs="Arial"/>
          <w:color w:val="212529"/>
          <w:sz w:val="23"/>
          <w:szCs w:val="23"/>
        </w:rPr>
        <w:br/>
      </w:r>
      <w:r w:rsidR="00ED7B98">
        <w:rPr>
          <w:rFonts w:ascii="Arial" w:hAnsi="Arial" w:cs="Arial"/>
          <w:color w:val="212529"/>
          <w:sz w:val="23"/>
          <w:szCs w:val="23"/>
        </w:rPr>
        <w:br/>
      </w:r>
      <w:r w:rsidR="00ED7B98">
        <w:rPr>
          <w:rFonts w:ascii="Arial" w:hAnsi="Arial" w:cs="Arial"/>
          <w:color w:val="212529"/>
          <w:sz w:val="23"/>
          <w:szCs w:val="23"/>
        </w:rPr>
        <w:br/>
      </w:r>
      <w:r w:rsidR="00ED7B98">
        <w:rPr>
          <w:rFonts w:ascii="Arial" w:hAnsi="Arial" w:cs="Arial"/>
          <w:color w:val="212529"/>
          <w:sz w:val="23"/>
          <w:szCs w:val="23"/>
        </w:rPr>
        <w:br/>
      </w:r>
      <w:r w:rsidR="00E729B0" w:rsidRPr="00E729B0">
        <w:rPr>
          <w:rFonts w:ascii="Arial" w:hAnsi="Arial" w:cs="Arial"/>
          <w:b/>
          <w:bCs/>
          <w:color w:val="212529"/>
          <w:sz w:val="23"/>
          <w:szCs w:val="23"/>
        </w:rPr>
        <w:lastRenderedPageBreak/>
        <w:t>Resposta</w:t>
      </w:r>
      <w:r w:rsidR="00E729B0">
        <w:rPr>
          <w:rFonts w:ascii="Arial" w:hAnsi="Arial" w:cs="Arial"/>
          <w:color w:val="212529"/>
          <w:sz w:val="23"/>
          <w:szCs w:val="23"/>
        </w:rPr>
        <w:br/>
      </w:r>
      <w:r w:rsidR="00E729B0">
        <w:rPr>
          <w:rFonts w:ascii="Arial" w:hAnsi="Arial" w:cs="Arial"/>
          <w:color w:val="212529"/>
          <w:sz w:val="23"/>
          <w:szCs w:val="23"/>
        </w:rPr>
        <w:br/>
      </w:r>
      <w:r w:rsidR="00ED7B98" w:rsidRPr="00ED7B98">
        <w:rPr>
          <w:rFonts w:ascii="Arial" w:hAnsi="Arial" w:cs="Arial"/>
          <w:color w:val="212529"/>
          <w:sz w:val="23"/>
          <w:szCs w:val="23"/>
        </w:rPr>
        <w:t>Como a tensão de linha da rede é 220 V, e a tensão das resistências disponíveis é 127 V, não é possível utilizá-las em triângulo</w:t>
      </w:r>
      <w:r w:rsidR="00ED7B98">
        <w:rPr>
          <w:rFonts w:ascii="Arial" w:hAnsi="Arial" w:cs="Arial"/>
          <w:color w:val="212529"/>
          <w:sz w:val="23"/>
          <w:szCs w:val="23"/>
        </w:rPr>
        <w:t xml:space="preserve">, </w:t>
      </w:r>
      <w:r w:rsidR="00ED7B98" w:rsidRPr="00ED7B98">
        <w:rPr>
          <w:rFonts w:ascii="Arial" w:hAnsi="Arial" w:cs="Arial"/>
          <w:color w:val="212529"/>
          <w:sz w:val="23"/>
          <w:szCs w:val="23"/>
        </w:rPr>
        <w:t>pois em triângulo, cada resistência receberia 220 V</w:t>
      </w:r>
      <w:r w:rsidR="00ED7B98">
        <w:rPr>
          <w:rFonts w:ascii="Arial" w:hAnsi="Arial" w:cs="Arial"/>
          <w:color w:val="212529"/>
          <w:sz w:val="23"/>
          <w:szCs w:val="23"/>
        </w:rPr>
        <w:br/>
      </w:r>
      <w:r w:rsidR="00ED7B98">
        <w:rPr>
          <w:rFonts w:ascii="Arial" w:hAnsi="Arial" w:cs="Arial"/>
          <w:color w:val="212529"/>
          <w:sz w:val="23"/>
          <w:szCs w:val="23"/>
        </w:rPr>
        <w:br/>
        <w:t xml:space="preserve">Então: 220 dividido por </w:t>
      </w:r>
      <w:r w:rsidR="00E729B0">
        <w:rPr>
          <w:rFonts w:ascii="Arial" w:hAnsi="Arial" w:cs="Arial"/>
          <w:color w:val="212529"/>
          <w:sz w:val="23"/>
          <w:szCs w:val="23"/>
        </w:rPr>
        <w:t>raiz de 3 da 127V</w:t>
      </w:r>
      <w:r w:rsidR="00E729B0">
        <w:rPr>
          <w:rFonts w:ascii="Arial" w:hAnsi="Arial" w:cs="Arial"/>
          <w:color w:val="212529"/>
          <w:sz w:val="23"/>
          <w:szCs w:val="23"/>
        </w:rPr>
        <w:br/>
      </w:r>
      <w:r w:rsidR="00E729B0">
        <w:rPr>
          <w:rFonts w:ascii="Arial" w:hAnsi="Arial" w:cs="Arial"/>
          <w:color w:val="212529"/>
          <w:sz w:val="23"/>
          <w:szCs w:val="23"/>
        </w:rPr>
        <w:br/>
      </w:r>
      <w:r w:rsidR="00E729B0" w:rsidRPr="00E729B0">
        <w:rPr>
          <w:rFonts w:ascii="Arial" w:hAnsi="Arial" w:cs="Arial"/>
          <w:color w:val="212529"/>
          <w:sz w:val="23"/>
          <w:szCs w:val="23"/>
        </w:rPr>
        <w:t>Para manter a mesma potência total (30.000 W), o valor de resistência necessário para cada fase é</w:t>
      </w:r>
      <w:r w:rsidR="00E729B0">
        <w:rPr>
          <w:rFonts w:ascii="Arial" w:hAnsi="Arial" w:cs="Arial"/>
          <w:color w:val="212529"/>
          <w:sz w:val="23"/>
          <w:szCs w:val="23"/>
        </w:rPr>
        <w:br/>
      </w:r>
      <w:r w:rsidR="00E729B0">
        <w:rPr>
          <w:rFonts w:ascii="Arial" w:hAnsi="Arial" w:cs="Arial"/>
          <w:color w:val="212529"/>
          <w:sz w:val="23"/>
          <w:szCs w:val="23"/>
        </w:rPr>
        <w:br/>
      </w:r>
      <w:proofErr w:type="gramStart"/>
      <w:r w:rsidR="00E729B0">
        <w:rPr>
          <w:rFonts w:ascii="Arial" w:hAnsi="Arial" w:cs="Arial"/>
          <w:color w:val="212529"/>
          <w:sz w:val="23"/>
          <w:szCs w:val="23"/>
        </w:rPr>
        <w:t>3 .</w:t>
      </w:r>
      <w:proofErr w:type="gramEnd"/>
      <w:r w:rsidR="00E729B0">
        <w:rPr>
          <w:rFonts w:ascii="Arial" w:hAnsi="Arial" w:cs="Arial"/>
          <w:color w:val="212529"/>
          <w:sz w:val="23"/>
          <w:szCs w:val="23"/>
        </w:rPr>
        <w:t xml:space="preserve"> 127^2 dividido por 30000 e mais ou menos 1,61 ohm</w:t>
      </w:r>
    </w:p>
    <w:p w14:paraId="72877CC9" w14:textId="7ED31F29" w:rsidR="00E729B0" w:rsidRPr="00E729B0" w:rsidRDefault="00E729B0" w:rsidP="00E729B0">
      <w:pPr>
        <w:shd w:val="clear" w:color="auto" w:fill="FFFFFF"/>
        <w:spacing w:after="100" w:afterAutospacing="1"/>
        <w:jc w:val="left"/>
        <w:rPr>
          <w:rFonts w:ascii="Arial" w:hAnsi="Arial" w:cs="Arial"/>
          <w:color w:val="212529"/>
          <w:sz w:val="23"/>
          <w:szCs w:val="23"/>
        </w:rPr>
      </w:pPr>
      <w:r w:rsidRPr="00E729B0">
        <w:rPr>
          <w:rFonts w:ascii="Arial" w:hAnsi="Arial" w:cs="Arial"/>
          <w:color w:val="212529"/>
          <w:sz w:val="23"/>
          <w:szCs w:val="23"/>
        </w:rPr>
        <w:t xml:space="preserve">Utilizar </w:t>
      </w:r>
      <w:r w:rsidRPr="00E729B0">
        <w:rPr>
          <w:rFonts w:ascii="Arial" w:hAnsi="Arial" w:cs="Arial"/>
          <w:b/>
          <w:bCs/>
          <w:color w:val="212529"/>
          <w:sz w:val="23"/>
          <w:szCs w:val="23"/>
        </w:rPr>
        <w:t>3 resistências de 127 V / 1,61 </w:t>
      </w:r>
      <w:r w:rsidRPr="00E729B0">
        <w:rPr>
          <w:rFonts w:ascii="Arial" w:hAnsi="Arial" w:cs="Arial"/>
          <w:b/>
          <w:bCs/>
          <w:color w:val="212529"/>
          <w:sz w:val="23"/>
          <w:szCs w:val="23"/>
          <w:lang w:val="en-US"/>
        </w:rPr>
        <w:t>Ω</w:t>
      </w:r>
    </w:p>
    <w:p w14:paraId="52CB2F31" w14:textId="542998B0" w:rsidR="00E729B0" w:rsidRPr="00E729B0" w:rsidRDefault="00E729B0" w:rsidP="00E729B0">
      <w:pPr>
        <w:shd w:val="clear" w:color="auto" w:fill="FFFFFF"/>
        <w:spacing w:after="100" w:afterAutospacing="1"/>
        <w:jc w:val="left"/>
        <w:rPr>
          <w:rFonts w:ascii="Arial" w:hAnsi="Arial" w:cs="Arial"/>
          <w:color w:val="212529"/>
          <w:sz w:val="23"/>
          <w:szCs w:val="23"/>
        </w:rPr>
      </w:pPr>
      <w:r w:rsidRPr="00E729B0">
        <w:rPr>
          <w:rFonts w:ascii="Arial" w:hAnsi="Arial" w:cs="Arial"/>
          <w:color w:val="212529"/>
          <w:sz w:val="23"/>
          <w:szCs w:val="23"/>
        </w:rPr>
        <w:t xml:space="preserve">Fazer a </w:t>
      </w:r>
      <w:r w:rsidRPr="00E729B0">
        <w:rPr>
          <w:rFonts w:ascii="Arial" w:hAnsi="Arial" w:cs="Arial"/>
          <w:b/>
          <w:bCs/>
          <w:color w:val="212529"/>
          <w:sz w:val="23"/>
          <w:szCs w:val="23"/>
        </w:rPr>
        <w:t>ligação em estrela</w:t>
      </w:r>
    </w:p>
    <w:p w14:paraId="57DE5486" w14:textId="6916D8AA" w:rsidR="00E729B0" w:rsidRPr="00E729B0" w:rsidRDefault="00E729B0" w:rsidP="00E729B0">
      <w:pPr>
        <w:shd w:val="clear" w:color="auto" w:fill="FFFFFF"/>
        <w:spacing w:after="100" w:afterAutospacing="1"/>
        <w:jc w:val="left"/>
        <w:rPr>
          <w:rFonts w:ascii="Arial" w:hAnsi="Arial" w:cs="Arial"/>
          <w:color w:val="212529"/>
          <w:sz w:val="23"/>
          <w:szCs w:val="23"/>
        </w:rPr>
      </w:pPr>
      <w:r w:rsidRPr="00E729B0">
        <w:rPr>
          <w:rFonts w:ascii="Arial" w:hAnsi="Arial" w:cs="Arial"/>
          <w:color w:val="212529"/>
          <w:sz w:val="23"/>
          <w:szCs w:val="23"/>
        </w:rPr>
        <w:t>Isso mantém a potência original e o equilíbrio do sistema</w:t>
      </w:r>
    </w:p>
    <w:p w14:paraId="2F1FA650" w14:textId="77777777" w:rsidR="00E729B0" w:rsidRPr="003A7F11" w:rsidRDefault="00E729B0" w:rsidP="003A7F11">
      <w:pPr>
        <w:shd w:val="clear" w:color="auto" w:fill="FFFFFF"/>
        <w:spacing w:after="100" w:afterAutospacing="1"/>
        <w:jc w:val="left"/>
        <w:rPr>
          <w:rFonts w:ascii="Arial" w:hAnsi="Arial" w:cs="Arial"/>
          <w:color w:val="212529"/>
          <w:sz w:val="23"/>
          <w:szCs w:val="23"/>
        </w:rPr>
      </w:pPr>
    </w:p>
    <w:p w14:paraId="6DED2E22" w14:textId="77777777" w:rsidR="001B21DD" w:rsidRPr="00BF132E" w:rsidRDefault="001B21DD" w:rsidP="00BF132E"/>
    <w:sectPr w:rsidR="001B21DD" w:rsidRPr="00BF132E" w:rsidSect="009C6BF4">
      <w:footerReference w:type="default" r:id="rId10"/>
      <w:headerReference w:type="first" r:id="rId11"/>
      <w:footerReference w:type="first" r:id="rId12"/>
      <w:type w:val="continuous"/>
      <w:pgSz w:w="11907" w:h="16840" w:code="9"/>
      <w:pgMar w:top="709" w:right="992" w:bottom="851" w:left="993" w:header="794" w:footer="4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AFEB8" w14:textId="77777777" w:rsidR="00BD2400" w:rsidRDefault="00BD2400">
      <w:r>
        <w:separator/>
      </w:r>
    </w:p>
  </w:endnote>
  <w:endnote w:type="continuationSeparator" w:id="0">
    <w:p w14:paraId="0341BB84" w14:textId="77777777" w:rsidR="00BD2400" w:rsidRDefault="00BD2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kok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apfHumnst Ult BT"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1C24" w14:textId="77777777" w:rsidR="006309A6" w:rsidRDefault="00410C30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778E801B" wp14:editId="30D584D2">
          <wp:simplePos x="0" y="0"/>
          <wp:positionH relativeFrom="column">
            <wp:posOffset>5921375</wp:posOffset>
          </wp:positionH>
          <wp:positionV relativeFrom="paragraph">
            <wp:posOffset>120650</wp:posOffset>
          </wp:positionV>
          <wp:extent cx="733470" cy="221672"/>
          <wp:effectExtent l="0" t="0" r="0" b="6985"/>
          <wp:wrapNone/>
          <wp:docPr id="56" name="Imagem 56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7612B"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A552D41" wp14:editId="00B5DC9A">
              <wp:simplePos x="0" y="0"/>
              <wp:positionH relativeFrom="column">
                <wp:posOffset>-434109</wp:posOffset>
              </wp:positionH>
              <wp:positionV relativeFrom="paragraph">
                <wp:posOffset>46239</wp:posOffset>
              </wp:positionV>
              <wp:extent cx="2946400" cy="240145"/>
              <wp:effectExtent l="0" t="0" r="6350" b="762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46400" cy="2401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D469C06" w14:textId="77777777" w:rsidR="0087612B" w:rsidRPr="00410C30" w:rsidRDefault="0087612B" w:rsidP="0087612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552D41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left:0;text-align:left;margin-left:-34.2pt;margin-top:3.65pt;width:232pt;height:1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" fillcolor="white [3201]" stroked="f" strokeweight=".5pt">
              <v:textbox>
                <w:txbxContent>
                  <w:p w14:paraId="2D469C06" w14:textId="77777777" w:rsidR="0087612B" w:rsidRPr="00410C30" w:rsidRDefault="0087612B" w:rsidP="0087612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A3440" w14:textId="77777777" w:rsidR="00C26B7C" w:rsidRDefault="00C26B7C" w:rsidP="00C26B7C">
    <w:pPr>
      <w:rPr>
        <w:b/>
        <w:szCs w:val="24"/>
      </w:rPr>
    </w:pPr>
  </w:p>
  <w:p w14:paraId="6EC34487" w14:textId="77777777" w:rsidR="00C26B7C" w:rsidRPr="00C26B7C" w:rsidRDefault="00410C30" w:rsidP="009C6BF4">
    <w:r>
      <w:rPr>
        <w:noProof/>
      </w:rPr>
      <w:drawing>
        <wp:anchor distT="0" distB="0" distL="114300" distR="114300" simplePos="0" relativeHeight="251663360" behindDoc="0" locked="0" layoutInCell="1" allowOverlap="1" wp14:anchorId="255F8703" wp14:editId="5CCB553B">
          <wp:simplePos x="0" y="0"/>
          <wp:positionH relativeFrom="column">
            <wp:posOffset>5875164</wp:posOffset>
          </wp:positionH>
          <wp:positionV relativeFrom="paragraph">
            <wp:posOffset>100965</wp:posOffset>
          </wp:positionV>
          <wp:extent cx="733470" cy="221672"/>
          <wp:effectExtent l="0" t="0" r="0" b="6985"/>
          <wp:wrapNone/>
          <wp:docPr id="58" name="Imagem 58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6BF4"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919BC9" wp14:editId="101268AE">
              <wp:simplePos x="0" y="0"/>
              <wp:positionH relativeFrom="column">
                <wp:posOffset>-411480</wp:posOffset>
              </wp:positionH>
              <wp:positionV relativeFrom="paragraph">
                <wp:posOffset>99060</wp:posOffset>
              </wp:positionV>
              <wp:extent cx="5505450" cy="240145"/>
              <wp:effectExtent l="0" t="0" r="0" b="762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05450" cy="2401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270314D" w14:textId="77777777" w:rsidR="0087612B" w:rsidRPr="00410C30" w:rsidRDefault="0087612B" w:rsidP="004531A8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919BC9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33" type="#_x0000_t202" style="position:absolute;left:0;text-align:left;margin-left:-32.4pt;margin-top:7.8pt;width:433.5pt;height:1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" fillcolor="white [3201]" stroked="f" strokeweight=".5pt">
              <v:textbox>
                <w:txbxContent>
                  <w:p w14:paraId="0270314D" w14:textId="77777777" w:rsidR="0087612B" w:rsidRPr="00410C30" w:rsidRDefault="0087612B" w:rsidP="004531A8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E8114" w14:textId="77777777" w:rsidR="00BD2400" w:rsidRDefault="00BD2400">
      <w:r>
        <w:separator/>
      </w:r>
    </w:p>
  </w:footnote>
  <w:footnote w:type="continuationSeparator" w:id="0">
    <w:p w14:paraId="6FF4AAB9" w14:textId="77777777" w:rsidR="00BD2400" w:rsidRDefault="00BD2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F4283" w14:textId="77777777" w:rsidR="00C26B7C" w:rsidRDefault="0087612B" w:rsidP="00C26B7C"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BDCA615" wp14:editId="3ADC5EEE">
              <wp:simplePos x="0" y="0"/>
              <wp:positionH relativeFrom="column">
                <wp:posOffset>-84667</wp:posOffset>
              </wp:positionH>
              <wp:positionV relativeFrom="paragraph">
                <wp:posOffset>8255</wp:posOffset>
              </wp:positionV>
              <wp:extent cx="2381250" cy="615950"/>
              <wp:effectExtent l="0" t="0" r="19050" b="12700"/>
              <wp:wrapNone/>
              <wp:docPr id="1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81250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BD8259A" w14:textId="77777777" w:rsidR="00C26B7C" w:rsidRPr="00FA465F" w:rsidRDefault="00C26B7C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DCA615" id="Rectangle 35" o:spid="_x0000_s1027" style="position:absolute;left:0;text-align:left;margin-left:-6.65pt;margin-top:.65pt;width:187.5pt;height:4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" filled="f" strokeweight="1.5pt">
              <v:textbox>
                <w:txbxContent>
                  <w:p w14:paraId="0BD8259A" w14:textId="77777777" w:rsidR="00C26B7C" w:rsidRPr="00FA465F" w:rsidRDefault="00C26B7C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 wp14:anchorId="33329399" wp14:editId="365524D5">
          <wp:extent cx="2170430" cy="655955"/>
          <wp:effectExtent l="0" t="0" r="0" b="0"/>
          <wp:docPr id="57" name="Imagem 57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0430" cy="655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72C775" wp14:editId="7D5AC9AA">
              <wp:simplePos x="0" y="0"/>
              <wp:positionH relativeFrom="column">
                <wp:posOffset>2297372</wp:posOffset>
              </wp:positionH>
              <wp:positionV relativeFrom="paragraph">
                <wp:posOffset>13046</wp:posOffset>
              </wp:positionV>
              <wp:extent cx="4046336" cy="615950"/>
              <wp:effectExtent l="0" t="0" r="11430" b="12700"/>
              <wp:wrapNone/>
              <wp:docPr id="1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46336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42D5C11" w14:textId="77777777" w:rsidR="00C26B7C" w:rsidRPr="00FA465F" w:rsidRDefault="001742AE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Eletricidade II</w:t>
                          </w:r>
                          <w:r w:rsidR="003A7F11">
                            <w:rPr>
                              <w:b/>
                              <w:sz w:val="28"/>
                            </w:rPr>
                            <w:t>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72C775" id="_x0000_s1028" style="position:absolute;left:0;text-align:left;margin-left:180.9pt;margin-top:1.05pt;width:318.6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" filled="f" strokeweight="1.5pt">
              <v:textbox>
                <w:txbxContent>
                  <w:p w14:paraId="442D5C11" w14:textId="77777777" w:rsidR="00C26B7C" w:rsidRPr="00FA465F" w:rsidRDefault="001742AE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</w:rPr>
                      <w:t>Eletricidade II</w:t>
                    </w:r>
                    <w:r w:rsidR="003A7F11">
                      <w:rPr>
                        <w:b/>
                        <w:sz w:val="28"/>
                      </w:rPr>
                      <w:t>I</w:t>
                    </w:r>
                  </w:p>
                </w:txbxContent>
              </v:textbox>
            </v:rect>
          </w:pict>
        </mc:Fallback>
      </mc:AlternateContent>
    </w:r>
  </w:p>
  <w:p w14:paraId="3A974B2C" w14:textId="77777777" w:rsidR="00C26B7C" w:rsidRDefault="00C26B7C" w:rsidP="00C26B7C"/>
  <w:p w14:paraId="592B9792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EF769D5" wp14:editId="14A3D996">
              <wp:simplePos x="0" y="0"/>
              <wp:positionH relativeFrom="column">
                <wp:posOffset>4678045</wp:posOffset>
              </wp:positionH>
              <wp:positionV relativeFrom="paragraph">
                <wp:posOffset>1905</wp:posOffset>
              </wp:positionV>
              <wp:extent cx="1673225" cy="323215"/>
              <wp:effectExtent l="12700" t="11430" r="9525" b="17780"/>
              <wp:wrapNone/>
              <wp:docPr id="1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18672CC" w14:textId="447CB43F" w:rsidR="00C26B7C" w:rsidRPr="00EA592F" w:rsidRDefault="009C6BF4" w:rsidP="00C26B7C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Data</w:t>
                          </w:r>
                          <w:r w:rsidR="004A7504">
                            <w:rPr>
                              <w:b/>
                              <w:sz w:val="22"/>
                              <w:szCs w:val="22"/>
                            </w:rPr>
                            <w:t xml:space="preserve">: </w:t>
                          </w:r>
                          <w:r w:rsidR="00ED7B98">
                            <w:rPr>
                              <w:b/>
                              <w:sz w:val="22"/>
                              <w:szCs w:val="22"/>
                            </w:rPr>
                            <w:t>04/08/2025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F769D5" id="Rectangle 38" o:spid="_x0000_s1029" style="position:absolute;left:0;text-align:left;margin-left:368.35pt;margin-top:.15pt;width:131.75pt;height:2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" filled="f" strokeweight="1.5pt">
              <v:textbox>
                <w:txbxContent>
                  <w:p w14:paraId="618672CC" w14:textId="447CB43F" w:rsidR="00C26B7C" w:rsidRPr="00EA592F" w:rsidRDefault="009C6BF4" w:rsidP="00C26B7C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Data</w:t>
                    </w:r>
                    <w:r w:rsidR="004A7504">
                      <w:rPr>
                        <w:b/>
                        <w:sz w:val="22"/>
                        <w:szCs w:val="22"/>
                      </w:rPr>
                      <w:t xml:space="preserve">: </w:t>
                    </w:r>
                    <w:r w:rsidR="00ED7B98">
                      <w:rPr>
                        <w:b/>
                        <w:sz w:val="22"/>
                        <w:szCs w:val="22"/>
                      </w:rPr>
                      <w:t>04/08/2025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4032" behindDoc="0" locked="0" layoutInCell="1" allowOverlap="1" wp14:anchorId="6CDF14B9" wp14:editId="452AF71E">
              <wp:simplePos x="0" y="0"/>
              <wp:positionH relativeFrom="column">
                <wp:posOffset>-85090</wp:posOffset>
              </wp:positionH>
              <wp:positionV relativeFrom="paragraph">
                <wp:posOffset>1905</wp:posOffset>
              </wp:positionV>
              <wp:extent cx="4698365" cy="323215"/>
              <wp:effectExtent l="12065" t="11430" r="13970" b="17780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EE31954" w14:textId="528B5261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Aluno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(a):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A82C59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ED7B98">
                            <w:rPr>
                              <w:b/>
                              <w:sz w:val="22"/>
                              <w:szCs w:val="22"/>
                            </w:rPr>
                            <w:t>Manoel Almeida de Morais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DF14B9" id="Rectangle 37" o:spid="_x0000_s1030" style="position:absolute;left:0;text-align:left;margin-left:-6.7pt;margin-top:.15pt;width:369.95pt;height:25.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/6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" filled="f" strokeweight="1.5pt">
              <v:textbox>
                <w:txbxContent>
                  <w:p w14:paraId="4EE31954" w14:textId="528B5261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  <w:r w:rsidRPr="00EA592F">
                      <w:rPr>
                        <w:b/>
                        <w:sz w:val="22"/>
                        <w:szCs w:val="22"/>
                      </w:rPr>
                      <w:t>Aluno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Pr="00EA592F">
                      <w:rPr>
                        <w:b/>
                        <w:sz w:val="22"/>
                        <w:szCs w:val="22"/>
                      </w:rPr>
                      <w:t>(a):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A82C59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ED7B98">
                      <w:rPr>
                        <w:b/>
                        <w:sz w:val="22"/>
                        <w:szCs w:val="22"/>
                      </w:rPr>
                      <w:t>Manoel Almeida de Morais</w:t>
                    </w:r>
                  </w:p>
                </w:txbxContent>
              </v:textbox>
            </v:rect>
          </w:pict>
        </mc:Fallback>
      </mc:AlternateContent>
    </w:r>
  </w:p>
  <w:p w14:paraId="7862ABE7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1C5701C2" wp14:editId="50EB2A5F">
              <wp:simplePos x="0" y="0"/>
              <wp:positionH relativeFrom="column">
                <wp:posOffset>-87630</wp:posOffset>
              </wp:positionH>
              <wp:positionV relativeFrom="paragraph">
                <wp:posOffset>210820</wp:posOffset>
              </wp:positionV>
              <wp:extent cx="4698365" cy="323215"/>
              <wp:effectExtent l="0" t="0" r="26035" b="19685"/>
              <wp:wrapNone/>
              <wp:docPr id="14" name="Rectangl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AA4C6C3" w14:textId="77777777" w:rsidR="00C26B7C" w:rsidRPr="00F0253A" w:rsidRDefault="00C26B7C" w:rsidP="00C26B7C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F0253A">
                            <w:rPr>
                              <w:b/>
                              <w:sz w:val="32"/>
                              <w:szCs w:val="32"/>
                            </w:rPr>
                            <w:t>A</w:t>
                          </w:r>
                          <w:r w:rsidR="006B7642">
                            <w:rPr>
                              <w:b/>
                              <w:sz w:val="32"/>
                              <w:szCs w:val="32"/>
                            </w:rPr>
                            <w:t xml:space="preserve">valiação Pratica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5701C2" id="Rectangle 62" o:spid="_x0000_s1031" style="position:absolute;left:0;text-align:left;margin-left:-6.9pt;margin-top:16.6pt;width:369.95pt;height:25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aoW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" filled="f" strokeweight="1.5pt">
              <v:textbox>
                <w:txbxContent>
                  <w:p w14:paraId="7AA4C6C3" w14:textId="77777777" w:rsidR="00C26B7C" w:rsidRPr="00F0253A" w:rsidRDefault="00C26B7C" w:rsidP="00C26B7C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 w:rsidRPr="00F0253A">
                      <w:rPr>
                        <w:b/>
                        <w:sz w:val="32"/>
                        <w:szCs w:val="32"/>
                      </w:rPr>
                      <w:t>A</w:t>
                    </w:r>
                    <w:r w:rsidR="006B7642">
                      <w:rPr>
                        <w:b/>
                        <w:sz w:val="32"/>
                        <w:szCs w:val="32"/>
                      </w:rPr>
                      <w:t xml:space="preserve">valiação Pratica </w:t>
                    </w:r>
                  </w:p>
                </w:txbxContent>
              </v:textbox>
            </v:rect>
          </w:pict>
        </mc:Fallback>
      </mc:AlternateContent>
    </w:r>
  </w:p>
  <w:p w14:paraId="7C69C463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68C54F82" wp14:editId="748815A0">
              <wp:simplePos x="0" y="0"/>
              <wp:positionH relativeFrom="column">
                <wp:posOffset>4674870</wp:posOffset>
              </wp:positionH>
              <wp:positionV relativeFrom="paragraph">
                <wp:posOffset>35560</wp:posOffset>
              </wp:positionV>
              <wp:extent cx="1673225" cy="323215"/>
              <wp:effectExtent l="0" t="0" r="22225" b="19685"/>
              <wp:wrapNone/>
              <wp:docPr id="15" name="Rectangl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88E2C92" w14:textId="77777777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C54F82" id="Rectangle 63" o:spid="_x0000_s1032" style="position:absolute;left:0;text-align:left;margin-left:368.1pt;margin-top:2.8pt;width:131.75pt;height:25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" filled="f" strokeweight="1.5pt">
              <v:textbox>
                <w:txbxContent>
                  <w:p w14:paraId="688E2C92" w14:textId="77777777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009FF365" w14:textId="77777777" w:rsidR="00C26B7C" w:rsidRDefault="00C26B7C" w:rsidP="00C26B7C">
    <w:pPr>
      <w:tabs>
        <w:tab w:val="left" w:pos="4144"/>
      </w:tabs>
    </w:pPr>
  </w:p>
  <w:p w14:paraId="13490CB0" w14:textId="77777777" w:rsidR="00C26B7C" w:rsidRDefault="00C26B7C" w:rsidP="00C26B7C">
    <w:pPr>
      <w:tabs>
        <w:tab w:val="left" w:pos="414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826176" behindDoc="0" locked="0" layoutInCell="1" allowOverlap="1" wp14:anchorId="23B28E71" wp14:editId="140F4D82">
              <wp:simplePos x="0" y="0"/>
              <wp:positionH relativeFrom="column">
                <wp:posOffset>-96520</wp:posOffset>
              </wp:positionH>
              <wp:positionV relativeFrom="paragraph">
                <wp:posOffset>93980</wp:posOffset>
              </wp:positionV>
              <wp:extent cx="6447790" cy="0"/>
              <wp:effectExtent l="0" t="0" r="0" b="0"/>
              <wp:wrapNone/>
              <wp:docPr id="16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37F83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9" o:spid="_x0000_s1026" type="#_x0000_t32" style="position:absolute;margin-left:-7.6pt;margin-top:7.4pt;width:507.7pt;height:0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" strokeweight="1.5pt"/>
          </w:pict>
        </mc:Fallback>
      </mc:AlternateContent>
    </w:r>
  </w:p>
  <w:p w14:paraId="747868BE" w14:textId="77777777" w:rsidR="00C26B7C" w:rsidRDefault="00C26B7C" w:rsidP="00C26B7C">
    <w:pPr>
      <w:rPr>
        <w:b/>
      </w:rPr>
    </w:pPr>
    <w:r w:rsidRPr="005B6B74">
      <w:rPr>
        <w:b/>
        <w:u w:val="single"/>
      </w:rPr>
      <w:t>INSTRUÇÕES</w:t>
    </w:r>
    <w:r>
      <w:rPr>
        <w:b/>
      </w:rPr>
      <w:t>:</w:t>
    </w:r>
  </w:p>
  <w:p w14:paraId="4A573E31" w14:textId="77777777" w:rsidR="00C26B7C" w:rsidRPr="008319AD" w:rsidRDefault="00C26B7C" w:rsidP="00C26B7C">
    <w:pPr>
      <w:rPr>
        <w:b/>
        <w:sz w:val="16"/>
        <w:szCs w:val="16"/>
      </w:rPr>
    </w:pPr>
  </w:p>
  <w:p w14:paraId="0FF9B518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0419FB">
      <w:rPr>
        <w:b/>
        <w:sz w:val="22"/>
        <w:szCs w:val="22"/>
      </w:rPr>
      <w:t xml:space="preserve">Esta </w:t>
    </w:r>
    <w:r>
      <w:rPr>
        <w:b/>
        <w:sz w:val="22"/>
        <w:szCs w:val="22"/>
      </w:rPr>
      <w:t xml:space="preserve">Avaliação </w:t>
    </w:r>
    <w:r w:rsidRPr="000419FB">
      <w:rPr>
        <w:b/>
        <w:sz w:val="22"/>
        <w:szCs w:val="22"/>
      </w:rPr>
      <w:t xml:space="preserve">contém </w:t>
    </w:r>
    <w:r w:rsidR="004531A8">
      <w:rPr>
        <w:b/>
        <w:sz w:val="22"/>
        <w:szCs w:val="22"/>
      </w:rPr>
      <w:t>1</w:t>
    </w:r>
    <w:r w:rsidR="009C6BF4">
      <w:rPr>
        <w:b/>
        <w:sz w:val="22"/>
        <w:szCs w:val="22"/>
      </w:rPr>
      <w:t xml:space="preserve"> </w:t>
    </w:r>
    <w:r w:rsidRPr="000419FB">
      <w:rPr>
        <w:b/>
        <w:sz w:val="22"/>
        <w:szCs w:val="22"/>
      </w:rPr>
      <w:t>(</w:t>
    </w:r>
    <w:r w:rsidR="004531A8">
      <w:rPr>
        <w:b/>
        <w:sz w:val="22"/>
        <w:szCs w:val="22"/>
      </w:rPr>
      <w:t>uma</w:t>
    </w:r>
    <w:r w:rsidRPr="000419FB">
      <w:rPr>
        <w:b/>
        <w:sz w:val="22"/>
        <w:szCs w:val="22"/>
      </w:rPr>
      <w:t>) quest</w:t>
    </w:r>
    <w:r w:rsidR="004531A8">
      <w:rPr>
        <w:b/>
        <w:sz w:val="22"/>
        <w:szCs w:val="22"/>
      </w:rPr>
      <w:t>ão</w:t>
    </w:r>
    <w:r>
      <w:rPr>
        <w:b/>
        <w:sz w:val="22"/>
        <w:szCs w:val="22"/>
      </w:rPr>
      <w:t>, totalizando 10 (dez) pontos</w:t>
    </w:r>
    <w:r w:rsidR="00F0253A">
      <w:rPr>
        <w:b/>
        <w:sz w:val="22"/>
        <w:szCs w:val="22"/>
      </w:rPr>
      <w:t>;</w:t>
    </w:r>
  </w:p>
  <w:p w14:paraId="79A524A5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Baixe o arquivo dispon</w:t>
    </w:r>
    <w:r w:rsidR="009C6BF4">
      <w:rPr>
        <w:b/>
        <w:sz w:val="22"/>
        <w:szCs w:val="22"/>
      </w:rPr>
      <w:t>ível com a Atividade Pratica</w:t>
    </w:r>
    <w:r w:rsidR="00F0253A">
      <w:rPr>
        <w:b/>
        <w:sz w:val="22"/>
        <w:szCs w:val="22"/>
      </w:rPr>
      <w:t>;</w:t>
    </w:r>
  </w:p>
  <w:p w14:paraId="4F7BC05B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Você deve preencher dos dados no Cabeçalho para sua identificação</w:t>
    </w:r>
    <w:r w:rsidR="00F0253A">
      <w:rPr>
        <w:b/>
        <w:sz w:val="22"/>
        <w:szCs w:val="22"/>
      </w:rPr>
      <w:t>:</w:t>
    </w:r>
    <w:r>
      <w:rPr>
        <w:b/>
        <w:sz w:val="22"/>
        <w:szCs w:val="22"/>
      </w:rPr>
      <w:t xml:space="preserve"> </w:t>
    </w:r>
  </w:p>
  <w:p w14:paraId="598F4AFC" w14:textId="77777777" w:rsidR="00C26B7C" w:rsidRDefault="00C26B7C" w:rsidP="00C26B7C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Nome / Data de entrega</w:t>
    </w:r>
    <w:r w:rsidR="005353DE">
      <w:rPr>
        <w:b/>
        <w:sz w:val="22"/>
        <w:szCs w:val="22"/>
      </w:rPr>
      <w:t>.</w:t>
    </w:r>
  </w:p>
  <w:p w14:paraId="693C7CE9" w14:textId="77777777" w:rsidR="00C26B7C" w:rsidRPr="000419F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As respostas devem ser digitadas abaixo de cada pergunta</w:t>
    </w:r>
    <w:r w:rsidR="00F0253A">
      <w:rPr>
        <w:b/>
        <w:sz w:val="22"/>
        <w:szCs w:val="22"/>
      </w:rPr>
      <w:t>;</w:t>
    </w:r>
  </w:p>
  <w:p w14:paraId="5090EEE7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590CBB">
      <w:rPr>
        <w:b/>
        <w:sz w:val="22"/>
        <w:szCs w:val="22"/>
      </w:rPr>
      <w:t xml:space="preserve">Ao terminar </w:t>
    </w:r>
    <w:r>
      <w:rPr>
        <w:b/>
        <w:sz w:val="22"/>
        <w:szCs w:val="22"/>
      </w:rPr>
      <w:t>grave o arquivo com o nome Atividade Prática</w:t>
    </w:r>
    <w:r w:rsidR="00F0253A">
      <w:rPr>
        <w:b/>
        <w:sz w:val="22"/>
        <w:szCs w:val="22"/>
      </w:rPr>
      <w:t>;</w:t>
    </w:r>
  </w:p>
  <w:p w14:paraId="632A0236" w14:textId="77777777" w:rsidR="003B6D67" w:rsidRDefault="003B6D67" w:rsidP="003B6D67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 xml:space="preserve">Quando solicitado </w:t>
    </w:r>
  </w:p>
  <w:p w14:paraId="5DA3B9D7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Envio o arquivo pelo sistema no local indicado</w:t>
    </w:r>
    <w:r w:rsidR="00F0253A">
      <w:rPr>
        <w:b/>
        <w:sz w:val="22"/>
        <w:szCs w:val="22"/>
      </w:rPr>
      <w:t>;</w:t>
    </w:r>
  </w:p>
  <w:p w14:paraId="6D1D6058" w14:textId="77777777" w:rsidR="00C26B7C" w:rsidRPr="00590CB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Em caso de dúvidas consulte o seu Tutor</w:t>
    </w:r>
    <w:r w:rsidR="00F0253A">
      <w:rPr>
        <w:b/>
        <w:sz w:val="22"/>
        <w:szCs w:val="22"/>
      </w:rPr>
      <w:t>.</w:t>
    </w:r>
  </w:p>
  <w:p w14:paraId="1B05F7BF" w14:textId="77777777" w:rsidR="00C26B7C" w:rsidRDefault="00C26B7C" w:rsidP="00C26B7C">
    <w:r w:rsidRPr="001F7F4D">
      <w:rPr>
        <w:bCs/>
        <w:noProof/>
        <w:color w:val="333333"/>
        <w:sz w:val="20"/>
      </w:rPr>
      <mc:AlternateContent>
        <mc:Choice Requires="wps">
          <w:drawing>
            <wp:anchor distT="0" distB="0" distL="114300" distR="114300" simplePos="0" relativeHeight="251863040" behindDoc="0" locked="0" layoutInCell="1" allowOverlap="1" wp14:anchorId="2A1D4081" wp14:editId="3F406B42">
              <wp:simplePos x="0" y="0"/>
              <wp:positionH relativeFrom="column">
                <wp:posOffset>-111760</wp:posOffset>
              </wp:positionH>
              <wp:positionV relativeFrom="paragraph">
                <wp:posOffset>142875</wp:posOffset>
              </wp:positionV>
              <wp:extent cx="6447790" cy="0"/>
              <wp:effectExtent l="13970" t="14605" r="15240" b="13970"/>
              <wp:wrapNone/>
              <wp:docPr id="17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873703" id="AutoShape 65" o:spid="_x0000_s1026" type="#_x0000_t32" style="position:absolute;margin-left:-8.8pt;margin-top:11.25pt;width:507.7pt;height: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" strokeweight="1.5pt"/>
          </w:pict>
        </mc:Fallback>
      </mc:AlternateContent>
    </w:r>
  </w:p>
  <w:p w14:paraId="4EFE23E4" w14:textId="77777777" w:rsidR="00C26B7C" w:rsidRDefault="00C26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8D0"/>
    <w:multiLevelType w:val="hybridMultilevel"/>
    <w:tmpl w:val="7CCAB734"/>
    <w:lvl w:ilvl="0" w:tplc="7CB46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A65D0"/>
    <w:multiLevelType w:val="hybridMultilevel"/>
    <w:tmpl w:val="B400E1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911C5"/>
    <w:multiLevelType w:val="hybridMultilevel"/>
    <w:tmpl w:val="6352D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95DFB"/>
    <w:multiLevelType w:val="hybridMultilevel"/>
    <w:tmpl w:val="81B47F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94F33"/>
    <w:multiLevelType w:val="multilevel"/>
    <w:tmpl w:val="18C46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D5374B"/>
    <w:multiLevelType w:val="hybridMultilevel"/>
    <w:tmpl w:val="E85487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E7FC9"/>
    <w:multiLevelType w:val="hybridMultilevel"/>
    <w:tmpl w:val="128CD2DC"/>
    <w:lvl w:ilvl="0" w:tplc="9296FB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963C8"/>
    <w:multiLevelType w:val="hybridMultilevel"/>
    <w:tmpl w:val="7ED8B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370B5"/>
    <w:multiLevelType w:val="hybridMultilevel"/>
    <w:tmpl w:val="C53645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0710C"/>
    <w:multiLevelType w:val="hybridMultilevel"/>
    <w:tmpl w:val="4698905E"/>
    <w:lvl w:ilvl="0" w:tplc="D062C7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0C0FA6"/>
    <w:multiLevelType w:val="hybridMultilevel"/>
    <w:tmpl w:val="6C0EAF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23CFE"/>
    <w:multiLevelType w:val="hybridMultilevel"/>
    <w:tmpl w:val="3F6C5CE2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B52E7"/>
    <w:multiLevelType w:val="hybridMultilevel"/>
    <w:tmpl w:val="93640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27DC3"/>
    <w:multiLevelType w:val="hybridMultilevel"/>
    <w:tmpl w:val="F7C02D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06A6A"/>
    <w:multiLevelType w:val="hybridMultilevel"/>
    <w:tmpl w:val="5632288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A366ADD"/>
    <w:multiLevelType w:val="hybridMultilevel"/>
    <w:tmpl w:val="E938972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A4F1EC6"/>
    <w:multiLevelType w:val="hybridMultilevel"/>
    <w:tmpl w:val="4D06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A17D0"/>
    <w:multiLevelType w:val="hybridMultilevel"/>
    <w:tmpl w:val="2648E7C4"/>
    <w:lvl w:ilvl="0" w:tplc="26C499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41200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B61CEE"/>
    <w:multiLevelType w:val="hybridMultilevel"/>
    <w:tmpl w:val="13144E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643E96"/>
    <w:multiLevelType w:val="multilevel"/>
    <w:tmpl w:val="8C7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A96C67"/>
    <w:multiLevelType w:val="hybridMultilevel"/>
    <w:tmpl w:val="540246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A1843"/>
    <w:multiLevelType w:val="multilevel"/>
    <w:tmpl w:val="112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E617B7"/>
    <w:multiLevelType w:val="hybridMultilevel"/>
    <w:tmpl w:val="B860E9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8E47E1"/>
    <w:multiLevelType w:val="hybridMultilevel"/>
    <w:tmpl w:val="F7DEAE7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874140E"/>
    <w:multiLevelType w:val="multilevel"/>
    <w:tmpl w:val="0616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BE0881"/>
    <w:multiLevelType w:val="hybridMultilevel"/>
    <w:tmpl w:val="C644A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6819F8"/>
    <w:multiLevelType w:val="hybridMultilevel"/>
    <w:tmpl w:val="F4D07E82"/>
    <w:lvl w:ilvl="0" w:tplc="4A645B24">
      <w:start w:val="1"/>
      <w:numFmt w:val="decimal"/>
      <w:lvlText w:val="%1)"/>
      <w:lvlJc w:val="left"/>
      <w:pPr>
        <w:ind w:left="577" w:hanging="435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5E8676EB"/>
    <w:multiLevelType w:val="hybridMultilevel"/>
    <w:tmpl w:val="F3C0D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F01FD4"/>
    <w:multiLevelType w:val="hybridMultilevel"/>
    <w:tmpl w:val="73A60D2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3782E43"/>
    <w:multiLevelType w:val="hybridMultilevel"/>
    <w:tmpl w:val="5AF871AA"/>
    <w:lvl w:ilvl="0" w:tplc="313A0D0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4F3B15"/>
    <w:multiLevelType w:val="hybridMultilevel"/>
    <w:tmpl w:val="C0946C2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A07696E"/>
    <w:multiLevelType w:val="hybridMultilevel"/>
    <w:tmpl w:val="6C7C44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A452430"/>
    <w:multiLevelType w:val="hybridMultilevel"/>
    <w:tmpl w:val="71C27A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B52295"/>
    <w:multiLevelType w:val="multilevel"/>
    <w:tmpl w:val="AFE4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C14463"/>
    <w:multiLevelType w:val="hybridMultilevel"/>
    <w:tmpl w:val="FC40E8F8"/>
    <w:lvl w:ilvl="0" w:tplc="0AFE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865748"/>
    <w:multiLevelType w:val="hybridMultilevel"/>
    <w:tmpl w:val="89F04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714CF1"/>
    <w:multiLevelType w:val="hybridMultilevel"/>
    <w:tmpl w:val="C44AF5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859099">
    <w:abstractNumId w:val="22"/>
  </w:num>
  <w:num w:numId="2" w16cid:durableId="359087135">
    <w:abstractNumId w:val="30"/>
  </w:num>
  <w:num w:numId="3" w16cid:durableId="1161191505">
    <w:abstractNumId w:val="24"/>
  </w:num>
  <w:num w:numId="4" w16cid:durableId="248586066">
    <w:abstractNumId w:val="31"/>
  </w:num>
  <w:num w:numId="5" w16cid:durableId="638462688">
    <w:abstractNumId w:val="15"/>
  </w:num>
  <w:num w:numId="6" w16cid:durableId="932279006">
    <w:abstractNumId w:val="32"/>
  </w:num>
  <w:num w:numId="7" w16cid:durableId="1555652971">
    <w:abstractNumId w:val="2"/>
  </w:num>
  <w:num w:numId="8" w16cid:durableId="382873781">
    <w:abstractNumId w:val="16"/>
  </w:num>
  <w:num w:numId="9" w16cid:durableId="16127494">
    <w:abstractNumId w:val="26"/>
  </w:num>
  <w:num w:numId="10" w16cid:durableId="1759904829">
    <w:abstractNumId w:val="29"/>
  </w:num>
  <w:num w:numId="11" w16cid:durableId="1083065361">
    <w:abstractNumId w:val="5"/>
  </w:num>
  <w:num w:numId="12" w16cid:durableId="1749886249">
    <w:abstractNumId w:val="3"/>
  </w:num>
  <w:num w:numId="13" w16cid:durableId="1215124231">
    <w:abstractNumId w:val="35"/>
  </w:num>
  <w:num w:numId="14" w16cid:durableId="93717722">
    <w:abstractNumId w:val="1"/>
  </w:num>
  <w:num w:numId="15" w16cid:durableId="756288533">
    <w:abstractNumId w:val="21"/>
  </w:num>
  <w:num w:numId="16" w16cid:durableId="1907833271">
    <w:abstractNumId w:val="19"/>
  </w:num>
  <w:num w:numId="17" w16cid:durableId="634019745">
    <w:abstractNumId w:val="11"/>
  </w:num>
  <w:num w:numId="18" w16cid:durableId="57673267">
    <w:abstractNumId w:val="36"/>
  </w:num>
  <w:num w:numId="19" w16cid:durableId="870922631">
    <w:abstractNumId w:val="0"/>
  </w:num>
  <w:num w:numId="20" w16cid:durableId="846142296">
    <w:abstractNumId w:val="6"/>
  </w:num>
  <w:num w:numId="21" w16cid:durableId="853957436">
    <w:abstractNumId w:val="9"/>
  </w:num>
  <w:num w:numId="22" w16cid:durableId="1755668983">
    <w:abstractNumId w:val="33"/>
  </w:num>
  <w:num w:numId="23" w16cid:durableId="109906089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30030848">
    <w:abstractNumId w:val="8"/>
  </w:num>
  <w:num w:numId="25" w16cid:durableId="119692869">
    <w:abstractNumId w:val="17"/>
  </w:num>
  <w:num w:numId="26" w16cid:durableId="681130992">
    <w:abstractNumId w:val="14"/>
  </w:num>
  <w:num w:numId="27" w16cid:durableId="1420784584">
    <w:abstractNumId w:val="28"/>
  </w:num>
  <w:num w:numId="28" w16cid:durableId="342900286">
    <w:abstractNumId w:val="7"/>
  </w:num>
  <w:num w:numId="29" w16cid:durableId="280890939">
    <w:abstractNumId w:val="13"/>
  </w:num>
  <w:num w:numId="30" w16cid:durableId="653605698">
    <w:abstractNumId w:val="37"/>
  </w:num>
  <w:num w:numId="31" w16cid:durableId="916868271">
    <w:abstractNumId w:val="20"/>
  </w:num>
  <w:num w:numId="32" w16cid:durableId="1490250924">
    <w:abstractNumId w:val="23"/>
  </w:num>
  <w:num w:numId="33" w16cid:durableId="688221524">
    <w:abstractNumId w:val="12"/>
  </w:num>
  <w:num w:numId="34" w16cid:durableId="1907690787">
    <w:abstractNumId w:val="10"/>
  </w:num>
  <w:num w:numId="35" w16cid:durableId="53164342">
    <w:abstractNumId w:val="18"/>
  </w:num>
  <w:num w:numId="36" w16cid:durableId="1294676711">
    <w:abstractNumId w:val="34"/>
  </w:num>
  <w:num w:numId="37" w16cid:durableId="1617522120">
    <w:abstractNumId w:val="25"/>
  </w:num>
  <w:num w:numId="38" w16cid:durableId="338894178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82D"/>
    <w:rsid w:val="00001A54"/>
    <w:rsid w:val="0001103F"/>
    <w:rsid w:val="00015557"/>
    <w:rsid w:val="00020277"/>
    <w:rsid w:val="0002455B"/>
    <w:rsid w:val="00027208"/>
    <w:rsid w:val="00033219"/>
    <w:rsid w:val="00034591"/>
    <w:rsid w:val="000351B1"/>
    <w:rsid w:val="00035F88"/>
    <w:rsid w:val="000419FB"/>
    <w:rsid w:val="000606D2"/>
    <w:rsid w:val="00062460"/>
    <w:rsid w:val="00065AB6"/>
    <w:rsid w:val="000678AA"/>
    <w:rsid w:val="00067DEB"/>
    <w:rsid w:val="00070928"/>
    <w:rsid w:val="00077EEF"/>
    <w:rsid w:val="0008382E"/>
    <w:rsid w:val="00097201"/>
    <w:rsid w:val="000B1C2A"/>
    <w:rsid w:val="000C21DA"/>
    <w:rsid w:val="000C645A"/>
    <w:rsid w:val="000D0284"/>
    <w:rsid w:val="000E107A"/>
    <w:rsid w:val="000E37A3"/>
    <w:rsid w:val="000E7897"/>
    <w:rsid w:val="000E7C0D"/>
    <w:rsid w:val="00112539"/>
    <w:rsid w:val="001140D9"/>
    <w:rsid w:val="00115426"/>
    <w:rsid w:val="001170C3"/>
    <w:rsid w:val="0013616F"/>
    <w:rsid w:val="001375F7"/>
    <w:rsid w:val="0014798B"/>
    <w:rsid w:val="00150EBF"/>
    <w:rsid w:val="00151558"/>
    <w:rsid w:val="00153770"/>
    <w:rsid w:val="0016378A"/>
    <w:rsid w:val="00170424"/>
    <w:rsid w:val="00173436"/>
    <w:rsid w:val="001742AE"/>
    <w:rsid w:val="0019563B"/>
    <w:rsid w:val="001A4513"/>
    <w:rsid w:val="001B21DD"/>
    <w:rsid w:val="001B561F"/>
    <w:rsid w:val="001C1730"/>
    <w:rsid w:val="001C6852"/>
    <w:rsid w:val="001D6ECD"/>
    <w:rsid w:val="001D7EE0"/>
    <w:rsid w:val="001E4359"/>
    <w:rsid w:val="001E7131"/>
    <w:rsid w:val="001F0314"/>
    <w:rsid w:val="001F7F4D"/>
    <w:rsid w:val="0020449B"/>
    <w:rsid w:val="00205699"/>
    <w:rsid w:val="00207B32"/>
    <w:rsid w:val="00227875"/>
    <w:rsid w:val="00227B07"/>
    <w:rsid w:val="00231591"/>
    <w:rsid w:val="00241B3C"/>
    <w:rsid w:val="00246CF6"/>
    <w:rsid w:val="00251EB8"/>
    <w:rsid w:val="00257DDD"/>
    <w:rsid w:val="00260B57"/>
    <w:rsid w:val="002737DF"/>
    <w:rsid w:val="00273FF0"/>
    <w:rsid w:val="00296677"/>
    <w:rsid w:val="002A502F"/>
    <w:rsid w:val="002A7536"/>
    <w:rsid w:val="002B3CA8"/>
    <w:rsid w:val="002C2473"/>
    <w:rsid w:val="002C3E78"/>
    <w:rsid w:val="002C79BA"/>
    <w:rsid w:val="002D4461"/>
    <w:rsid w:val="002D53A9"/>
    <w:rsid w:val="002D5FD1"/>
    <w:rsid w:val="002E4A17"/>
    <w:rsid w:val="002E7C55"/>
    <w:rsid w:val="0030369F"/>
    <w:rsid w:val="00304F25"/>
    <w:rsid w:val="00306B02"/>
    <w:rsid w:val="00314175"/>
    <w:rsid w:val="00321E1A"/>
    <w:rsid w:val="003339CB"/>
    <w:rsid w:val="00351131"/>
    <w:rsid w:val="003548A9"/>
    <w:rsid w:val="003640EC"/>
    <w:rsid w:val="00365887"/>
    <w:rsid w:val="003844F5"/>
    <w:rsid w:val="00384ACA"/>
    <w:rsid w:val="0039777B"/>
    <w:rsid w:val="003A3C73"/>
    <w:rsid w:val="003A7F11"/>
    <w:rsid w:val="003B6D67"/>
    <w:rsid w:val="003C5E80"/>
    <w:rsid w:val="003C6288"/>
    <w:rsid w:val="003C62A0"/>
    <w:rsid w:val="003E2B5B"/>
    <w:rsid w:val="003F0B18"/>
    <w:rsid w:val="003F6975"/>
    <w:rsid w:val="004035EB"/>
    <w:rsid w:val="00404EB0"/>
    <w:rsid w:val="00410C30"/>
    <w:rsid w:val="00412D08"/>
    <w:rsid w:val="0041390B"/>
    <w:rsid w:val="00434F9D"/>
    <w:rsid w:val="00445FA5"/>
    <w:rsid w:val="00447FE2"/>
    <w:rsid w:val="004531A8"/>
    <w:rsid w:val="004633D9"/>
    <w:rsid w:val="00471D46"/>
    <w:rsid w:val="00473195"/>
    <w:rsid w:val="00473A92"/>
    <w:rsid w:val="00477D12"/>
    <w:rsid w:val="004813F2"/>
    <w:rsid w:val="004955BB"/>
    <w:rsid w:val="00496AA9"/>
    <w:rsid w:val="004A2640"/>
    <w:rsid w:val="004A7504"/>
    <w:rsid w:val="004B0E05"/>
    <w:rsid w:val="004B1FEC"/>
    <w:rsid w:val="004C41CB"/>
    <w:rsid w:val="004D0589"/>
    <w:rsid w:val="004D22B1"/>
    <w:rsid w:val="004D28F2"/>
    <w:rsid w:val="004D4745"/>
    <w:rsid w:val="004D5EA4"/>
    <w:rsid w:val="004D7BE6"/>
    <w:rsid w:val="004E2649"/>
    <w:rsid w:val="004E7409"/>
    <w:rsid w:val="004F6698"/>
    <w:rsid w:val="00525C32"/>
    <w:rsid w:val="005319AA"/>
    <w:rsid w:val="005353DE"/>
    <w:rsid w:val="00550ACA"/>
    <w:rsid w:val="00553295"/>
    <w:rsid w:val="00554227"/>
    <w:rsid w:val="00554B34"/>
    <w:rsid w:val="00555DEC"/>
    <w:rsid w:val="00556CCD"/>
    <w:rsid w:val="005646C1"/>
    <w:rsid w:val="00574393"/>
    <w:rsid w:val="005811F3"/>
    <w:rsid w:val="0058427D"/>
    <w:rsid w:val="00590CBB"/>
    <w:rsid w:val="00591288"/>
    <w:rsid w:val="00597C42"/>
    <w:rsid w:val="005A0E5B"/>
    <w:rsid w:val="005A7D06"/>
    <w:rsid w:val="005B2FD2"/>
    <w:rsid w:val="005B32B1"/>
    <w:rsid w:val="005B3A56"/>
    <w:rsid w:val="005B6B74"/>
    <w:rsid w:val="005D2F2D"/>
    <w:rsid w:val="005D705B"/>
    <w:rsid w:val="005E35E6"/>
    <w:rsid w:val="005E60D8"/>
    <w:rsid w:val="00601E09"/>
    <w:rsid w:val="00620197"/>
    <w:rsid w:val="006309A6"/>
    <w:rsid w:val="00640A79"/>
    <w:rsid w:val="006411AA"/>
    <w:rsid w:val="00641357"/>
    <w:rsid w:val="00642328"/>
    <w:rsid w:val="00645FB7"/>
    <w:rsid w:val="006563BD"/>
    <w:rsid w:val="006805AA"/>
    <w:rsid w:val="0068063B"/>
    <w:rsid w:val="006818D8"/>
    <w:rsid w:val="00682979"/>
    <w:rsid w:val="006921F9"/>
    <w:rsid w:val="006A41DB"/>
    <w:rsid w:val="006B7642"/>
    <w:rsid w:val="006C0ED4"/>
    <w:rsid w:val="006C305C"/>
    <w:rsid w:val="006C5E93"/>
    <w:rsid w:val="006D27BA"/>
    <w:rsid w:val="006E3287"/>
    <w:rsid w:val="006E67F2"/>
    <w:rsid w:val="006F64C2"/>
    <w:rsid w:val="007129FE"/>
    <w:rsid w:val="00713EB5"/>
    <w:rsid w:val="00725E70"/>
    <w:rsid w:val="00730CC9"/>
    <w:rsid w:val="00741E4C"/>
    <w:rsid w:val="007441EF"/>
    <w:rsid w:val="00745DE1"/>
    <w:rsid w:val="00783C78"/>
    <w:rsid w:val="00785125"/>
    <w:rsid w:val="00787BE1"/>
    <w:rsid w:val="007A006D"/>
    <w:rsid w:val="007A7A94"/>
    <w:rsid w:val="007C2FE9"/>
    <w:rsid w:val="007C321A"/>
    <w:rsid w:val="007C484C"/>
    <w:rsid w:val="007C67CB"/>
    <w:rsid w:val="007D6D8D"/>
    <w:rsid w:val="007E46B6"/>
    <w:rsid w:val="00800575"/>
    <w:rsid w:val="008039A3"/>
    <w:rsid w:val="00805B62"/>
    <w:rsid w:val="00813417"/>
    <w:rsid w:val="00813435"/>
    <w:rsid w:val="00820C5B"/>
    <w:rsid w:val="00823E4C"/>
    <w:rsid w:val="008319AD"/>
    <w:rsid w:val="008371BB"/>
    <w:rsid w:val="008403D8"/>
    <w:rsid w:val="00853936"/>
    <w:rsid w:val="00856984"/>
    <w:rsid w:val="0087389B"/>
    <w:rsid w:val="00875C1C"/>
    <w:rsid w:val="0087612B"/>
    <w:rsid w:val="008816F6"/>
    <w:rsid w:val="00894BB7"/>
    <w:rsid w:val="008B08D3"/>
    <w:rsid w:val="008C020B"/>
    <w:rsid w:val="008C4FB9"/>
    <w:rsid w:val="008D7F5D"/>
    <w:rsid w:val="008F14F4"/>
    <w:rsid w:val="008F3550"/>
    <w:rsid w:val="00902103"/>
    <w:rsid w:val="00906C66"/>
    <w:rsid w:val="00913A41"/>
    <w:rsid w:val="009148CC"/>
    <w:rsid w:val="009176B2"/>
    <w:rsid w:val="00920FAC"/>
    <w:rsid w:val="0094421A"/>
    <w:rsid w:val="00944620"/>
    <w:rsid w:val="0094519A"/>
    <w:rsid w:val="0095235F"/>
    <w:rsid w:val="00955947"/>
    <w:rsid w:val="00972E18"/>
    <w:rsid w:val="00975860"/>
    <w:rsid w:val="00976834"/>
    <w:rsid w:val="009856E1"/>
    <w:rsid w:val="00993BB2"/>
    <w:rsid w:val="009979E4"/>
    <w:rsid w:val="009A50E3"/>
    <w:rsid w:val="009A57E2"/>
    <w:rsid w:val="009B4FC2"/>
    <w:rsid w:val="009C6BF4"/>
    <w:rsid w:val="009D39B2"/>
    <w:rsid w:val="009D6B82"/>
    <w:rsid w:val="009E079E"/>
    <w:rsid w:val="009F43CF"/>
    <w:rsid w:val="00A067DD"/>
    <w:rsid w:val="00A10C2F"/>
    <w:rsid w:val="00A11518"/>
    <w:rsid w:val="00A12A9D"/>
    <w:rsid w:val="00A2557B"/>
    <w:rsid w:val="00A2697F"/>
    <w:rsid w:val="00A2799D"/>
    <w:rsid w:val="00A37FF1"/>
    <w:rsid w:val="00A432F1"/>
    <w:rsid w:val="00A54D1A"/>
    <w:rsid w:val="00A67054"/>
    <w:rsid w:val="00A725A1"/>
    <w:rsid w:val="00A801AD"/>
    <w:rsid w:val="00A80840"/>
    <w:rsid w:val="00A81863"/>
    <w:rsid w:val="00A82C59"/>
    <w:rsid w:val="00AA0946"/>
    <w:rsid w:val="00AA5126"/>
    <w:rsid w:val="00AA59BC"/>
    <w:rsid w:val="00AB224F"/>
    <w:rsid w:val="00AE2AEC"/>
    <w:rsid w:val="00AE67F6"/>
    <w:rsid w:val="00AF3E4E"/>
    <w:rsid w:val="00AF49C9"/>
    <w:rsid w:val="00B13780"/>
    <w:rsid w:val="00B422D2"/>
    <w:rsid w:val="00B44CF5"/>
    <w:rsid w:val="00B45F86"/>
    <w:rsid w:val="00B476A9"/>
    <w:rsid w:val="00B56B93"/>
    <w:rsid w:val="00B76588"/>
    <w:rsid w:val="00B803C0"/>
    <w:rsid w:val="00B84EC9"/>
    <w:rsid w:val="00B931C3"/>
    <w:rsid w:val="00B95358"/>
    <w:rsid w:val="00BA0396"/>
    <w:rsid w:val="00BA3B50"/>
    <w:rsid w:val="00BA632E"/>
    <w:rsid w:val="00BB1317"/>
    <w:rsid w:val="00BB279F"/>
    <w:rsid w:val="00BC24C9"/>
    <w:rsid w:val="00BC5D82"/>
    <w:rsid w:val="00BD1C00"/>
    <w:rsid w:val="00BD2400"/>
    <w:rsid w:val="00BD79F9"/>
    <w:rsid w:val="00BF132E"/>
    <w:rsid w:val="00BF14B6"/>
    <w:rsid w:val="00BF562A"/>
    <w:rsid w:val="00BF7D66"/>
    <w:rsid w:val="00C01447"/>
    <w:rsid w:val="00C073FC"/>
    <w:rsid w:val="00C10615"/>
    <w:rsid w:val="00C16352"/>
    <w:rsid w:val="00C17CEB"/>
    <w:rsid w:val="00C21A19"/>
    <w:rsid w:val="00C2462F"/>
    <w:rsid w:val="00C26B7C"/>
    <w:rsid w:val="00C32114"/>
    <w:rsid w:val="00C32DDA"/>
    <w:rsid w:val="00C34108"/>
    <w:rsid w:val="00C34689"/>
    <w:rsid w:val="00C37562"/>
    <w:rsid w:val="00C453F4"/>
    <w:rsid w:val="00C47C17"/>
    <w:rsid w:val="00C63234"/>
    <w:rsid w:val="00C73562"/>
    <w:rsid w:val="00CA47EB"/>
    <w:rsid w:val="00CB1C1E"/>
    <w:rsid w:val="00CB4162"/>
    <w:rsid w:val="00CB7086"/>
    <w:rsid w:val="00CC1B0E"/>
    <w:rsid w:val="00CC7511"/>
    <w:rsid w:val="00CD024C"/>
    <w:rsid w:val="00CE33F6"/>
    <w:rsid w:val="00CE7D05"/>
    <w:rsid w:val="00CF7EB0"/>
    <w:rsid w:val="00D04C10"/>
    <w:rsid w:val="00D06633"/>
    <w:rsid w:val="00D1206C"/>
    <w:rsid w:val="00D33D45"/>
    <w:rsid w:val="00D47489"/>
    <w:rsid w:val="00D517D8"/>
    <w:rsid w:val="00D5646B"/>
    <w:rsid w:val="00D62DF5"/>
    <w:rsid w:val="00D657B4"/>
    <w:rsid w:val="00D71646"/>
    <w:rsid w:val="00D75B40"/>
    <w:rsid w:val="00D90F51"/>
    <w:rsid w:val="00D96516"/>
    <w:rsid w:val="00D96DBC"/>
    <w:rsid w:val="00DA12F1"/>
    <w:rsid w:val="00DB1F89"/>
    <w:rsid w:val="00DB54A2"/>
    <w:rsid w:val="00DB6454"/>
    <w:rsid w:val="00DD2B66"/>
    <w:rsid w:val="00DD7A71"/>
    <w:rsid w:val="00DE09E1"/>
    <w:rsid w:val="00DE1CE8"/>
    <w:rsid w:val="00DF1705"/>
    <w:rsid w:val="00E24BB4"/>
    <w:rsid w:val="00E3285B"/>
    <w:rsid w:val="00E36535"/>
    <w:rsid w:val="00E40E21"/>
    <w:rsid w:val="00E43808"/>
    <w:rsid w:val="00E51B51"/>
    <w:rsid w:val="00E5335F"/>
    <w:rsid w:val="00E63D7F"/>
    <w:rsid w:val="00E729B0"/>
    <w:rsid w:val="00E7797F"/>
    <w:rsid w:val="00E804CA"/>
    <w:rsid w:val="00E80F87"/>
    <w:rsid w:val="00E83844"/>
    <w:rsid w:val="00E87D21"/>
    <w:rsid w:val="00EA1CA2"/>
    <w:rsid w:val="00EA1F44"/>
    <w:rsid w:val="00EA54B2"/>
    <w:rsid w:val="00EA592F"/>
    <w:rsid w:val="00EA7DD1"/>
    <w:rsid w:val="00EB263A"/>
    <w:rsid w:val="00EB26D4"/>
    <w:rsid w:val="00EB47B7"/>
    <w:rsid w:val="00EC7EA3"/>
    <w:rsid w:val="00ED48D1"/>
    <w:rsid w:val="00ED74F9"/>
    <w:rsid w:val="00ED7B98"/>
    <w:rsid w:val="00EE2E68"/>
    <w:rsid w:val="00EF062E"/>
    <w:rsid w:val="00EF2D8E"/>
    <w:rsid w:val="00EF71A9"/>
    <w:rsid w:val="00F0253A"/>
    <w:rsid w:val="00F07AE7"/>
    <w:rsid w:val="00F13620"/>
    <w:rsid w:val="00F26AF0"/>
    <w:rsid w:val="00F40D4E"/>
    <w:rsid w:val="00F42B91"/>
    <w:rsid w:val="00F529AC"/>
    <w:rsid w:val="00F65FDC"/>
    <w:rsid w:val="00F672B8"/>
    <w:rsid w:val="00F71FF1"/>
    <w:rsid w:val="00F82E4A"/>
    <w:rsid w:val="00F830F2"/>
    <w:rsid w:val="00F8382D"/>
    <w:rsid w:val="00FA0A6A"/>
    <w:rsid w:val="00FA465F"/>
    <w:rsid w:val="00FA4BBF"/>
    <w:rsid w:val="00FD1A75"/>
    <w:rsid w:val="00FE7A14"/>
    <w:rsid w:val="00FF1F17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."/>
  <w:listSeparator w:val=","/>
  <w14:docId w14:val="1911A89B"/>
  <w15:docId w15:val="{DB7C8A2C-38CD-4C72-8E4E-EA1F4157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D12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77D12"/>
    <w:pPr>
      <w:keepNext/>
      <w:spacing w:before="240" w:after="60"/>
      <w:ind w:left="708" w:hanging="708"/>
      <w:outlineLvl w:val="0"/>
    </w:pPr>
    <w:rPr>
      <w:rFonts w:ascii="Bangkok" w:hAnsi="Bangkok"/>
      <w:b/>
      <w:smallCaps/>
      <w:spacing w:val="4"/>
      <w:kern w:val="28"/>
      <w:sz w:val="32"/>
      <w:u w:val="double"/>
    </w:rPr>
  </w:style>
  <w:style w:type="paragraph" w:styleId="Heading2">
    <w:name w:val="heading 2"/>
    <w:basedOn w:val="Normal"/>
    <w:next w:val="Normal"/>
    <w:qFormat/>
    <w:rsid w:val="00477D12"/>
    <w:pPr>
      <w:keepNext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07092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70928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154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3B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cios">
    <w:name w:val="Exercícios"/>
    <w:basedOn w:val="BodyText"/>
    <w:next w:val="BodyText"/>
    <w:autoRedefine/>
    <w:rsid w:val="00477D12"/>
    <w:pPr>
      <w:spacing w:before="240" w:after="0"/>
      <w:jc w:val="center"/>
    </w:pPr>
    <w:rPr>
      <w:rFonts w:ascii="ZapfHumnst Ult BT" w:hAnsi="ZapfHumnst Ult BT"/>
      <w:b/>
      <w:smallCaps/>
      <w:u w:val="words"/>
    </w:rPr>
  </w:style>
  <w:style w:type="paragraph" w:styleId="BodyText">
    <w:name w:val="Body Text"/>
    <w:basedOn w:val="Normal"/>
    <w:rsid w:val="00477D12"/>
    <w:pPr>
      <w:spacing w:after="120"/>
    </w:pPr>
  </w:style>
  <w:style w:type="paragraph" w:styleId="Header">
    <w:name w:val="header"/>
    <w:basedOn w:val="Normal"/>
    <w:link w:val="HeaderChar"/>
    <w:rsid w:val="00477D1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477D12"/>
    <w:pPr>
      <w:tabs>
        <w:tab w:val="center" w:pos="4419"/>
        <w:tab w:val="right" w:pos="8838"/>
      </w:tabs>
    </w:pPr>
  </w:style>
  <w:style w:type="character" w:styleId="CommentReference">
    <w:name w:val="annotation reference"/>
    <w:basedOn w:val="DefaultParagraphFont"/>
    <w:semiHidden/>
    <w:rsid w:val="00477D12"/>
    <w:rPr>
      <w:sz w:val="16"/>
    </w:rPr>
  </w:style>
  <w:style w:type="paragraph" w:styleId="CommentText">
    <w:name w:val="annotation text"/>
    <w:basedOn w:val="Normal"/>
    <w:semiHidden/>
    <w:rsid w:val="00477D12"/>
    <w:rPr>
      <w:sz w:val="20"/>
    </w:rPr>
  </w:style>
  <w:style w:type="character" w:styleId="PageNumber">
    <w:name w:val="page number"/>
    <w:basedOn w:val="DefaultParagraphFont"/>
    <w:rsid w:val="00477D12"/>
  </w:style>
  <w:style w:type="character" w:customStyle="1" w:styleId="HeaderChar">
    <w:name w:val="Header Char"/>
    <w:basedOn w:val="DefaultParagraphFont"/>
    <w:link w:val="Header"/>
    <w:uiPriority w:val="99"/>
    <w:rsid w:val="00A2697F"/>
    <w:rPr>
      <w:sz w:val="24"/>
    </w:rPr>
  </w:style>
  <w:style w:type="table" w:styleId="TableGrid">
    <w:name w:val="Table Grid"/>
    <w:basedOn w:val="TableNormal"/>
    <w:uiPriority w:val="1"/>
    <w:rsid w:val="00A2697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26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97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2697F"/>
    <w:rPr>
      <w:sz w:val="24"/>
    </w:rPr>
  </w:style>
  <w:style w:type="paragraph" w:styleId="BodyText3">
    <w:name w:val="Body Text 3"/>
    <w:basedOn w:val="Normal"/>
    <w:link w:val="BodyText3Char"/>
    <w:rsid w:val="004D5E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5EA4"/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07092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70928"/>
    <w:rPr>
      <w:sz w:val="24"/>
    </w:rPr>
  </w:style>
  <w:style w:type="character" w:customStyle="1" w:styleId="Heading3Char">
    <w:name w:val="Heading 3 Char"/>
    <w:basedOn w:val="DefaultParagraphFont"/>
    <w:link w:val="Heading3"/>
    <w:rsid w:val="0007092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70928"/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306B0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06B02"/>
    <w:rPr>
      <w:sz w:val="24"/>
    </w:rPr>
  </w:style>
  <w:style w:type="paragraph" w:styleId="NormalWeb">
    <w:name w:val="Normal (Web)"/>
    <w:basedOn w:val="Normal"/>
    <w:uiPriority w:val="99"/>
    <w:rsid w:val="00306B02"/>
    <w:pPr>
      <w:spacing w:before="100" w:beforeAutospacing="1" w:after="100" w:afterAutospacing="1"/>
      <w:jc w:val="left"/>
    </w:pPr>
    <w:rPr>
      <w:rFonts w:ascii="Arial Unicode MS" w:eastAsia="Arial Unicode MS" w:hAnsi="Arial Unicode MS" w:cs="Verdana"/>
      <w:color w:val="000000"/>
      <w:szCs w:val="24"/>
    </w:rPr>
  </w:style>
  <w:style w:type="character" w:styleId="Hyperlink">
    <w:name w:val="Hyperlink"/>
    <w:basedOn w:val="DefaultParagraphFont"/>
    <w:rsid w:val="00306B02"/>
    <w:rPr>
      <w:color w:val="0000FF"/>
      <w:u w:val="single"/>
    </w:rPr>
  </w:style>
  <w:style w:type="character" w:customStyle="1" w:styleId="example1">
    <w:name w:val="example1"/>
    <w:basedOn w:val="DefaultParagraphFont"/>
    <w:rsid w:val="00306B02"/>
    <w:rPr>
      <w:rFonts w:ascii="Courier New" w:hAnsi="Courier New" w:cs="Courier New" w:hint="default"/>
      <w:vanish w:val="0"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B803C0"/>
    <w:pPr>
      <w:ind w:left="708"/>
    </w:pPr>
  </w:style>
  <w:style w:type="paragraph" w:styleId="BodyTextIndent3">
    <w:name w:val="Body Text Indent 3"/>
    <w:basedOn w:val="Normal"/>
    <w:link w:val="BodyTextIndent3Char"/>
    <w:rsid w:val="00B803C0"/>
    <w:pPr>
      <w:spacing w:after="120"/>
      <w:ind w:left="283"/>
      <w:jc w:val="lef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803C0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semiHidden/>
    <w:rsid w:val="006563BD"/>
    <w:rPr>
      <w:rFonts w:ascii="Calibri" w:eastAsia="Times New Roman" w:hAnsi="Calibri" w:cs="Times New Roman"/>
      <w:b/>
      <w:bCs/>
      <w:sz w:val="22"/>
      <w:szCs w:val="22"/>
    </w:rPr>
  </w:style>
  <w:style w:type="paragraph" w:styleId="Title">
    <w:name w:val="Title"/>
    <w:basedOn w:val="Normal"/>
    <w:link w:val="TitleChar"/>
    <w:qFormat/>
    <w:rsid w:val="006563BD"/>
    <w:pPr>
      <w:jc w:val="center"/>
    </w:pPr>
    <w:rPr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6563BD"/>
    <w:rPr>
      <w:b/>
      <w:bCs/>
      <w:sz w:val="36"/>
      <w:szCs w:val="24"/>
    </w:rPr>
  </w:style>
  <w:style w:type="paragraph" w:customStyle="1" w:styleId="Pergunta">
    <w:name w:val="Pergunta"/>
    <w:basedOn w:val="Normal"/>
    <w:rsid w:val="004D4745"/>
    <w:pPr>
      <w:widowControl w:val="0"/>
      <w:suppressAutoHyphens/>
      <w:spacing w:before="144" w:after="72" w:line="360" w:lineRule="auto"/>
      <w:jc w:val="left"/>
    </w:pPr>
    <w:rPr>
      <w:rFonts w:ascii="Lucida Grande" w:eastAsia="DejaVu Sans" w:hAnsi="Lucida Grande"/>
      <w:b/>
      <w:kern w:val="1"/>
      <w:sz w:val="20"/>
      <w:szCs w:val="24"/>
    </w:rPr>
  </w:style>
  <w:style w:type="character" w:customStyle="1" w:styleId="apple-converted-space">
    <w:name w:val="apple-converted-space"/>
    <w:basedOn w:val="DefaultParagraphFont"/>
    <w:rsid w:val="00A67054"/>
  </w:style>
  <w:style w:type="character" w:styleId="Strong">
    <w:name w:val="Strong"/>
    <w:basedOn w:val="DefaultParagraphFont"/>
    <w:uiPriority w:val="22"/>
    <w:qFormat/>
    <w:rsid w:val="004D7BE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A0E5B"/>
    <w:rPr>
      <w:color w:val="808080"/>
    </w:rPr>
  </w:style>
  <w:style w:type="character" w:styleId="Emphasis">
    <w:name w:val="Emphasis"/>
    <w:basedOn w:val="DefaultParagraphFont"/>
    <w:uiPriority w:val="20"/>
    <w:qFormat/>
    <w:rsid w:val="00591288"/>
    <w:rPr>
      <w:i/>
      <w:iCs/>
    </w:rPr>
  </w:style>
  <w:style w:type="character" w:customStyle="1" w:styleId="color">
    <w:name w:val="color"/>
    <w:basedOn w:val="DefaultParagraphFont"/>
    <w:rsid w:val="004531A8"/>
  </w:style>
  <w:style w:type="character" w:customStyle="1" w:styleId="imagem">
    <w:name w:val="imagem"/>
    <w:basedOn w:val="DefaultParagraphFont"/>
    <w:rsid w:val="00C2462F"/>
  </w:style>
  <w:style w:type="character" w:customStyle="1" w:styleId="Heading5Char">
    <w:name w:val="Heading 5 Char"/>
    <w:basedOn w:val="DefaultParagraphFont"/>
    <w:link w:val="Heading5"/>
    <w:semiHidden/>
    <w:rsid w:val="00115426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ctxt">
    <w:name w:val="ctxt"/>
    <w:basedOn w:val="Normal"/>
    <w:rsid w:val="009F43CF"/>
    <w:pPr>
      <w:spacing w:before="100" w:beforeAutospacing="1" w:after="100" w:afterAutospacing="1"/>
      <w:jc w:val="left"/>
    </w:pPr>
    <w:rPr>
      <w:szCs w:val="24"/>
    </w:rPr>
  </w:style>
  <w:style w:type="character" w:customStyle="1" w:styleId="sr-only">
    <w:name w:val="sr-only"/>
    <w:basedOn w:val="DefaultParagraphFont"/>
    <w:rsid w:val="001B2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65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6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93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4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0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6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rq.sagah.com.br/uasdinamicas/uploads/layouts/121086081_1556633979bd122bf2921a6764685d857aaa7b551f5d794612.jp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berto%20(Paquito)\Modelos\Modelos%20de%20Provas\Modelo%20de%20prova%20(Folha%20A4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FE580-6A4A-4485-B8BE-F9AD3DC7B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(Folha A4).dot</Template>
  <TotalTime>13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Modelo de prova</vt:lpstr>
      <vt:lpstr>Modelo de prova</vt:lpstr>
    </vt:vector>
  </TitlesOfParts>
  <Company>XXXXXXXXXXXX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prova</dc:title>
  <dc:creator>uso</dc:creator>
  <cp:lastModifiedBy>Manoel Almeida de Morais</cp:lastModifiedBy>
  <cp:revision>3</cp:revision>
  <cp:lastPrinted>2016-07-02T13:04:00Z</cp:lastPrinted>
  <dcterms:created xsi:type="dcterms:W3CDTF">2020-04-23T14:55:00Z</dcterms:created>
  <dcterms:modified xsi:type="dcterms:W3CDTF">2025-08-05T00:26:00Z</dcterms:modified>
</cp:coreProperties>
</file>