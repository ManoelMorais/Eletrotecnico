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419C" w14:textId="77777777" w:rsidR="00335787" w:rsidRDefault="00335787" w:rsidP="00335787">
      <w:pPr>
        <w:jc w:val="center"/>
      </w:pPr>
    </w:p>
    <w:p w14:paraId="7C73E8AB" w14:textId="77777777" w:rsidR="00335787" w:rsidRDefault="00335787" w:rsidP="00335787">
      <w:pPr>
        <w:jc w:val="left"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  <w:r>
        <w:rPr>
          <w:b/>
          <w:color w:val="FF0000"/>
        </w:rPr>
        <w:t xml:space="preserve">ATENÇÃO: </w:t>
      </w:r>
      <w:r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AS RESPOSTAS QUE NÃO CONTIVEREM COM OS CÁLCULOS, ESTIVEREM COM RESPOSTAS ERRADAS OU INCOMPLETAS SERÃO ZERADAS.  </w:t>
      </w:r>
    </w:p>
    <w:p w14:paraId="05B1D0A6" w14:textId="77777777" w:rsidR="00335787" w:rsidRDefault="00335787" w:rsidP="00335787">
      <w:pPr>
        <w:jc w:val="left"/>
        <w:rPr>
          <w:b/>
        </w:rPr>
      </w:pPr>
    </w:p>
    <w:p w14:paraId="53695FD4" w14:textId="36B1B8BB" w:rsidR="00BF6114" w:rsidRPr="00BF6114" w:rsidRDefault="00BF6114" w:rsidP="00BF6114">
      <w:pPr>
        <w:jc w:val="left"/>
        <w:rPr>
          <w:b/>
        </w:rPr>
      </w:pPr>
      <w:r>
        <w:rPr>
          <w:b/>
        </w:rPr>
        <w:t xml:space="preserve">Questão1. </w:t>
      </w:r>
      <w:r w:rsidRPr="00BF6114">
        <w:rPr>
          <w:b/>
        </w:rPr>
        <w:t xml:space="preserve">Um termopar consiste em dois fios metálicos diferentes. </w:t>
      </w:r>
      <w:r w:rsidRPr="00BF6114">
        <w:rPr>
          <w:b/>
        </w:rPr>
        <w:br/>
      </w:r>
      <w:r w:rsidRPr="00BF6114">
        <w:rPr>
          <w:b/>
        </w:rPr>
        <w:br/>
        <w:t xml:space="preserve">Quando duas extremidades de um fio são conectadas, surge uma tensão entre as extremidades livres. A conexão do fio é um bulbo de termômetro porque a tensão produzida varia com a temperatura. </w:t>
      </w:r>
      <w:r w:rsidRPr="00BF6114">
        <w:rPr>
          <w:b/>
        </w:rPr>
        <w:br/>
      </w:r>
      <w:r w:rsidRPr="00BF6114">
        <w:rPr>
          <w:b/>
        </w:rPr>
        <w:br/>
        <w:t xml:space="preserve">Em uma feira de ciências, um estudante criou um termômetro tipo termopar utilizando dois fios A e B, conforme mostrado. Para calibrar o termômetro: </w:t>
      </w:r>
      <w:r w:rsidRPr="00BF6114">
        <w:rPr>
          <w:b/>
        </w:rPr>
        <w:br/>
        <w:t xml:space="preserve">Um estudante está imergindo um termopar em água fervente a 100 graus Celsius. As outras extremidades dos fios foram conectadas aos bornes de um </w:t>
      </w:r>
      <w:proofErr w:type="spellStart"/>
      <w:r w:rsidRPr="00BF6114">
        <w:rPr>
          <w:b/>
        </w:rPr>
        <w:t>milivoltímetro</w:t>
      </w:r>
      <w:proofErr w:type="spellEnd"/>
      <w:r w:rsidRPr="00BF6114">
        <w:rPr>
          <w:b/>
        </w:rPr>
        <w:t xml:space="preserve">, que </w:t>
      </w:r>
      <w:proofErr w:type="spellStart"/>
      <w:r w:rsidRPr="00BF6114">
        <w:rPr>
          <w:b/>
        </w:rPr>
        <w:t>regis-trou</w:t>
      </w:r>
      <w:proofErr w:type="spellEnd"/>
      <w:r w:rsidRPr="00BF6114">
        <w:rPr>
          <w:b/>
        </w:rPr>
        <w:t xml:space="preserve"> uma voltagem de 4,85 </w:t>
      </w:r>
      <w:proofErr w:type="spellStart"/>
      <w:r w:rsidRPr="00BF6114">
        <w:rPr>
          <w:b/>
        </w:rPr>
        <w:t>mV</w:t>
      </w:r>
      <w:proofErr w:type="spellEnd"/>
      <w:r w:rsidRPr="00BF6114">
        <w:rPr>
          <w:b/>
        </w:rPr>
        <w:t xml:space="preserve">. Depois, a experiência foi repetida com o termopar mergulhado em gelo fundente. Nesse caso, o aparelho marcou 1,20 </w:t>
      </w:r>
      <w:proofErr w:type="spellStart"/>
      <w:r w:rsidRPr="00BF6114">
        <w:rPr>
          <w:b/>
        </w:rPr>
        <w:t>mV</w:t>
      </w:r>
      <w:proofErr w:type="spellEnd"/>
      <w:r w:rsidRPr="00BF6114">
        <w:rPr>
          <w:b/>
        </w:rPr>
        <w:t>.</w:t>
      </w:r>
    </w:p>
    <w:p w14:paraId="42B2EBDF" w14:textId="77777777" w:rsidR="00BF6114" w:rsidRPr="00BF6114" w:rsidRDefault="00BF6114" w:rsidP="00BF6114">
      <w:pPr>
        <w:jc w:val="left"/>
        <w:rPr>
          <w:b/>
        </w:rPr>
      </w:pPr>
    </w:p>
    <w:p w14:paraId="3F62D9A0" w14:textId="0C8E1B1D" w:rsidR="00BF6114" w:rsidRPr="00BF6114" w:rsidRDefault="00BF6114" w:rsidP="00BF6114">
      <w:pPr>
        <w:jc w:val="left"/>
        <w:rPr>
          <w:b/>
        </w:rPr>
      </w:pPr>
      <w:r w:rsidRPr="00BF6114">
        <w:rPr>
          <w:b/>
        </w:rPr>
        <w:t xml:space="preserve">Calcule a temperatura local em graus </w:t>
      </w:r>
      <w:proofErr w:type="gramStart"/>
      <w:r w:rsidRPr="00BF6114">
        <w:rPr>
          <w:b/>
        </w:rPr>
        <w:t>Celsius ,</w:t>
      </w:r>
      <w:proofErr w:type="gramEnd"/>
      <w:r w:rsidRPr="00BF6114">
        <w:rPr>
          <w:b/>
        </w:rPr>
        <w:t xml:space="preserve"> considerando que o voltímetro marcou 2,30 </w:t>
      </w:r>
      <w:proofErr w:type="spellStart"/>
      <w:r w:rsidRPr="00BF6114">
        <w:rPr>
          <w:b/>
        </w:rPr>
        <w:t>mV</w:t>
      </w:r>
      <w:proofErr w:type="spellEnd"/>
      <w:r w:rsidRPr="00BF6114">
        <w:rPr>
          <w:b/>
        </w:rPr>
        <w:t xml:space="preserve"> depois que o termopar foi retirado da água e exposto ao ar livre.</w:t>
      </w:r>
    </w:p>
    <w:p w14:paraId="2FD6A4AC" w14:textId="03FB0EA4" w:rsidR="00335787" w:rsidRDefault="0033214C" w:rsidP="00335787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br/>
      </w:r>
      <w:r>
        <w:rPr>
          <w:rFonts w:ascii="Arial" w:hAnsi="Arial" w:cs="Arial"/>
          <w:b/>
          <w:noProof/>
          <w:szCs w:val="24"/>
        </w:rPr>
        <w:drawing>
          <wp:inline distT="0" distB="0" distL="0" distR="0" wp14:anchorId="516D58C8" wp14:editId="65BF09B8">
            <wp:extent cx="3442970" cy="4590511"/>
            <wp:effectExtent l="0" t="0" r="5080" b="635"/>
            <wp:docPr id="1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per with writing on i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76" cy="45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1A8" w14:textId="77777777" w:rsidR="00BF6114" w:rsidRDefault="00BF6114" w:rsidP="00335787">
      <w:pPr>
        <w:rPr>
          <w:rFonts w:ascii="Arial" w:hAnsi="Arial" w:cs="Arial"/>
          <w:b/>
          <w:szCs w:val="24"/>
        </w:rPr>
      </w:pPr>
    </w:p>
    <w:p w14:paraId="58783991" w14:textId="77777777" w:rsidR="00335787" w:rsidRDefault="00335787" w:rsidP="00335787">
      <w:pPr>
        <w:rPr>
          <w:rFonts w:ascii="Arial" w:hAnsi="Arial" w:cs="Arial"/>
          <w:b/>
          <w:szCs w:val="24"/>
        </w:rPr>
      </w:pPr>
    </w:p>
    <w:p w14:paraId="17455CC6" w14:textId="77777777" w:rsidR="00335787" w:rsidRDefault="00335787" w:rsidP="00335787">
      <w:pPr>
        <w:rPr>
          <w:rFonts w:ascii="Arial" w:hAnsi="Arial" w:cs="Arial"/>
          <w:b/>
          <w:szCs w:val="24"/>
        </w:rPr>
      </w:pPr>
    </w:p>
    <w:p w14:paraId="30CF1528" w14:textId="4D43EB3A" w:rsidR="003E4C3A" w:rsidRPr="00335787" w:rsidRDefault="003E4C3A" w:rsidP="00335787">
      <w:pPr>
        <w:tabs>
          <w:tab w:val="left" w:pos="6447"/>
        </w:tabs>
      </w:pPr>
    </w:p>
    <w:sectPr w:rsidR="003E4C3A" w:rsidRPr="00335787" w:rsidSect="009C6BF4">
      <w:footerReference w:type="default" r:id="rId9"/>
      <w:headerReference w:type="firs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0241" w14:textId="77777777" w:rsidR="00D75D74" w:rsidRDefault="00D75D74">
      <w:r>
        <w:separator/>
      </w:r>
    </w:p>
  </w:endnote>
  <w:endnote w:type="continuationSeparator" w:id="0">
    <w:p w14:paraId="5032CE56" w14:textId="77777777" w:rsidR="00D75D74" w:rsidRDefault="00D7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358B" w14:textId="77777777" w:rsidR="00D75D74" w:rsidRDefault="00D75D74">
      <w:r>
        <w:separator/>
      </w:r>
    </w:p>
  </w:footnote>
  <w:footnote w:type="continuationSeparator" w:id="0">
    <w:p w14:paraId="47287D66" w14:textId="77777777" w:rsidR="00D75D74" w:rsidRDefault="00D75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3A1544" w14:textId="42A22047" w:rsidR="00A312B4" w:rsidRPr="00A312B4" w:rsidRDefault="00A312B4" w:rsidP="00A312B4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A312B4">
                            <w:rPr>
                              <w:b/>
                              <w:sz w:val="44"/>
                              <w:szCs w:val="44"/>
                            </w:rPr>
                            <w:t>N</w:t>
                          </w:r>
                          <w:r w:rsidR="00AB36B2">
                            <w:rPr>
                              <w:b/>
                              <w:sz w:val="44"/>
                              <w:szCs w:val="44"/>
                            </w:rPr>
                            <w:t>ivelamento de Física 2024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193A1544" w14:textId="42A22047" w:rsidR="00A312B4" w:rsidRPr="00A312B4" w:rsidRDefault="00A312B4" w:rsidP="00A312B4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A312B4">
                      <w:rPr>
                        <w:b/>
                        <w:sz w:val="44"/>
                        <w:szCs w:val="44"/>
                      </w:rPr>
                      <w:t>N</w:t>
                    </w:r>
                    <w:r w:rsidR="00AB36B2">
                      <w:rPr>
                        <w:b/>
                        <w:sz w:val="44"/>
                        <w:szCs w:val="44"/>
                      </w:rPr>
                      <w:t>ivelamento de Física 2024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0588B610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</w:t>
                          </w:r>
                          <w:r w:rsidR="0033214C">
                            <w:rPr>
                              <w:b/>
                              <w:sz w:val="22"/>
                              <w:szCs w:val="22"/>
                            </w:rPr>
                            <w:t>25/07/2025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0588B610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</w:t>
                    </w:r>
                    <w:r w:rsidR="0033214C">
                      <w:rPr>
                        <w:b/>
                        <w:sz w:val="22"/>
                        <w:szCs w:val="22"/>
                      </w:rPr>
                      <w:t>25/07/2025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418389DA" w:rsidR="00C26B7C" w:rsidRPr="00EA592F" w:rsidRDefault="00C26B7C" w:rsidP="0033214C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33214C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      CPF:</w:t>
                          </w:r>
                          <w:r w:rsidR="0033214C">
                            <w:rPr>
                              <w:b/>
                              <w:sz w:val="22"/>
                              <w:szCs w:val="22"/>
                            </w:rPr>
                            <w:t xml:space="preserve"> 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418389DA" w:rsidR="00C26B7C" w:rsidRPr="00EA592F" w:rsidRDefault="00C26B7C" w:rsidP="0033214C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33214C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                 CPF:</w:t>
                    </w:r>
                    <w:r w:rsidR="0033214C">
                      <w:rPr>
                        <w:b/>
                        <w:sz w:val="22"/>
                        <w:szCs w:val="22"/>
                      </w:rPr>
                      <w:t xml:space="preserve"> 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077A1D35" w14:textId="277A0128" w:rsidR="00C26B7C" w:rsidRDefault="00DB7AAA" w:rsidP="00BF6114">
    <w:pPr>
      <w:jc w:val="center"/>
    </w:pPr>
    <w:r w:rsidRPr="002C0F09">
      <w:rPr>
        <w:b/>
        <w:sz w:val="44"/>
        <w:szCs w:val="44"/>
      </w:rPr>
      <w:t xml:space="preserve">Atividade Prática </w:t>
    </w:r>
    <w:r w:rsidR="00BF6114">
      <w:rPr>
        <w:b/>
        <w:sz w:val="44"/>
        <w:szCs w:val="44"/>
      </w:rPr>
      <w:t xml:space="preserve">Final </w:t>
    </w: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471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35BF3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78543">
    <w:abstractNumId w:val="20"/>
  </w:num>
  <w:num w:numId="2" w16cid:durableId="1062604271">
    <w:abstractNumId w:val="27"/>
  </w:num>
  <w:num w:numId="3" w16cid:durableId="2022782580">
    <w:abstractNumId w:val="22"/>
  </w:num>
  <w:num w:numId="4" w16cid:durableId="535507961">
    <w:abstractNumId w:val="28"/>
  </w:num>
  <w:num w:numId="5" w16cid:durableId="131795290">
    <w:abstractNumId w:val="14"/>
  </w:num>
  <w:num w:numId="6" w16cid:durableId="2115399774">
    <w:abstractNumId w:val="29"/>
  </w:num>
  <w:num w:numId="7" w16cid:durableId="225453112">
    <w:abstractNumId w:val="2"/>
  </w:num>
  <w:num w:numId="8" w16cid:durableId="1215967764">
    <w:abstractNumId w:val="15"/>
  </w:num>
  <w:num w:numId="9" w16cid:durableId="1798719645">
    <w:abstractNumId w:val="23"/>
  </w:num>
  <w:num w:numId="10" w16cid:durableId="733620868">
    <w:abstractNumId w:val="26"/>
  </w:num>
  <w:num w:numId="11" w16cid:durableId="928272844">
    <w:abstractNumId w:val="4"/>
  </w:num>
  <w:num w:numId="12" w16cid:durableId="1261917401">
    <w:abstractNumId w:val="3"/>
  </w:num>
  <w:num w:numId="13" w16cid:durableId="1310018573">
    <w:abstractNumId w:val="31"/>
  </w:num>
  <w:num w:numId="14" w16cid:durableId="1287197898">
    <w:abstractNumId w:val="1"/>
  </w:num>
  <w:num w:numId="15" w16cid:durableId="1218935985">
    <w:abstractNumId w:val="19"/>
  </w:num>
  <w:num w:numId="16" w16cid:durableId="620695682">
    <w:abstractNumId w:val="17"/>
  </w:num>
  <w:num w:numId="17" w16cid:durableId="189149030">
    <w:abstractNumId w:val="10"/>
  </w:num>
  <w:num w:numId="18" w16cid:durableId="1374117990">
    <w:abstractNumId w:val="32"/>
  </w:num>
  <w:num w:numId="19" w16cid:durableId="855076459">
    <w:abstractNumId w:val="0"/>
  </w:num>
  <w:num w:numId="20" w16cid:durableId="440031910">
    <w:abstractNumId w:val="5"/>
  </w:num>
  <w:num w:numId="21" w16cid:durableId="1204367816">
    <w:abstractNumId w:val="8"/>
  </w:num>
  <w:num w:numId="22" w16cid:durableId="1225606176">
    <w:abstractNumId w:val="30"/>
  </w:num>
  <w:num w:numId="23" w16cid:durableId="3373888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10384113">
    <w:abstractNumId w:val="7"/>
  </w:num>
  <w:num w:numId="25" w16cid:durableId="1680082252">
    <w:abstractNumId w:val="16"/>
  </w:num>
  <w:num w:numId="26" w16cid:durableId="1869641385">
    <w:abstractNumId w:val="13"/>
  </w:num>
  <w:num w:numId="27" w16cid:durableId="921794195">
    <w:abstractNumId w:val="25"/>
  </w:num>
  <w:num w:numId="28" w16cid:durableId="331834546">
    <w:abstractNumId w:val="6"/>
  </w:num>
  <w:num w:numId="29" w16cid:durableId="763846081">
    <w:abstractNumId w:val="12"/>
  </w:num>
  <w:num w:numId="30" w16cid:durableId="1398940538">
    <w:abstractNumId w:val="33"/>
  </w:num>
  <w:num w:numId="31" w16cid:durableId="1125195056">
    <w:abstractNumId w:val="18"/>
  </w:num>
  <w:num w:numId="32" w16cid:durableId="1397779331">
    <w:abstractNumId w:val="21"/>
  </w:num>
  <w:num w:numId="33" w16cid:durableId="1771118383">
    <w:abstractNumId w:val="11"/>
  </w:num>
  <w:num w:numId="34" w16cid:durableId="124730212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1FAB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214C"/>
    <w:rsid w:val="003339CB"/>
    <w:rsid w:val="00335787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D1AA5"/>
    <w:rsid w:val="003E2B5B"/>
    <w:rsid w:val="003E4C3A"/>
    <w:rsid w:val="003F0B18"/>
    <w:rsid w:val="003F6975"/>
    <w:rsid w:val="0040061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2966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01CD1"/>
    <w:rsid w:val="00620197"/>
    <w:rsid w:val="006309A6"/>
    <w:rsid w:val="00640A79"/>
    <w:rsid w:val="006411AA"/>
    <w:rsid w:val="00641357"/>
    <w:rsid w:val="00645FB7"/>
    <w:rsid w:val="006563BD"/>
    <w:rsid w:val="00671714"/>
    <w:rsid w:val="006805AA"/>
    <w:rsid w:val="0068063B"/>
    <w:rsid w:val="006818D8"/>
    <w:rsid w:val="00682979"/>
    <w:rsid w:val="006921F9"/>
    <w:rsid w:val="006A41DB"/>
    <w:rsid w:val="006A7B1D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C78"/>
    <w:rsid w:val="00785125"/>
    <w:rsid w:val="00787BE1"/>
    <w:rsid w:val="00795E60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448F5"/>
    <w:rsid w:val="00853936"/>
    <w:rsid w:val="0087389B"/>
    <w:rsid w:val="0087612B"/>
    <w:rsid w:val="008816F6"/>
    <w:rsid w:val="00894BB7"/>
    <w:rsid w:val="008B08D3"/>
    <w:rsid w:val="008C43A2"/>
    <w:rsid w:val="008C4FB9"/>
    <w:rsid w:val="008D31B0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3C42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12B4"/>
    <w:rsid w:val="00A37FF1"/>
    <w:rsid w:val="00A40057"/>
    <w:rsid w:val="00A432F1"/>
    <w:rsid w:val="00A67054"/>
    <w:rsid w:val="00A725A1"/>
    <w:rsid w:val="00A82C59"/>
    <w:rsid w:val="00AA5126"/>
    <w:rsid w:val="00AA6DBD"/>
    <w:rsid w:val="00AB224F"/>
    <w:rsid w:val="00AB36B2"/>
    <w:rsid w:val="00AE2AEC"/>
    <w:rsid w:val="00B13780"/>
    <w:rsid w:val="00B44CF5"/>
    <w:rsid w:val="00B45B5F"/>
    <w:rsid w:val="00B476A9"/>
    <w:rsid w:val="00B56B93"/>
    <w:rsid w:val="00B729C8"/>
    <w:rsid w:val="00B73AE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E0EF8"/>
    <w:rsid w:val="00BF562A"/>
    <w:rsid w:val="00BF6114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85ECB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565FB"/>
    <w:rsid w:val="00D657B4"/>
    <w:rsid w:val="00D71646"/>
    <w:rsid w:val="00D75B40"/>
    <w:rsid w:val="00D75D74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DF5138"/>
    <w:rsid w:val="00E24BB4"/>
    <w:rsid w:val="00E26E1D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6EB4DB9A-43AC-4E7E-8DE4-1BB31942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D60E-1B92-491F-B51A-3245DCBF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3</cp:revision>
  <cp:lastPrinted>2016-07-02T13:04:00Z</cp:lastPrinted>
  <dcterms:created xsi:type="dcterms:W3CDTF">2024-01-09T07:16:00Z</dcterms:created>
  <dcterms:modified xsi:type="dcterms:W3CDTF">2025-07-25T23:26:00Z</dcterms:modified>
</cp:coreProperties>
</file>