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6B5F" w14:textId="77777777" w:rsidR="00AA0A83" w:rsidRPr="00AA0A83" w:rsidRDefault="00AA0A83" w:rsidP="00AA0A83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A0A83">
        <w:rPr>
          <w:rFonts w:asciiTheme="minorHAnsi" w:hAnsiTheme="minorHAnsi" w:cstheme="minorHAnsi"/>
          <w:i/>
          <w:iCs/>
          <w:sz w:val="21"/>
          <w:szCs w:val="21"/>
        </w:rPr>
        <w:t>Você é o engenheiro de produção responsável de uma fábrica de chocolates. No dia a dia, sua profissão o obriga a tomar importantes decisões que são determinantes na otimização da produção.</w:t>
      </w:r>
    </w:p>
    <w:p w14:paraId="7F24EA8F" w14:textId="77777777" w:rsidR="00AA0A83" w:rsidRPr="00AA0A83" w:rsidRDefault="00AA0A83" w:rsidP="00AA0A83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A0A83">
        <w:rPr>
          <w:rFonts w:asciiTheme="minorHAnsi" w:hAnsiTheme="minorHAnsi" w:cstheme="minorHAnsi"/>
          <w:i/>
          <w:iCs/>
          <w:sz w:val="21"/>
          <w:szCs w:val="21"/>
        </w:rPr>
        <w:t>Veja um exemplo.</w:t>
      </w:r>
    </w:p>
    <w:p w14:paraId="464761FD" w14:textId="6CDA68E1" w:rsidR="00AA0A83" w:rsidRPr="00AA0A83" w:rsidRDefault="00AA0A83" w:rsidP="00AA0A83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A0A83">
        <w:rPr>
          <w:rFonts w:asciiTheme="minorHAnsi" w:hAnsiTheme="minorHAnsi" w:cstheme="minorHAnsi"/>
          <w:i/>
          <w:iCs/>
          <w:noProof/>
          <w:sz w:val="21"/>
          <w:szCs w:val="21"/>
        </w:rPr>
        <w:drawing>
          <wp:inline distT="0" distB="0" distL="0" distR="0" wp14:anchorId="3401BE7C" wp14:editId="66F4C8B8">
            <wp:extent cx="6300470" cy="3543935"/>
            <wp:effectExtent l="0" t="0" r="5080" b="0"/>
            <wp:docPr id="1861945405" name="Imagem 30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45405" name="Imagem 30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60C9" w14:textId="77777777" w:rsidR="00A0323B" w:rsidRDefault="00AA0A83" w:rsidP="00A0323B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A0A83">
        <w:rPr>
          <w:rFonts w:asciiTheme="minorHAnsi" w:hAnsiTheme="minorHAnsi" w:cstheme="minorHAnsi"/>
          <w:i/>
          <w:iCs/>
          <w:sz w:val="21"/>
          <w:szCs w:val="21"/>
        </w:rPr>
        <w:t>​​​​​​​Com relação a esse caso, você deverá resolver o problema de otimização linear apresentando as variáveis, a função objetivo, as restrições e a modelagem.</w:t>
      </w:r>
    </w:p>
    <w:p w14:paraId="3359C33C" w14:textId="7F8CFE94" w:rsidR="00A0323B" w:rsidRDefault="00A0323B" w:rsidP="00A0323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D318CD" wp14:editId="2E052FE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4476750" cy="4450715"/>
            <wp:effectExtent l="0" t="0" r="0" b="6985"/>
            <wp:wrapSquare wrapText="bothSides"/>
            <wp:docPr id="3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notebook with writing on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0823D76" w14:textId="77777777" w:rsidR="00A0323B" w:rsidRPr="00A0323B" w:rsidRDefault="00A0323B" w:rsidP="00A0323B"/>
    <w:p w14:paraId="4C5BA535" w14:textId="77777777" w:rsidR="00A0323B" w:rsidRPr="00A0323B" w:rsidRDefault="00A0323B" w:rsidP="00A0323B"/>
    <w:p w14:paraId="3EB3DFD5" w14:textId="77777777" w:rsidR="00A0323B" w:rsidRPr="00A0323B" w:rsidRDefault="00A0323B" w:rsidP="00A0323B"/>
    <w:p w14:paraId="067CA924" w14:textId="77777777" w:rsidR="00A0323B" w:rsidRPr="00A0323B" w:rsidRDefault="00A0323B" w:rsidP="00A0323B"/>
    <w:p w14:paraId="5937F341" w14:textId="77777777" w:rsidR="00A0323B" w:rsidRPr="00A0323B" w:rsidRDefault="00A0323B" w:rsidP="00A0323B"/>
    <w:p w14:paraId="781FB6A2" w14:textId="77777777" w:rsidR="00A0323B" w:rsidRPr="00A0323B" w:rsidRDefault="00A0323B" w:rsidP="00A0323B"/>
    <w:p w14:paraId="03146B19" w14:textId="77777777" w:rsidR="00A0323B" w:rsidRPr="00A0323B" w:rsidRDefault="00A0323B" w:rsidP="00A0323B"/>
    <w:p w14:paraId="332E76B6" w14:textId="77777777" w:rsidR="00A0323B" w:rsidRPr="00A0323B" w:rsidRDefault="00A0323B" w:rsidP="00A0323B"/>
    <w:p w14:paraId="73C693DF" w14:textId="77777777" w:rsidR="00A0323B" w:rsidRPr="00A0323B" w:rsidRDefault="00A0323B" w:rsidP="00A0323B"/>
    <w:p w14:paraId="0C3345F1" w14:textId="77777777" w:rsidR="00A0323B" w:rsidRPr="00A0323B" w:rsidRDefault="00A0323B" w:rsidP="00A0323B"/>
    <w:p w14:paraId="251E8B6A" w14:textId="77777777" w:rsidR="00A0323B" w:rsidRPr="00A0323B" w:rsidRDefault="00A0323B" w:rsidP="00A0323B"/>
    <w:p w14:paraId="1B5521D0" w14:textId="77777777" w:rsidR="00A0323B" w:rsidRPr="00A0323B" w:rsidRDefault="00A0323B" w:rsidP="00A0323B"/>
    <w:p w14:paraId="6E6E3938" w14:textId="77777777" w:rsidR="00A0323B" w:rsidRPr="00A0323B" w:rsidRDefault="00A0323B" w:rsidP="00A0323B"/>
    <w:p w14:paraId="3A78C05E" w14:textId="77777777" w:rsidR="00A0323B" w:rsidRPr="00A0323B" w:rsidRDefault="00A0323B" w:rsidP="00A0323B"/>
    <w:p w14:paraId="4223ED29" w14:textId="77777777" w:rsidR="00A0323B" w:rsidRPr="00A0323B" w:rsidRDefault="00A0323B" w:rsidP="00A0323B"/>
    <w:p w14:paraId="08D4C5C7" w14:textId="77777777" w:rsidR="00A0323B" w:rsidRPr="00A0323B" w:rsidRDefault="00A0323B" w:rsidP="00A0323B"/>
    <w:p w14:paraId="46B26E12" w14:textId="77777777" w:rsidR="00A0323B" w:rsidRPr="00A0323B" w:rsidRDefault="00A0323B" w:rsidP="00A0323B"/>
    <w:p w14:paraId="0B9E6E85" w14:textId="77777777" w:rsidR="00A0323B" w:rsidRPr="00A0323B" w:rsidRDefault="00A0323B" w:rsidP="00A0323B"/>
    <w:p w14:paraId="78018758" w14:textId="77777777" w:rsidR="00A0323B" w:rsidRPr="00A0323B" w:rsidRDefault="00A0323B" w:rsidP="00A0323B"/>
    <w:p w14:paraId="687B2567" w14:textId="77777777" w:rsidR="00A0323B" w:rsidRPr="00A0323B" w:rsidRDefault="00A0323B" w:rsidP="00A0323B"/>
    <w:p w14:paraId="3939595A" w14:textId="77777777" w:rsidR="00A0323B" w:rsidRPr="00A0323B" w:rsidRDefault="00A0323B" w:rsidP="00A0323B"/>
    <w:p w14:paraId="0580977C" w14:textId="77777777" w:rsidR="00A0323B" w:rsidRPr="00A0323B" w:rsidRDefault="00A0323B" w:rsidP="00A0323B"/>
    <w:p w14:paraId="034C6C9E" w14:textId="77777777" w:rsidR="00A0323B" w:rsidRPr="00A0323B" w:rsidRDefault="00A0323B" w:rsidP="00A0323B"/>
    <w:p w14:paraId="7273A54A" w14:textId="77777777" w:rsidR="00A0323B" w:rsidRPr="00A0323B" w:rsidRDefault="00A0323B" w:rsidP="00A0323B"/>
    <w:p w14:paraId="5F36E165" w14:textId="77777777" w:rsidR="00A0323B" w:rsidRPr="00A0323B" w:rsidRDefault="00A0323B" w:rsidP="00A0323B"/>
    <w:p w14:paraId="4373EAB9" w14:textId="77777777" w:rsidR="00A0323B" w:rsidRPr="00A0323B" w:rsidRDefault="00A0323B" w:rsidP="00A0323B"/>
    <w:p w14:paraId="1C1B3949" w14:textId="77777777" w:rsidR="00A0323B" w:rsidRPr="00A0323B" w:rsidRDefault="00A0323B" w:rsidP="00A0323B"/>
    <w:p w14:paraId="2B01EBAD" w14:textId="77777777" w:rsidR="00A0323B" w:rsidRPr="00A0323B" w:rsidRDefault="00A0323B" w:rsidP="00A0323B"/>
    <w:p w14:paraId="396BB31B" w14:textId="77777777" w:rsidR="00A0323B" w:rsidRDefault="00A0323B" w:rsidP="00A0323B"/>
    <w:p w14:paraId="198CFC01" w14:textId="77777777" w:rsidR="00A0323B" w:rsidRPr="00A0323B" w:rsidRDefault="00A0323B" w:rsidP="00A0323B"/>
    <w:p w14:paraId="0121F6E7" w14:textId="77777777" w:rsidR="00A0323B" w:rsidRDefault="00A0323B" w:rsidP="00A0323B"/>
    <w:p w14:paraId="2AF3F655" w14:textId="611BCAE6" w:rsidR="00A0323B" w:rsidRPr="00A0323B" w:rsidRDefault="00A0323B" w:rsidP="00A0323B">
      <w:pPr>
        <w:tabs>
          <w:tab w:val="left" w:pos="1230"/>
        </w:tabs>
      </w:pPr>
      <w:r w:rsidRPr="00A0323B">
        <w:t xml:space="preserve">R=30x+18,5y </w:t>
      </w:r>
    </w:p>
    <w:p w14:paraId="699AF2D3" w14:textId="77777777" w:rsidR="00A0323B" w:rsidRDefault="00A0323B" w:rsidP="00A0323B">
      <w:pPr>
        <w:tabs>
          <w:tab w:val="left" w:pos="1230"/>
        </w:tabs>
        <w:rPr>
          <w:b/>
          <w:bCs/>
        </w:rPr>
      </w:pPr>
    </w:p>
    <w:p w14:paraId="048BBEA4" w14:textId="77777777" w:rsidR="00A0323B" w:rsidRDefault="00A0323B" w:rsidP="00A0323B">
      <w:pPr>
        <w:tabs>
          <w:tab w:val="left" w:pos="1230"/>
        </w:tabs>
      </w:pPr>
      <w:r w:rsidRPr="00A0323B">
        <w:t>0,5x+13y≤200</w:t>
      </w:r>
    </w:p>
    <w:p w14:paraId="7CE01DC0" w14:textId="77777777" w:rsidR="00A0323B" w:rsidRDefault="00A0323B" w:rsidP="00A0323B">
      <w:pPr>
        <w:tabs>
          <w:tab w:val="left" w:pos="1230"/>
        </w:tabs>
      </w:pPr>
      <w:r w:rsidRPr="00A0323B">
        <w:t>0,5x+23y≤150</w:t>
      </w:r>
    </w:p>
    <w:p w14:paraId="03823681" w14:textId="77777777" w:rsidR="00A0323B" w:rsidRDefault="00A0323B" w:rsidP="00A0323B">
      <w:pPr>
        <w:tabs>
          <w:tab w:val="left" w:pos="1230"/>
        </w:tabs>
      </w:pPr>
      <w:r w:rsidRPr="00A0323B">
        <w:t>x≥0</w:t>
      </w:r>
    </w:p>
    <w:p w14:paraId="004196E3" w14:textId="357192DC" w:rsidR="00A0323B" w:rsidRPr="00A0323B" w:rsidRDefault="00A0323B" w:rsidP="00A0323B">
      <w:pPr>
        <w:tabs>
          <w:tab w:val="left" w:pos="1230"/>
        </w:tabs>
      </w:pPr>
      <w:r w:rsidRPr="00A0323B">
        <w:t>y≥0</w:t>
      </w:r>
    </w:p>
    <w:sectPr w:rsidR="00A0323B" w:rsidRPr="00A0323B" w:rsidSect="009C6BF4"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954C" w14:textId="77777777" w:rsidR="0094414C" w:rsidRDefault="0094414C">
      <w:r>
        <w:separator/>
      </w:r>
    </w:p>
  </w:endnote>
  <w:endnote w:type="continuationSeparator" w:id="0">
    <w:p w14:paraId="45F695F6" w14:textId="77777777" w:rsidR="0094414C" w:rsidRDefault="0094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76BC" w14:textId="77777777" w:rsidR="0094414C" w:rsidRDefault="0094414C">
      <w:r>
        <w:separator/>
      </w:r>
    </w:p>
  </w:footnote>
  <w:footnote w:type="continuationSeparator" w:id="0">
    <w:p w14:paraId="7A35B08A" w14:textId="77777777" w:rsidR="0094414C" w:rsidRDefault="0094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5AC1C6" w14:textId="77777777" w:rsidR="008C218C" w:rsidRPr="008C218C" w:rsidRDefault="008C218C" w:rsidP="008C218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C21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Nivelamento de Matemática Aplicada - SG - ELE</w:t>
                          </w:r>
                        </w:p>
                        <w:p w14:paraId="555D74A4" w14:textId="6DF38FB6" w:rsidR="00C26B7C" w:rsidRPr="00041B82" w:rsidRDefault="00C26B7C" w:rsidP="00041B8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385AC1C6" w14:textId="77777777" w:rsidR="008C218C" w:rsidRPr="008C218C" w:rsidRDefault="008C218C" w:rsidP="008C218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8C218C">
                      <w:rPr>
                        <w:b/>
                        <w:bCs/>
                        <w:sz w:val="28"/>
                        <w:szCs w:val="28"/>
                      </w:rPr>
                      <w:t>Nivelamento de Matemática Aplicada - SG - ELE</w:t>
                    </w:r>
                  </w:p>
                  <w:p w14:paraId="555D74A4" w14:textId="6DF38FB6" w:rsidR="00C26B7C" w:rsidRPr="00041B82" w:rsidRDefault="00C26B7C" w:rsidP="00041B8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67309E32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</w:t>
                          </w:r>
                          <w:r w:rsidR="00E45428">
                            <w:rPr>
                              <w:b/>
                              <w:sz w:val="22"/>
                              <w:szCs w:val="22"/>
                            </w:rPr>
                            <w:t>11/07/2024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67309E32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</w:t>
                    </w:r>
                    <w:r w:rsidR="00E45428">
                      <w:rPr>
                        <w:b/>
                        <w:sz w:val="22"/>
                        <w:szCs w:val="22"/>
                      </w:rPr>
                      <w:t>11/07/2024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7F6A6628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E45428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7F6A6628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E45428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B61667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1"/>
  </w:num>
  <w:num w:numId="2" w16cid:durableId="1384521414">
    <w:abstractNumId w:val="28"/>
  </w:num>
  <w:num w:numId="3" w16cid:durableId="1375350722">
    <w:abstractNumId w:val="23"/>
  </w:num>
  <w:num w:numId="4" w16cid:durableId="563297309">
    <w:abstractNumId w:val="29"/>
  </w:num>
  <w:num w:numId="5" w16cid:durableId="350036708">
    <w:abstractNumId w:val="15"/>
  </w:num>
  <w:num w:numId="6" w16cid:durableId="1039864774">
    <w:abstractNumId w:val="30"/>
  </w:num>
  <w:num w:numId="7" w16cid:durableId="67270748">
    <w:abstractNumId w:val="2"/>
  </w:num>
  <w:num w:numId="8" w16cid:durableId="62871216">
    <w:abstractNumId w:val="16"/>
  </w:num>
  <w:num w:numId="9" w16cid:durableId="562184233">
    <w:abstractNumId w:val="24"/>
  </w:num>
  <w:num w:numId="10" w16cid:durableId="656031956">
    <w:abstractNumId w:val="27"/>
  </w:num>
  <w:num w:numId="11" w16cid:durableId="352267478">
    <w:abstractNumId w:val="4"/>
  </w:num>
  <w:num w:numId="12" w16cid:durableId="34162419">
    <w:abstractNumId w:val="3"/>
  </w:num>
  <w:num w:numId="13" w16cid:durableId="1112478884">
    <w:abstractNumId w:val="32"/>
  </w:num>
  <w:num w:numId="14" w16cid:durableId="1281258449">
    <w:abstractNumId w:val="1"/>
  </w:num>
  <w:num w:numId="15" w16cid:durableId="1233155025">
    <w:abstractNumId w:val="20"/>
  </w:num>
  <w:num w:numId="16" w16cid:durableId="440228985">
    <w:abstractNumId w:val="18"/>
  </w:num>
  <w:num w:numId="17" w16cid:durableId="584725897">
    <w:abstractNumId w:val="11"/>
  </w:num>
  <w:num w:numId="18" w16cid:durableId="1238828527">
    <w:abstractNumId w:val="33"/>
  </w:num>
  <w:num w:numId="19" w16cid:durableId="1171216127">
    <w:abstractNumId w:val="0"/>
  </w:num>
  <w:num w:numId="20" w16cid:durableId="1785490895">
    <w:abstractNumId w:val="5"/>
  </w:num>
  <w:num w:numId="21" w16cid:durableId="190848308">
    <w:abstractNumId w:val="8"/>
  </w:num>
  <w:num w:numId="22" w16cid:durableId="1300914691">
    <w:abstractNumId w:val="31"/>
  </w:num>
  <w:num w:numId="23" w16cid:durableId="12360920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7"/>
  </w:num>
  <w:num w:numId="25" w16cid:durableId="2107576176">
    <w:abstractNumId w:val="17"/>
  </w:num>
  <w:num w:numId="26" w16cid:durableId="1619752095">
    <w:abstractNumId w:val="14"/>
  </w:num>
  <w:num w:numId="27" w16cid:durableId="1813135745">
    <w:abstractNumId w:val="26"/>
  </w:num>
  <w:num w:numId="28" w16cid:durableId="288171642">
    <w:abstractNumId w:val="6"/>
  </w:num>
  <w:num w:numId="29" w16cid:durableId="582496129">
    <w:abstractNumId w:val="13"/>
  </w:num>
  <w:num w:numId="30" w16cid:durableId="155849520">
    <w:abstractNumId w:val="34"/>
  </w:num>
  <w:num w:numId="31" w16cid:durableId="1584341341">
    <w:abstractNumId w:val="19"/>
  </w:num>
  <w:num w:numId="32" w16cid:durableId="1317488823">
    <w:abstractNumId w:val="22"/>
  </w:num>
  <w:num w:numId="33" w16cid:durableId="392041768">
    <w:abstractNumId w:val="12"/>
  </w:num>
  <w:num w:numId="34" w16cid:durableId="2048751567">
    <w:abstractNumId w:val="9"/>
  </w:num>
  <w:num w:numId="35" w16cid:durableId="99962390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10A0"/>
    <w:rsid w:val="001D7EE0"/>
    <w:rsid w:val="001E190F"/>
    <w:rsid w:val="001E4359"/>
    <w:rsid w:val="001E6A1B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7536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7BE1"/>
    <w:rsid w:val="007A4043"/>
    <w:rsid w:val="007A7A94"/>
    <w:rsid w:val="007C2FE9"/>
    <w:rsid w:val="007C321A"/>
    <w:rsid w:val="007C67CB"/>
    <w:rsid w:val="007D0DF8"/>
    <w:rsid w:val="007D6D8D"/>
    <w:rsid w:val="007E46B6"/>
    <w:rsid w:val="00800575"/>
    <w:rsid w:val="008039A3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4414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4D54"/>
    <w:rsid w:val="009D6B82"/>
    <w:rsid w:val="009E079E"/>
    <w:rsid w:val="009E25B0"/>
    <w:rsid w:val="00A0323B"/>
    <w:rsid w:val="00A04DFE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0A83"/>
    <w:rsid w:val="00AA5126"/>
    <w:rsid w:val="00AB224F"/>
    <w:rsid w:val="00AE2AEC"/>
    <w:rsid w:val="00B13780"/>
    <w:rsid w:val="00B44CF5"/>
    <w:rsid w:val="00B476A9"/>
    <w:rsid w:val="00B53D20"/>
    <w:rsid w:val="00B56B93"/>
    <w:rsid w:val="00B639D7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1367B"/>
    <w:rsid w:val="00D21EF5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508E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40E21"/>
    <w:rsid w:val="00E43808"/>
    <w:rsid w:val="00E4542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74F9"/>
    <w:rsid w:val="00EE0EDB"/>
    <w:rsid w:val="00EF2D8E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58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4</cp:revision>
  <cp:lastPrinted>2016-07-02T13:04:00Z</cp:lastPrinted>
  <dcterms:created xsi:type="dcterms:W3CDTF">2024-07-29T00:17:00Z</dcterms:created>
  <dcterms:modified xsi:type="dcterms:W3CDTF">2025-07-12T00:56:00Z</dcterms:modified>
</cp:coreProperties>
</file>