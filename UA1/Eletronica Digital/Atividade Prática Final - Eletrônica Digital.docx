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5D39" w14:textId="31DBC5FB" w:rsidR="004A56F1" w:rsidRDefault="004A56F1" w:rsidP="004A56F1">
      <w:pPr>
        <w:pStyle w:val="ListParagraph"/>
      </w:pPr>
    </w:p>
    <w:p w14:paraId="5997BCD8" w14:textId="055C74FC" w:rsidR="003D32C5" w:rsidRDefault="003D32C5" w:rsidP="003D32C5">
      <w:pPr>
        <w:pStyle w:val="ListParagraph"/>
        <w:numPr>
          <w:ilvl w:val="0"/>
          <w:numId w:val="44"/>
        </w:numPr>
      </w:pPr>
      <w:r>
        <w:t>Qual a principal diferença entre sinal analógico e digital</w:t>
      </w:r>
      <w:r w:rsidR="00E46136">
        <w:t>? Marque a alternativa correta.</w:t>
      </w:r>
    </w:p>
    <w:p w14:paraId="2D349219" w14:textId="77777777" w:rsidR="003D32C5" w:rsidRDefault="003D32C5" w:rsidP="003D32C5"/>
    <w:p w14:paraId="54D58493" w14:textId="77777777" w:rsidR="003D32C5" w:rsidRDefault="003D32C5" w:rsidP="003D32C5">
      <w:pPr>
        <w:pStyle w:val="ListParagraph"/>
        <w:numPr>
          <w:ilvl w:val="0"/>
          <w:numId w:val="43"/>
        </w:numPr>
        <w:spacing w:after="160" w:line="259" w:lineRule="auto"/>
        <w:contextualSpacing/>
        <w:jc w:val="left"/>
      </w:pPr>
      <w:r>
        <w:t>O sinal analógico pode ser medido por um osciloscópio, enquanto o sinal digital não.</w:t>
      </w:r>
    </w:p>
    <w:p w14:paraId="1E4BDDC9" w14:textId="77777777" w:rsidR="003D32C5" w:rsidRPr="00EB0E9B" w:rsidRDefault="003D32C5" w:rsidP="003D32C5">
      <w:pPr>
        <w:pStyle w:val="ListParagraph"/>
        <w:numPr>
          <w:ilvl w:val="0"/>
          <w:numId w:val="43"/>
        </w:numPr>
        <w:spacing w:after="160" w:line="259" w:lineRule="auto"/>
        <w:contextualSpacing/>
        <w:jc w:val="left"/>
        <w:rPr>
          <w:b/>
          <w:bCs/>
          <w:color w:val="FF0000"/>
        </w:rPr>
      </w:pPr>
      <w:r w:rsidRPr="00EB0E9B">
        <w:rPr>
          <w:b/>
          <w:bCs/>
          <w:color w:val="FF0000"/>
        </w:rPr>
        <w:t>O sinal analógico possui vários valores diferentes, enquanto o sinal digital possui somente dois valores, um que representa o zero e outro que representa o um.</w:t>
      </w:r>
    </w:p>
    <w:p w14:paraId="5F882E73" w14:textId="77777777" w:rsidR="003D32C5" w:rsidRDefault="003D32C5" w:rsidP="003D32C5">
      <w:pPr>
        <w:pStyle w:val="ListParagraph"/>
        <w:numPr>
          <w:ilvl w:val="0"/>
          <w:numId w:val="43"/>
        </w:numPr>
        <w:spacing w:after="160" w:line="259" w:lineRule="auto"/>
        <w:contextualSpacing/>
        <w:jc w:val="left"/>
      </w:pPr>
      <w:r>
        <w:t>O sinal digital só pode ser usado em computadores.</w:t>
      </w:r>
    </w:p>
    <w:p w14:paraId="066AE818" w14:textId="77777777" w:rsidR="003D32C5" w:rsidRDefault="003D32C5" w:rsidP="003D32C5">
      <w:pPr>
        <w:pStyle w:val="ListParagraph"/>
        <w:numPr>
          <w:ilvl w:val="0"/>
          <w:numId w:val="43"/>
        </w:numPr>
        <w:spacing w:after="160" w:line="259" w:lineRule="auto"/>
        <w:contextualSpacing/>
        <w:jc w:val="left"/>
      </w:pPr>
      <w:r>
        <w:t>O sinal analógico pode ser modulado e transmitido por antenas enquanto o digital não pode.</w:t>
      </w:r>
    </w:p>
    <w:p w14:paraId="4E568CED" w14:textId="77777777" w:rsidR="003D32C5" w:rsidRDefault="003D32C5" w:rsidP="003D32C5">
      <w:pPr>
        <w:pStyle w:val="ListParagraph"/>
        <w:numPr>
          <w:ilvl w:val="0"/>
          <w:numId w:val="43"/>
        </w:numPr>
        <w:spacing w:after="160" w:line="259" w:lineRule="auto"/>
        <w:contextualSpacing/>
        <w:jc w:val="left"/>
      </w:pPr>
      <w:r>
        <w:t>A frequência de transmissão do sinal analógico é muito maior que a do digital.</w:t>
      </w:r>
    </w:p>
    <w:p w14:paraId="338119CD" w14:textId="77777777" w:rsidR="00A344D5" w:rsidRPr="00A344D5" w:rsidRDefault="00A344D5" w:rsidP="00A344D5">
      <w:pPr>
        <w:rPr>
          <w:sz w:val="22"/>
          <w:szCs w:val="22"/>
        </w:rPr>
      </w:pPr>
    </w:p>
    <w:p w14:paraId="5AAE6175" w14:textId="774246B6" w:rsidR="00EB0E9B" w:rsidRPr="00EB0E9B" w:rsidRDefault="00A85B57" w:rsidP="00EB0E9B">
      <w:pPr>
        <w:pStyle w:val="ListParagraph"/>
        <w:numPr>
          <w:ilvl w:val="0"/>
          <w:numId w:val="44"/>
        </w:numPr>
        <w:jc w:val="left"/>
      </w:pPr>
      <w:r>
        <w:t>Cite 5 exemplos de sinais analógicos</w:t>
      </w:r>
      <w:r w:rsidR="005E69B9">
        <w:t xml:space="preserve"> e seus respectivos equipamentos de medição.</w:t>
      </w:r>
      <w:r w:rsidR="00EB0E9B">
        <w:br/>
      </w:r>
      <w:r w:rsidR="00EB0E9B">
        <w:br/>
      </w:r>
      <w:r w:rsidR="00EB0E9B" w:rsidRPr="00EB0E9B">
        <w:rPr>
          <w:b/>
        </w:rPr>
        <w:t>Tensão analógica (AC/DC)</w:t>
      </w:r>
      <w:r w:rsidR="00EB0E9B" w:rsidRPr="00EB0E9B">
        <w:t xml:space="preserve"> </w:t>
      </w:r>
      <w:r w:rsidR="00EB0E9B">
        <w:t xml:space="preserve">= </w:t>
      </w:r>
      <w:r w:rsidR="00EB0E9B" w:rsidRPr="00EB0E9B">
        <w:t>multímetro / osciloscópio</w:t>
      </w:r>
    </w:p>
    <w:p w14:paraId="6EDDB30C" w14:textId="51908B6A" w:rsidR="00EB0E9B" w:rsidRPr="00EB0E9B" w:rsidRDefault="00EB0E9B" w:rsidP="00EB0E9B">
      <w:pPr>
        <w:ind w:left="720"/>
      </w:pPr>
      <w:r w:rsidRPr="00EB0E9B">
        <w:rPr>
          <w:b/>
          <w:bCs/>
        </w:rPr>
        <w:t>Temperatura</w:t>
      </w:r>
      <w:r w:rsidRPr="00EB0E9B">
        <w:t xml:space="preserve"> </w:t>
      </w:r>
      <w:r w:rsidRPr="00EB0E9B">
        <w:t xml:space="preserve">= </w:t>
      </w:r>
      <w:r w:rsidRPr="00EB0E9B">
        <w:t>termômetro</w:t>
      </w:r>
      <w:r>
        <w:t xml:space="preserve"> + </w:t>
      </w:r>
      <w:r w:rsidRPr="00EB0E9B">
        <w:t>leitor</w:t>
      </w:r>
    </w:p>
    <w:p w14:paraId="4A2AC2A1" w14:textId="04A96CE7" w:rsidR="00EB0E9B" w:rsidRPr="00EB0E9B" w:rsidRDefault="00EB0E9B" w:rsidP="00EB0E9B">
      <w:pPr>
        <w:ind w:left="720"/>
      </w:pPr>
      <w:r w:rsidRPr="00EB0E9B">
        <w:rPr>
          <w:b/>
          <w:bCs/>
        </w:rPr>
        <w:t>Som (pressão acústica)</w:t>
      </w:r>
      <w:r w:rsidRPr="00EB0E9B">
        <w:t xml:space="preserve"> </w:t>
      </w:r>
      <w:r>
        <w:t>=</w:t>
      </w:r>
      <w:r w:rsidRPr="00EB0E9B">
        <w:t xml:space="preserve"> microfone + osciloscópio</w:t>
      </w:r>
    </w:p>
    <w:p w14:paraId="65796A49" w14:textId="6CB468C8" w:rsidR="00EB0E9B" w:rsidRPr="00EB0E9B" w:rsidRDefault="00EB0E9B" w:rsidP="00EB0E9B">
      <w:pPr>
        <w:ind w:left="720"/>
      </w:pPr>
      <w:r w:rsidRPr="00EB0E9B">
        <w:rPr>
          <w:b/>
          <w:bCs/>
        </w:rPr>
        <w:t>Pressão hidráulica/pneumática</w:t>
      </w:r>
      <w:r w:rsidRPr="00EB0E9B">
        <w:t xml:space="preserve"> </w:t>
      </w:r>
      <w:r>
        <w:t xml:space="preserve">= </w:t>
      </w:r>
      <w:r w:rsidRPr="00EB0E9B">
        <w:t xml:space="preserve">manômetro </w:t>
      </w:r>
    </w:p>
    <w:p w14:paraId="5A400A0A" w14:textId="0FD3AB4A" w:rsidR="00A85B57" w:rsidRPr="00EB0E9B" w:rsidRDefault="00EB0E9B" w:rsidP="00EB0E9B">
      <w:pPr>
        <w:ind w:left="720"/>
        <w:rPr>
          <w:lang w:val="en-US"/>
        </w:rPr>
      </w:pPr>
      <w:r w:rsidRPr="00EB0E9B">
        <w:rPr>
          <w:b/>
          <w:bCs/>
          <w:lang w:val="en-US"/>
        </w:rPr>
        <w:t>Luz (</w:t>
      </w:r>
      <w:proofErr w:type="spellStart"/>
      <w:r w:rsidRPr="00EB0E9B">
        <w:rPr>
          <w:b/>
          <w:bCs/>
          <w:lang w:val="en-US"/>
        </w:rPr>
        <w:t>iluminância</w:t>
      </w:r>
      <w:proofErr w:type="spellEnd"/>
      <w:r w:rsidRPr="00EB0E9B">
        <w:rPr>
          <w:b/>
          <w:bCs/>
          <w:lang w:val="en-US"/>
        </w:rPr>
        <w:t>)</w:t>
      </w:r>
      <w:r w:rsidRPr="00EB0E9B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 w:rsidRPr="00EB0E9B">
        <w:rPr>
          <w:lang w:val="en-US"/>
        </w:rPr>
        <w:t>amperímetro</w:t>
      </w:r>
      <w:proofErr w:type="spellEnd"/>
    </w:p>
    <w:p w14:paraId="52393BC8" w14:textId="77777777" w:rsidR="005E69B9" w:rsidRDefault="005E69B9" w:rsidP="000E0172">
      <w:pPr>
        <w:spacing w:line="360" w:lineRule="auto"/>
      </w:pPr>
    </w:p>
    <w:p w14:paraId="37133D85" w14:textId="3686C1D5" w:rsidR="005E69B9" w:rsidRDefault="005E69B9" w:rsidP="003D32C5">
      <w:pPr>
        <w:pStyle w:val="ListParagraph"/>
        <w:numPr>
          <w:ilvl w:val="0"/>
          <w:numId w:val="45"/>
        </w:numPr>
      </w:pPr>
      <w:r>
        <w:t>O que são transistores</w:t>
      </w:r>
      <w:r w:rsidR="009C5B3C">
        <w:t>,</w:t>
      </w:r>
      <w:r>
        <w:t xml:space="preserve"> porque eles são importantes para a eletrônica digital?</w:t>
      </w:r>
      <w:r w:rsidR="009C5B3C">
        <w:t xml:space="preserve"> Indique pelo menos 2 exemplos de uso deste equipamento.</w:t>
      </w:r>
    </w:p>
    <w:p w14:paraId="2D74E3AE" w14:textId="77777777" w:rsidR="00EB0E9B" w:rsidRDefault="00EB0E9B" w:rsidP="00EB0E9B"/>
    <w:p w14:paraId="6DE9DFF8" w14:textId="77777777" w:rsidR="00EB0E9B" w:rsidRDefault="00EB0E9B" w:rsidP="00EB0E9B">
      <w:pPr>
        <w:ind w:left="785"/>
        <w:jc w:val="left"/>
      </w:pPr>
      <w:r>
        <w:t>D</w:t>
      </w:r>
      <w:r w:rsidRPr="00EB0E9B">
        <w:t xml:space="preserve">ispositivos semicondutores que funcionam como </w:t>
      </w:r>
      <w:r w:rsidRPr="00EB0E9B">
        <w:rPr>
          <w:b/>
          <w:bCs/>
        </w:rPr>
        <w:t>chaves</w:t>
      </w:r>
      <w:r w:rsidRPr="00EB0E9B">
        <w:t xml:space="preserve"> e </w:t>
      </w:r>
      <w:r w:rsidRPr="00EB0E9B">
        <w:rPr>
          <w:b/>
          <w:bCs/>
        </w:rPr>
        <w:t>amplificadores</w:t>
      </w:r>
      <w:r w:rsidRPr="00EB0E9B">
        <w:t xml:space="preserve">. São a base da eletrônica digital porque implementam os níveis 0/1 e formam portas lógicas, </w:t>
      </w:r>
      <w:proofErr w:type="spellStart"/>
      <w:r w:rsidRPr="00EB0E9B">
        <w:t>flip-flops</w:t>
      </w:r>
      <w:proofErr w:type="spellEnd"/>
      <w:r w:rsidRPr="00EB0E9B">
        <w:t>, memórias e CPUs.</w:t>
      </w:r>
    </w:p>
    <w:p w14:paraId="2BAC9575" w14:textId="612F47FF" w:rsidR="00EB0E9B" w:rsidRPr="00EB0E9B" w:rsidRDefault="00EB0E9B" w:rsidP="00EB0E9B">
      <w:pPr>
        <w:ind w:left="785"/>
        <w:jc w:val="left"/>
      </w:pPr>
      <w:r w:rsidRPr="00EB0E9B">
        <w:br/>
        <w:t>Exemplo:</w:t>
      </w:r>
    </w:p>
    <w:p w14:paraId="16EE7064" w14:textId="5674A0D8" w:rsidR="00EB0E9B" w:rsidRPr="00EB0E9B" w:rsidRDefault="00EB0E9B" w:rsidP="00EB0E9B">
      <w:pPr>
        <w:ind w:left="720"/>
        <w:jc w:val="left"/>
      </w:pPr>
      <w:r>
        <w:t xml:space="preserve"> </w:t>
      </w:r>
      <w:r w:rsidRPr="00EB0E9B">
        <w:t xml:space="preserve">Construção de portas lógicas e </w:t>
      </w:r>
      <w:proofErr w:type="spellStart"/>
      <w:r w:rsidRPr="00EB0E9B">
        <w:t>flip-flops</w:t>
      </w:r>
      <w:proofErr w:type="spellEnd"/>
      <w:r w:rsidRPr="00EB0E9B">
        <w:t xml:space="preserve"> em circuitos digitais.</w:t>
      </w:r>
    </w:p>
    <w:p w14:paraId="545A595C" w14:textId="534B6F9C" w:rsidR="00EB0E9B" w:rsidRPr="00EB0E9B" w:rsidRDefault="00EB0E9B" w:rsidP="00EB0E9B">
      <w:pPr>
        <w:ind w:left="720"/>
        <w:jc w:val="left"/>
      </w:pPr>
      <w:r>
        <w:rPr>
          <w:b/>
          <w:bCs/>
        </w:rPr>
        <w:t xml:space="preserve"> </w:t>
      </w:r>
      <w:r w:rsidRPr="00EB0E9B">
        <w:t>Chaveamento de cargas (LEDs, relés, motores) por microcontroladores.</w:t>
      </w:r>
    </w:p>
    <w:p w14:paraId="340EC681" w14:textId="77777777" w:rsidR="00EB0E9B" w:rsidRDefault="00EB0E9B" w:rsidP="00EB0E9B">
      <w:pPr>
        <w:ind w:left="720"/>
      </w:pPr>
    </w:p>
    <w:p w14:paraId="5675468D" w14:textId="77777777" w:rsidR="00A344D5" w:rsidRDefault="00A344D5" w:rsidP="00A344D5">
      <w:pPr>
        <w:pStyle w:val="ListParagraph"/>
        <w:ind w:left="720"/>
      </w:pPr>
    </w:p>
    <w:p w14:paraId="3DF73847" w14:textId="77777777" w:rsidR="000E0172" w:rsidRPr="000E0172" w:rsidRDefault="000E0172" w:rsidP="000E0172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72"/>
          <w:szCs w:val="72"/>
        </w:rPr>
      </w:pPr>
      <w:r w:rsidRPr="000E0172">
        <w:rPr>
          <w:rFonts w:ascii="ff4" w:hAnsi="ff4"/>
          <w:color w:val="000000"/>
          <w:sz w:val="72"/>
          <w:szCs w:val="72"/>
        </w:rPr>
        <w:t xml:space="preserve">São basicamente chaves que são abertas ou fechadas quando são polarizadas </w:t>
      </w:r>
    </w:p>
    <w:p w14:paraId="5036DAA7" w14:textId="77777777" w:rsidR="000E0172" w:rsidRPr="000E0172" w:rsidRDefault="000E0172" w:rsidP="000E0172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72"/>
          <w:szCs w:val="72"/>
        </w:rPr>
      </w:pPr>
      <w:r w:rsidRPr="000E0172">
        <w:rPr>
          <w:rFonts w:ascii="ff4" w:hAnsi="ff4"/>
          <w:color w:val="000000"/>
          <w:sz w:val="72"/>
          <w:szCs w:val="72"/>
        </w:rPr>
        <w:t>Corretamente, componentes utilizados em processadores para a comutação de</w:t>
      </w:r>
      <w:r w:rsidRPr="000E0172">
        <w:rPr>
          <w:rFonts w:ascii="ff4" w:hAnsi="ff4"/>
          <w:color w:val="000000"/>
          <w:sz w:val="72"/>
          <w:szCs w:val="72"/>
          <w:bdr w:val="none" w:sz="0" w:space="0" w:color="auto" w:frame="1"/>
        </w:rPr>
        <w:t xml:space="preserve"> </w:t>
      </w:r>
      <w:r w:rsidRPr="000E0172">
        <w:rPr>
          <w:rFonts w:ascii="ff4" w:hAnsi="ff4"/>
          <w:color w:val="000000"/>
          <w:sz w:val="72"/>
          <w:szCs w:val="72"/>
        </w:rPr>
        <w:t xml:space="preserve"> </w:t>
      </w:r>
    </w:p>
    <w:p w14:paraId="73C7029F" w14:textId="52CA3F65" w:rsidR="00481B44" w:rsidRPr="003D32C5" w:rsidRDefault="000E0172" w:rsidP="003D32C5">
      <w:pPr>
        <w:shd w:val="clear" w:color="auto" w:fill="FFFFFF"/>
        <w:spacing w:line="0" w:lineRule="auto"/>
        <w:jc w:val="left"/>
        <w:rPr>
          <w:rFonts w:ascii="ff4" w:hAnsi="ff4"/>
          <w:color w:val="000000"/>
          <w:sz w:val="72"/>
          <w:szCs w:val="72"/>
        </w:rPr>
      </w:pPr>
      <w:r w:rsidRPr="000E0172">
        <w:rPr>
          <w:rFonts w:ascii="ff4" w:hAnsi="ff4"/>
          <w:color w:val="000000"/>
          <w:sz w:val="72"/>
          <w:szCs w:val="72"/>
        </w:rPr>
        <w:t xml:space="preserve">Sinais elétricos e são utilizados para ganho de sinal </w:t>
      </w:r>
      <w:proofErr w:type="gramStart"/>
      <w:r w:rsidRPr="000E0172">
        <w:rPr>
          <w:rFonts w:ascii="ff4" w:hAnsi="ff4"/>
          <w:color w:val="000000"/>
          <w:sz w:val="72"/>
          <w:szCs w:val="72"/>
        </w:rPr>
        <w:t>elétrico</w:t>
      </w:r>
      <w:r w:rsidRPr="000E0172">
        <w:rPr>
          <w:rFonts w:ascii="ff4" w:hAnsi="ff4"/>
          <w:color w:val="000000"/>
          <w:sz w:val="72"/>
          <w:szCs w:val="72"/>
          <w:bdr w:val="none" w:sz="0" w:space="0" w:color="auto" w:frame="1"/>
        </w:rPr>
        <w:t xml:space="preserve"> </w:t>
      </w:r>
      <w:r w:rsidRPr="000E0172">
        <w:rPr>
          <w:rFonts w:ascii="ff4" w:hAnsi="ff4"/>
          <w:color w:val="000000"/>
          <w:sz w:val="72"/>
          <w:szCs w:val="72"/>
        </w:rPr>
        <w:t xml:space="preserve"> em</w:t>
      </w:r>
      <w:proofErr w:type="gramEnd"/>
      <w:r w:rsidRPr="000E0172">
        <w:rPr>
          <w:rFonts w:ascii="ff4" w:hAnsi="ff4"/>
          <w:color w:val="000000"/>
          <w:sz w:val="72"/>
          <w:szCs w:val="72"/>
        </w:rPr>
        <w:t xml:space="preserve"> alguns circuitos. </w:t>
      </w:r>
    </w:p>
    <w:p w14:paraId="34BC898C" w14:textId="77777777" w:rsidR="00481B44" w:rsidRDefault="00481B44">
      <w:pPr>
        <w:jc w:val="left"/>
      </w:pPr>
    </w:p>
    <w:p w14:paraId="3BA7461E" w14:textId="77777777" w:rsidR="00EB0E9B" w:rsidRDefault="003D32C5" w:rsidP="00EB0E9B">
      <w:pPr>
        <w:pStyle w:val="ListParagraph"/>
        <w:numPr>
          <w:ilvl w:val="0"/>
          <w:numId w:val="45"/>
        </w:numPr>
        <w:jc w:val="left"/>
      </w:pPr>
      <w:r>
        <w:t xml:space="preserve"> Qual expressão booleana representa o circuito digital mostrado abaixo</w:t>
      </w:r>
      <w:r w:rsidR="003508B5">
        <w:t>? Onde A, B e C são sinais digitais.</w:t>
      </w:r>
      <w:r w:rsidR="00EB0E9B">
        <w:br/>
      </w:r>
    </w:p>
    <w:p w14:paraId="5E6964DE" w14:textId="3C0125A0" w:rsidR="003D32C5" w:rsidRPr="00005FBC" w:rsidRDefault="00EB0E9B" w:rsidP="00EB0E9B">
      <w:pPr>
        <w:pStyle w:val="ListParagraph"/>
        <w:ind w:left="785"/>
        <w:jc w:val="left"/>
        <w:rPr>
          <w:b/>
          <w:bCs/>
        </w:rPr>
      </w:pPr>
      <w:r>
        <w:t>Resposta: Y = (A + B</w:t>
      </w:r>
      <w:proofErr w:type="gramStart"/>
      <w:r>
        <w:t>) .</w:t>
      </w:r>
      <w:proofErr w:type="gramEnd"/>
      <w:r>
        <w:t xml:space="preserve"> C</w:t>
      </w:r>
      <w:r>
        <w:br/>
      </w:r>
      <w:r>
        <w:br/>
      </w:r>
    </w:p>
    <w:p w14:paraId="0C4F873F" w14:textId="19AF7511" w:rsidR="003D32C5" w:rsidRDefault="003D32C5" w:rsidP="003D32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F4082" wp14:editId="019AA2C8">
                <wp:simplePos x="0" y="0"/>
                <wp:positionH relativeFrom="column">
                  <wp:posOffset>139065</wp:posOffset>
                </wp:positionH>
                <wp:positionV relativeFrom="paragraph">
                  <wp:posOffset>18415</wp:posOffset>
                </wp:positionV>
                <wp:extent cx="3253740" cy="1988820"/>
                <wp:effectExtent l="0" t="0" r="22860" b="1143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7D77E" w14:textId="77777777" w:rsidR="003D32C5" w:rsidRDefault="003D32C5" w:rsidP="003D32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42F694" wp14:editId="56FA6108">
                                  <wp:extent cx="3163138" cy="1463040"/>
                                  <wp:effectExtent l="0" t="0" r="0" b="381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5551" cy="14687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F40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.95pt;margin-top:1.45pt;width:256.2pt;height:15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">
                <v:textbox>
                  <w:txbxContent>
                    <w:p w14:paraId="4B77D77E" w14:textId="77777777" w:rsidR="003D32C5" w:rsidRDefault="003D32C5" w:rsidP="003D32C5">
                      <w:r>
                        <w:rPr>
                          <w:noProof/>
                        </w:rPr>
                        <w:drawing>
                          <wp:inline distT="0" distB="0" distL="0" distR="0" wp14:anchorId="4F42F694" wp14:editId="56FA6108">
                            <wp:extent cx="3163138" cy="1463040"/>
                            <wp:effectExtent l="0" t="0" r="0" b="381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551" cy="14687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32C5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A871" w14:textId="77777777" w:rsidR="004946C9" w:rsidRDefault="004946C9">
      <w:r>
        <w:separator/>
      </w:r>
    </w:p>
  </w:endnote>
  <w:endnote w:type="continuationSeparator" w:id="0">
    <w:p w14:paraId="7B7DA8AC" w14:textId="77777777" w:rsidR="004946C9" w:rsidRDefault="0049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B4B8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A8BD053" wp14:editId="50C3C3D0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3BDD3B" wp14:editId="70A2CBAA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5AC8C5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3BDD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035AC8C5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B5DD" w14:textId="77777777" w:rsidR="00C26B7C" w:rsidRDefault="00C26B7C" w:rsidP="00C26B7C">
    <w:pPr>
      <w:rPr>
        <w:b/>
        <w:szCs w:val="24"/>
      </w:rPr>
    </w:pPr>
  </w:p>
  <w:p w14:paraId="1A2FBBC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0AAB03E9" wp14:editId="5DC1CB13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98720A" wp14:editId="695BD72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8B7311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98720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4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228B7311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BBDC" w14:textId="77777777" w:rsidR="004946C9" w:rsidRDefault="004946C9">
      <w:r>
        <w:separator/>
      </w:r>
    </w:p>
  </w:footnote>
  <w:footnote w:type="continuationSeparator" w:id="0">
    <w:p w14:paraId="0D293FA7" w14:textId="77777777" w:rsidR="004946C9" w:rsidRDefault="0049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EAE9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06C318B" wp14:editId="41B57F62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E5CCE13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6C318B" id="Rectangle 35" o:spid="_x0000_s1028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1E5CCE13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6AE49CEE" wp14:editId="5F65377E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EBF4E" wp14:editId="55CDE7B4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E6B3328" w14:textId="7C0007EB" w:rsidR="00C26B7C" w:rsidRPr="00FA465F" w:rsidRDefault="00010A80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Digital</w:t>
                          </w:r>
                          <w:r w:rsidR="005E69B9">
                            <w:rPr>
                              <w:b/>
                              <w:sz w:val="28"/>
                            </w:rPr>
                            <w:t xml:space="preserve"> - </w:t>
                          </w:r>
                          <w:proofErr w:type="spellStart"/>
                          <w:r w:rsidR="005E69B9">
                            <w:rPr>
                              <w:b/>
                              <w:sz w:val="28"/>
                            </w:rPr>
                            <w:t>sg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0EBF4E" id="_x0000_s1029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4E6B3328" w14:textId="7C0007EB" w:rsidR="00C26B7C" w:rsidRPr="00FA465F" w:rsidRDefault="00010A80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Digital</w:t>
                    </w:r>
                    <w:r w:rsidR="005E69B9">
                      <w:rPr>
                        <w:b/>
                        <w:sz w:val="28"/>
                      </w:rPr>
                      <w:t xml:space="preserve"> - </w:t>
                    </w:r>
                    <w:proofErr w:type="spellStart"/>
                    <w:r w:rsidR="005E69B9">
                      <w:rPr>
                        <w:b/>
                        <w:sz w:val="28"/>
                      </w:rPr>
                      <w:t>sg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  <w:p w14:paraId="509ACCA1" w14:textId="77777777" w:rsidR="00C26B7C" w:rsidRDefault="00C26B7C" w:rsidP="00C26B7C"/>
  <w:p w14:paraId="5DA90A1D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3ED276" wp14:editId="201CCC31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08DB46C" w14:textId="72FED01B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412C2F">
                            <w:rPr>
                              <w:b/>
                              <w:sz w:val="22"/>
                              <w:szCs w:val="22"/>
                            </w:rPr>
                            <w:t xml:space="preserve"> 17/08/2025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D276" id="Rectangle 38" o:spid="_x0000_s1030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008DB46C" w14:textId="72FED01B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412C2F">
                      <w:rPr>
                        <w:b/>
                        <w:sz w:val="22"/>
                        <w:szCs w:val="22"/>
                      </w:rPr>
                      <w:t xml:space="preserve"> 17/08/2025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0BD226AE" wp14:editId="1822A181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57886E3" w14:textId="142C86B5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 w:rsidR="00412C2F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226AE" id="Rectangle 37" o:spid="_x0000_s1031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157886E3" w14:textId="142C86B5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 w:rsidR="00412C2F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38F5DB4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39A7F80" wp14:editId="5919F65D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EF8F126" w14:textId="717B70D5" w:rsidR="00C26B7C" w:rsidRPr="00F0253A" w:rsidRDefault="005E69B9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Atividade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 Pratica </w:t>
                          </w:r>
                          <w:r w:rsidR="00192BAA">
                            <w:rPr>
                              <w:b/>
                              <w:sz w:val="32"/>
                              <w:szCs w:val="32"/>
                            </w:rPr>
                            <w:t>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9A7F80" id="Rectangle 62" o:spid="_x0000_s1032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3EF8F126" w14:textId="717B70D5" w:rsidR="00C26B7C" w:rsidRPr="00F0253A" w:rsidRDefault="005E69B9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Atividade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 Pratica </w:t>
                    </w:r>
                    <w:r w:rsidR="00192BAA">
                      <w:rPr>
                        <w:b/>
                        <w:sz w:val="32"/>
                        <w:szCs w:val="32"/>
                      </w:rPr>
                      <w:t>Final</w:t>
                    </w:r>
                  </w:p>
                </w:txbxContent>
              </v:textbox>
            </v:rect>
          </w:pict>
        </mc:Fallback>
      </mc:AlternateContent>
    </w:r>
  </w:p>
  <w:p w14:paraId="4AE9ACA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40D35B6" wp14:editId="19D25E7C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3F8B1D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0D35B6" id="Rectangle 63" o:spid="_x0000_s1033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3B3F8B1D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01913A32" w14:textId="77777777" w:rsidR="00C26B7C" w:rsidRDefault="00C26B7C" w:rsidP="00C26B7C">
    <w:pPr>
      <w:tabs>
        <w:tab w:val="left" w:pos="4144"/>
      </w:tabs>
    </w:pPr>
  </w:p>
  <w:p w14:paraId="3B723421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67F8CF2" wp14:editId="564EE7D8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2746B706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EE828BC" w14:textId="77777777" w:rsidR="00C26B7C" w:rsidRPr="008319AD" w:rsidRDefault="00C26B7C" w:rsidP="00C26B7C">
    <w:pPr>
      <w:rPr>
        <w:b/>
        <w:sz w:val="16"/>
        <w:szCs w:val="16"/>
      </w:rPr>
    </w:pPr>
  </w:p>
  <w:p w14:paraId="0B6FA00C" w14:textId="1BD6ED0B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5E69B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92BAA">
      <w:rPr>
        <w:b/>
        <w:sz w:val="22"/>
        <w:szCs w:val="22"/>
      </w:rPr>
      <w:t>4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192BAA">
      <w:rPr>
        <w:b/>
        <w:sz w:val="22"/>
        <w:szCs w:val="22"/>
      </w:rPr>
      <w:t>quatro</w:t>
    </w:r>
    <w:r w:rsidRPr="000419FB">
      <w:rPr>
        <w:b/>
        <w:sz w:val="22"/>
        <w:szCs w:val="22"/>
      </w:rPr>
      <w:t>) quest</w:t>
    </w:r>
    <w:r w:rsidR="00192BAA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545BA77A" w14:textId="64D47F5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192BAA">
      <w:rPr>
        <w:b/>
        <w:sz w:val="22"/>
        <w:szCs w:val="22"/>
      </w:rPr>
      <w:t xml:space="preserve"> Final</w:t>
    </w:r>
    <w:r w:rsidR="00F0253A">
      <w:rPr>
        <w:b/>
        <w:sz w:val="22"/>
        <w:szCs w:val="22"/>
      </w:rPr>
      <w:t>;</w:t>
    </w:r>
  </w:p>
  <w:p w14:paraId="5B34D939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157E3ABF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26A07F77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7646B60B" w14:textId="59275AA4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55CD30F3" w14:textId="2A7D81C5" w:rsidR="004E3ACD" w:rsidRPr="004E3ACD" w:rsidRDefault="004E3ACD" w:rsidP="00C26B7C">
    <w:pPr>
      <w:numPr>
        <w:ilvl w:val="0"/>
        <w:numId w:val="1"/>
      </w:numPr>
      <w:rPr>
        <w:b/>
        <w:sz w:val="22"/>
        <w:szCs w:val="22"/>
      </w:rPr>
    </w:pPr>
    <w:r w:rsidRPr="004E3ACD">
      <w:rPr>
        <w:b/>
        <w:bCs/>
        <w:sz w:val="22"/>
        <w:szCs w:val="22"/>
        <w:shd w:val="clear" w:color="auto" w:fill="FFFFFF"/>
      </w:rPr>
      <w:t xml:space="preserve">Entregar nos formatos: </w:t>
    </w:r>
    <w:proofErr w:type="spellStart"/>
    <w:r w:rsidRPr="004E3ACD">
      <w:rPr>
        <w:b/>
        <w:bCs/>
        <w:sz w:val="22"/>
        <w:szCs w:val="22"/>
        <w:shd w:val="clear" w:color="auto" w:fill="FFFFFF"/>
      </w:rPr>
      <w:t>doc</w:t>
    </w:r>
    <w:proofErr w:type="spellEnd"/>
    <w:r w:rsidRPr="004E3ACD">
      <w:rPr>
        <w:b/>
        <w:bCs/>
        <w:sz w:val="22"/>
        <w:szCs w:val="22"/>
        <w:shd w:val="clear" w:color="auto" w:fill="FFFFFF"/>
      </w:rPr>
      <w:t xml:space="preserve">, </w:t>
    </w:r>
    <w:proofErr w:type="spellStart"/>
    <w:r w:rsidRPr="004E3ACD">
      <w:rPr>
        <w:b/>
        <w:bCs/>
        <w:sz w:val="22"/>
        <w:szCs w:val="22"/>
        <w:shd w:val="clear" w:color="auto" w:fill="FFFFFF"/>
      </w:rPr>
      <w:t>docx</w:t>
    </w:r>
    <w:proofErr w:type="spellEnd"/>
    <w:r w:rsidRPr="004E3ACD">
      <w:rPr>
        <w:b/>
        <w:bCs/>
        <w:sz w:val="22"/>
        <w:szCs w:val="22"/>
        <w:shd w:val="clear" w:color="auto" w:fill="FFFFFF"/>
      </w:rPr>
      <w:t xml:space="preserve">, </w:t>
    </w:r>
    <w:proofErr w:type="spellStart"/>
    <w:r w:rsidRPr="004E3ACD">
      <w:rPr>
        <w:b/>
        <w:bCs/>
        <w:sz w:val="22"/>
        <w:szCs w:val="22"/>
        <w:shd w:val="clear" w:color="auto" w:fill="FFFFFF"/>
      </w:rPr>
      <w:t>pdf</w:t>
    </w:r>
    <w:proofErr w:type="spellEnd"/>
    <w:r w:rsidRPr="004E3ACD">
      <w:rPr>
        <w:b/>
        <w:bCs/>
        <w:sz w:val="22"/>
        <w:szCs w:val="22"/>
        <w:shd w:val="clear" w:color="auto" w:fill="FFFFFF"/>
      </w:rPr>
      <w:t>, ou imagem no caso de print ou foto.</w:t>
    </w:r>
  </w:p>
  <w:p w14:paraId="11C2BE95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771613E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25063A1E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7AF06989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2C2131B2" wp14:editId="107C468B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740DA866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D45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94F33"/>
    <w:multiLevelType w:val="multilevel"/>
    <w:tmpl w:val="18C4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31110"/>
    <w:multiLevelType w:val="multilevel"/>
    <w:tmpl w:val="66F43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A1A31"/>
    <w:multiLevelType w:val="multilevel"/>
    <w:tmpl w:val="E32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5F30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89D230D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B708A"/>
    <w:multiLevelType w:val="multilevel"/>
    <w:tmpl w:val="43C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34B94"/>
    <w:multiLevelType w:val="multilevel"/>
    <w:tmpl w:val="7618D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7113C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3593C"/>
    <w:multiLevelType w:val="hybridMultilevel"/>
    <w:tmpl w:val="6FC691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02CB1"/>
    <w:multiLevelType w:val="hybridMultilevel"/>
    <w:tmpl w:val="160E83EC"/>
    <w:lvl w:ilvl="0" w:tplc="0416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9211A"/>
    <w:multiLevelType w:val="hybridMultilevel"/>
    <w:tmpl w:val="606ED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54102">
    <w:abstractNumId w:val="29"/>
  </w:num>
  <w:num w:numId="2" w16cid:durableId="115370227">
    <w:abstractNumId w:val="37"/>
  </w:num>
  <w:num w:numId="3" w16cid:durableId="49035436">
    <w:abstractNumId w:val="31"/>
  </w:num>
  <w:num w:numId="4" w16cid:durableId="2024427786">
    <w:abstractNumId w:val="38"/>
  </w:num>
  <w:num w:numId="5" w16cid:durableId="1262185843">
    <w:abstractNumId w:val="21"/>
  </w:num>
  <w:num w:numId="6" w16cid:durableId="1176917555">
    <w:abstractNumId w:val="39"/>
  </w:num>
  <w:num w:numId="7" w16cid:durableId="29038084">
    <w:abstractNumId w:val="3"/>
  </w:num>
  <w:num w:numId="8" w16cid:durableId="1587691044">
    <w:abstractNumId w:val="22"/>
  </w:num>
  <w:num w:numId="9" w16cid:durableId="565798809">
    <w:abstractNumId w:val="33"/>
  </w:num>
  <w:num w:numId="10" w16cid:durableId="127480601">
    <w:abstractNumId w:val="36"/>
  </w:num>
  <w:num w:numId="11" w16cid:durableId="1202127865">
    <w:abstractNumId w:val="6"/>
  </w:num>
  <w:num w:numId="12" w16cid:durableId="758022028">
    <w:abstractNumId w:val="4"/>
  </w:num>
  <w:num w:numId="13" w16cid:durableId="564461899">
    <w:abstractNumId w:val="42"/>
  </w:num>
  <w:num w:numId="14" w16cid:durableId="1615944023">
    <w:abstractNumId w:val="1"/>
  </w:num>
  <w:num w:numId="15" w16cid:durableId="255675418">
    <w:abstractNumId w:val="28"/>
  </w:num>
  <w:num w:numId="16" w16cid:durableId="593589763">
    <w:abstractNumId w:val="26"/>
  </w:num>
  <w:num w:numId="17" w16cid:durableId="1048534789">
    <w:abstractNumId w:val="15"/>
  </w:num>
  <w:num w:numId="18" w16cid:durableId="549805903">
    <w:abstractNumId w:val="43"/>
  </w:num>
  <w:num w:numId="19" w16cid:durableId="1425687524">
    <w:abstractNumId w:val="0"/>
  </w:num>
  <w:num w:numId="20" w16cid:durableId="529415921">
    <w:abstractNumId w:val="7"/>
  </w:num>
  <w:num w:numId="21" w16cid:durableId="784353840">
    <w:abstractNumId w:val="10"/>
  </w:num>
  <w:num w:numId="22" w16cid:durableId="1611274674">
    <w:abstractNumId w:val="40"/>
  </w:num>
  <w:num w:numId="23" w16cid:durableId="14232575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735673">
    <w:abstractNumId w:val="9"/>
  </w:num>
  <w:num w:numId="25" w16cid:durableId="1808351610">
    <w:abstractNumId w:val="24"/>
  </w:num>
  <w:num w:numId="26" w16cid:durableId="406272662">
    <w:abstractNumId w:val="18"/>
  </w:num>
  <w:num w:numId="27" w16cid:durableId="1009022352">
    <w:abstractNumId w:val="35"/>
  </w:num>
  <w:num w:numId="28" w16cid:durableId="1511456877">
    <w:abstractNumId w:val="8"/>
  </w:num>
  <w:num w:numId="29" w16cid:durableId="712462330">
    <w:abstractNumId w:val="17"/>
  </w:num>
  <w:num w:numId="30" w16cid:durableId="1105730246">
    <w:abstractNumId w:val="46"/>
  </w:num>
  <w:num w:numId="31" w16cid:durableId="32048967">
    <w:abstractNumId w:val="27"/>
  </w:num>
  <w:num w:numId="32" w16cid:durableId="713043150">
    <w:abstractNumId w:val="30"/>
  </w:num>
  <w:num w:numId="33" w16cid:durableId="1515537851">
    <w:abstractNumId w:val="16"/>
  </w:num>
  <w:num w:numId="34" w16cid:durableId="900289561">
    <w:abstractNumId w:val="13"/>
  </w:num>
  <w:num w:numId="35" w16cid:durableId="67310700">
    <w:abstractNumId w:val="25"/>
  </w:num>
  <w:num w:numId="36" w16cid:durableId="611668155">
    <w:abstractNumId w:val="41"/>
  </w:num>
  <w:num w:numId="37" w16cid:durableId="1872573988">
    <w:abstractNumId w:val="32"/>
  </w:num>
  <w:num w:numId="38" w16cid:durableId="2128348111">
    <w:abstractNumId w:val="5"/>
  </w:num>
  <w:num w:numId="39" w16cid:durableId="1185753616">
    <w:abstractNumId w:val="2"/>
  </w:num>
  <w:num w:numId="40" w16cid:durableId="1002396976">
    <w:abstractNumId w:val="19"/>
  </w:num>
  <w:num w:numId="41" w16cid:durableId="1668351">
    <w:abstractNumId w:val="44"/>
  </w:num>
  <w:num w:numId="42" w16cid:durableId="182718518">
    <w:abstractNumId w:val="14"/>
  </w:num>
  <w:num w:numId="43" w16cid:durableId="44499603">
    <w:abstractNumId w:val="45"/>
  </w:num>
  <w:num w:numId="44" w16cid:durableId="661854120">
    <w:abstractNumId w:val="48"/>
  </w:num>
  <w:num w:numId="45" w16cid:durableId="67314580">
    <w:abstractNumId w:val="47"/>
  </w:num>
  <w:num w:numId="46" w16cid:durableId="610478774">
    <w:abstractNumId w:val="12"/>
  </w:num>
  <w:num w:numId="47" w16cid:durableId="302004998">
    <w:abstractNumId w:val="23"/>
  </w:num>
  <w:num w:numId="48" w16cid:durableId="1497652788">
    <w:abstractNumId w:val="11"/>
  </w:num>
  <w:num w:numId="49" w16cid:durableId="1638146331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5FBC"/>
    <w:rsid w:val="00010A80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36FA4"/>
    <w:rsid w:val="000419FB"/>
    <w:rsid w:val="00042CA8"/>
    <w:rsid w:val="000606D2"/>
    <w:rsid w:val="00062460"/>
    <w:rsid w:val="00065AB6"/>
    <w:rsid w:val="000678AA"/>
    <w:rsid w:val="00067DEB"/>
    <w:rsid w:val="00070928"/>
    <w:rsid w:val="0007725D"/>
    <w:rsid w:val="00077EEF"/>
    <w:rsid w:val="0008382E"/>
    <w:rsid w:val="00097201"/>
    <w:rsid w:val="000B1C2A"/>
    <w:rsid w:val="000B50E8"/>
    <w:rsid w:val="000C21DA"/>
    <w:rsid w:val="000C2DC8"/>
    <w:rsid w:val="000C645A"/>
    <w:rsid w:val="000D0284"/>
    <w:rsid w:val="000E0172"/>
    <w:rsid w:val="000E107A"/>
    <w:rsid w:val="000E37A3"/>
    <w:rsid w:val="000E7897"/>
    <w:rsid w:val="000E7C0D"/>
    <w:rsid w:val="0010663E"/>
    <w:rsid w:val="00112539"/>
    <w:rsid w:val="001140D9"/>
    <w:rsid w:val="00115426"/>
    <w:rsid w:val="00115498"/>
    <w:rsid w:val="00115540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742AE"/>
    <w:rsid w:val="00180B1C"/>
    <w:rsid w:val="00192BAA"/>
    <w:rsid w:val="0019563B"/>
    <w:rsid w:val="001A4513"/>
    <w:rsid w:val="001B14C3"/>
    <w:rsid w:val="001B21DD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12F34"/>
    <w:rsid w:val="00227875"/>
    <w:rsid w:val="00227B07"/>
    <w:rsid w:val="00231591"/>
    <w:rsid w:val="00241B3C"/>
    <w:rsid w:val="002459A8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4461"/>
    <w:rsid w:val="002D508C"/>
    <w:rsid w:val="002D53A9"/>
    <w:rsid w:val="002D5FD1"/>
    <w:rsid w:val="002E4A17"/>
    <w:rsid w:val="002E7C55"/>
    <w:rsid w:val="002F0963"/>
    <w:rsid w:val="0030369F"/>
    <w:rsid w:val="00304F25"/>
    <w:rsid w:val="00306B02"/>
    <w:rsid w:val="00314175"/>
    <w:rsid w:val="00321E1A"/>
    <w:rsid w:val="00331CB8"/>
    <w:rsid w:val="003339CB"/>
    <w:rsid w:val="00346690"/>
    <w:rsid w:val="003508B5"/>
    <w:rsid w:val="00351131"/>
    <w:rsid w:val="003548A9"/>
    <w:rsid w:val="003640EC"/>
    <w:rsid w:val="00365887"/>
    <w:rsid w:val="003844F5"/>
    <w:rsid w:val="00384ACA"/>
    <w:rsid w:val="0039777B"/>
    <w:rsid w:val="003A3C73"/>
    <w:rsid w:val="003A7F11"/>
    <w:rsid w:val="003B6D67"/>
    <w:rsid w:val="003C5E80"/>
    <w:rsid w:val="003C6288"/>
    <w:rsid w:val="003C62A0"/>
    <w:rsid w:val="003D32C5"/>
    <w:rsid w:val="003E2B5B"/>
    <w:rsid w:val="003F0B18"/>
    <w:rsid w:val="003F6975"/>
    <w:rsid w:val="004014E7"/>
    <w:rsid w:val="004035EB"/>
    <w:rsid w:val="00404EB0"/>
    <w:rsid w:val="00410C30"/>
    <w:rsid w:val="00412C2F"/>
    <w:rsid w:val="00412D08"/>
    <w:rsid w:val="0041390B"/>
    <w:rsid w:val="0042695E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81B44"/>
    <w:rsid w:val="004946C9"/>
    <w:rsid w:val="004955BB"/>
    <w:rsid w:val="00496AA9"/>
    <w:rsid w:val="004A2640"/>
    <w:rsid w:val="004A56F1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E3ACD"/>
    <w:rsid w:val="004F0962"/>
    <w:rsid w:val="004F6698"/>
    <w:rsid w:val="00525C32"/>
    <w:rsid w:val="0052776E"/>
    <w:rsid w:val="005319AA"/>
    <w:rsid w:val="005353DE"/>
    <w:rsid w:val="0055080F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2F2D"/>
    <w:rsid w:val="005D705B"/>
    <w:rsid w:val="005E0DAF"/>
    <w:rsid w:val="005E35E6"/>
    <w:rsid w:val="005E60D8"/>
    <w:rsid w:val="005E69B9"/>
    <w:rsid w:val="00601E09"/>
    <w:rsid w:val="006144CB"/>
    <w:rsid w:val="00620197"/>
    <w:rsid w:val="006309A6"/>
    <w:rsid w:val="00640A79"/>
    <w:rsid w:val="006411AA"/>
    <w:rsid w:val="00641357"/>
    <w:rsid w:val="00645FB7"/>
    <w:rsid w:val="00655D69"/>
    <w:rsid w:val="006563BD"/>
    <w:rsid w:val="006805AA"/>
    <w:rsid w:val="0068063B"/>
    <w:rsid w:val="006818D8"/>
    <w:rsid w:val="00682979"/>
    <w:rsid w:val="00685E68"/>
    <w:rsid w:val="006921F9"/>
    <w:rsid w:val="006A41DB"/>
    <w:rsid w:val="006B7642"/>
    <w:rsid w:val="006C0ED4"/>
    <w:rsid w:val="006C305C"/>
    <w:rsid w:val="006C5E93"/>
    <w:rsid w:val="006D27BA"/>
    <w:rsid w:val="006E0ECF"/>
    <w:rsid w:val="006E3287"/>
    <w:rsid w:val="006E67F2"/>
    <w:rsid w:val="006F64C2"/>
    <w:rsid w:val="00703DF8"/>
    <w:rsid w:val="007129FE"/>
    <w:rsid w:val="00713EB5"/>
    <w:rsid w:val="00725E70"/>
    <w:rsid w:val="00730CC9"/>
    <w:rsid w:val="007408BE"/>
    <w:rsid w:val="00741E4C"/>
    <w:rsid w:val="007441EF"/>
    <w:rsid w:val="00745DE1"/>
    <w:rsid w:val="0074639A"/>
    <w:rsid w:val="007550E1"/>
    <w:rsid w:val="00770E4C"/>
    <w:rsid w:val="00771983"/>
    <w:rsid w:val="00783C78"/>
    <w:rsid w:val="00785125"/>
    <w:rsid w:val="00787BE1"/>
    <w:rsid w:val="007A006D"/>
    <w:rsid w:val="007A7A94"/>
    <w:rsid w:val="007B1A54"/>
    <w:rsid w:val="007C2FE9"/>
    <w:rsid w:val="007C321A"/>
    <w:rsid w:val="007C484C"/>
    <w:rsid w:val="007C67CB"/>
    <w:rsid w:val="007D6D8D"/>
    <w:rsid w:val="007E46B6"/>
    <w:rsid w:val="008003D7"/>
    <w:rsid w:val="00800575"/>
    <w:rsid w:val="008039A3"/>
    <w:rsid w:val="00805B62"/>
    <w:rsid w:val="00813417"/>
    <w:rsid w:val="00813435"/>
    <w:rsid w:val="008155B0"/>
    <w:rsid w:val="00820C5B"/>
    <w:rsid w:val="00823E4C"/>
    <w:rsid w:val="008319AD"/>
    <w:rsid w:val="008371BB"/>
    <w:rsid w:val="008403D8"/>
    <w:rsid w:val="00843317"/>
    <w:rsid w:val="00853936"/>
    <w:rsid w:val="00856984"/>
    <w:rsid w:val="0087389B"/>
    <w:rsid w:val="00875C1C"/>
    <w:rsid w:val="0087612B"/>
    <w:rsid w:val="008816F6"/>
    <w:rsid w:val="00884BC2"/>
    <w:rsid w:val="00894BB7"/>
    <w:rsid w:val="008B08D3"/>
    <w:rsid w:val="008C020B"/>
    <w:rsid w:val="008C4FB9"/>
    <w:rsid w:val="008D7F5D"/>
    <w:rsid w:val="008E2706"/>
    <w:rsid w:val="008F14F4"/>
    <w:rsid w:val="008F3550"/>
    <w:rsid w:val="00902103"/>
    <w:rsid w:val="00905E2F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72E18"/>
    <w:rsid w:val="00975860"/>
    <w:rsid w:val="00976834"/>
    <w:rsid w:val="009856E1"/>
    <w:rsid w:val="00993BB2"/>
    <w:rsid w:val="009959AA"/>
    <w:rsid w:val="009979E4"/>
    <w:rsid w:val="009A1B4F"/>
    <w:rsid w:val="009A50E3"/>
    <w:rsid w:val="009A57E2"/>
    <w:rsid w:val="009B44B2"/>
    <w:rsid w:val="009B44C3"/>
    <w:rsid w:val="009B4FC2"/>
    <w:rsid w:val="009C5B3C"/>
    <w:rsid w:val="009C6BF4"/>
    <w:rsid w:val="009D39B2"/>
    <w:rsid w:val="009D6B82"/>
    <w:rsid w:val="009E079E"/>
    <w:rsid w:val="009F31DF"/>
    <w:rsid w:val="009F43CF"/>
    <w:rsid w:val="00A067DD"/>
    <w:rsid w:val="00A10C2F"/>
    <w:rsid w:val="00A11518"/>
    <w:rsid w:val="00A12A9D"/>
    <w:rsid w:val="00A2557B"/>
    <w:rsid w:val="00A2697F"/>
    <w:rsid w:val="00A2799D"/>
    <w:rsid w:val="00A344D5"/>
    <w:rsid w:val="00A37FF1"/>
    <w:rsid w:val="00A432F1"/>
    <w:rsid w:val="00A54D1A"/>
    <w:rsid w:val="00A67054"/>
    <w:rsid w:val="00A725A1"/>
    <w:rsid w:val="00A7477D"/>
    <w:rsid w:val="00A801AD"/>
    <w:rsid w:val="00A80840"/>
    <w:rsid w:val="00A81863"/>
    <w:rsid w:val="00A82C59"/>
    <w:rsid w:val="00A85B57"/>
    <w:rsid w:val="00AA0946"/>
    <w:rsid w:val="00AA1B0F"/>
    <w:rsid w:val="00AA5126"/>
    <w:rsid w:val="00AA59BC"/>
    <w:rsid w:val="00AB224F"/>
    <w:rsid w:val="00AE2AEC"/>
    <w:rsid w:val="00AE67F6"/>
    <w:rsid w:val="00AF3E4E"/>
    <w:rsid w:val="00AF49C9"/>
    <w:rsid w:val="00B13780"/>
    <w:rsid w:val="00B21602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B4EF2"/>
    <w:rsid w:val="00BC24C9"/>
    <w:rsid w:val="00BC5D82"/>
    <w:rsid w:val="00BD1C00"/>
    <w:rsid w:val="00BD79F9"/>
    <w:rsid w:val="00BF132E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008C"/>
    <w:rsid w:val="00CF489E"/>
    <w:rsid w:val="00CF7EB0"/>
    <w:rsid w:val="00D04C10"/>
    <w:rsid w:val="00D06633"/>
    <w:rsid w:val="00D07A40"/>
    <w:rsid w:val="00D113B7"/>
    <w:rsid w:val="00D1206C"/>
    <w:rsid w:val="00D33D45"/>
    <w:rsid w:val="00D47489"/>
    <w:rsid w:val="00D517D8"/>
    <w:rsid w:val="00D560FC"/>
    <w:rsid w:val="00D5646B"/>
    <w:rsid w:val="00D62DF5"/>
    <w:rsid w:val="00D657B4"/>
    <w:rsid w:val="00D71646"/>
    <w:rsid w:val="00D75B40"/>
    <w:rsid w:val="00D84D5F"/>
    <w:rsid w:val="00D90F51"/>
    <w:rsid w:val="00D9434A"/>
    <w:rsid w:val="00D96516"/>
    <w:rsid w:val="00D96DBC"/>
    <w:rsid w:val="00DB1F89"/>
    <w:rsid w:val="00DB54A2"/>
    <w:rsid w:val="00DB5C91"/>
    <w:rsid w:val="00DB6454"/>
    <w:rsid w:val="00DD2B66"/>
    <w:rsid w:val="00DD7A71"/>
    <w:rsid w:val="00DE09E1"/>
    <w:rsid w:val="00DE1CE8"/>
    <w:rsid w:val="00DF1705"/>
    <w:rsid w:val="00DF3FC1"/>
    <w:rsid w:val="00E000A1"/>
    <w:rsid w:val="00E24181"/>
    <w:rsid w:val="00E24BB4"/>
    <w:rsid w:val="00E3285B"/>
    <w:rsid w:val="00E36535"/>
    <w:rsid w:val="00E4011E"/>
    <w:rsid w:val="00E40E21"/>
    <w:rsid w:val="00E43808"/>
    <w:rsid w:val="00E46136"/>
    <w:rsid w:val="00E51B51"/>
    <w:rsid w:val="00E5335F"/>
    <w:rsid w:val="00E63D7F"/>
    <w:rsid w:val="00E74340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0E9B"/>
    <w:rsid w:val="00EB263A"/>
    <w:rsid w:val="00EB26D4"/>
    <w:rsid w:val="00EB438F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36BED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8451C"/>
    <w:rsid w:val="00FA0A6A"/>
    <w:rsid w:val="00FA1CB9"/>
    <w:rsid w:val="00FA465F"/>
    <w:rsid w:val="00FA4BBF"/>
    <w:rsid w:val="00FC5384"/>
    <w:rsid w:val="00FD1A75"/>
    <w:rsid w:val="00FD6A9E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7867F066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qFormat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character" w:customStyle="1" w:styleId="sr-only">
    <w:name w:val="sr-only"/>
    <w:basedOn w:val="DefaultParagraphFont"/>
    <w:rsid w:val="001B21DD"/>
  </w:style>
  <w:style w:type="character" w:customStyle="1" w:styleId="blank">
    <w:name w:val="blank"/>
    <w:basedOn w:val="DefaultParagraphFont"/>
    <w:rsid w:val="000E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ADB63-8893-48DB-A38D-6ECB5432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11</cp:revision>
  <cp:lastPrinted>2016-07-02T13:04:00Z</cp:lastPrinted>
  <dcterms:created xsi:type="dcterms:W3CDTF">2023-03-10T16:28:00Z</dcterms:created>
  <dcterms:modified xsi:type="dcterms:W3CDTF">2025-08-17T13:43:00Z</dcterms:modified>
</cp:coreProperties>
</file>